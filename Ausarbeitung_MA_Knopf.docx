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1183483"/>
        <w:docPartObj>
          <w:docPartGallery w:val="Cover Pages"/>
          <w:docPartUnique/>
        </w:docPartObj>
      </w:sdtPr>
      <w:sdtEndPr/>
      <w:sdtContent>
        <w:p w14:paraId="27E738C1" w14:textId="2B534679" w:rsidR="007B2090" w:rsidRDefault="008350C6">
          <w:r>
            <w:rPr>
              <w:noProof/>
            </w:rPr>
            <w:drawing>
              <wp:inline distT="0" distB="0" distL="0" distR="0" wp14:anchorId="7AB3FF4A" wp14:editId="1E3CBCA8">
                <wp:extent cx="3130370" cy="723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8618" cy="728120"/>
                        </a:xfrm>
                        <a:prstGeom prst="rect">
                          <a:avLst/>
                        </a:prstGeom>
                        <a:noFill/>
                        <a:ln>
                          <a:noFill/>
                        </a:ln>
                      </pic:spPr>
                    </pic:pic>
                  </a:graphicData>
                </a:graphic>
              </wp:inline>
            </w:drawing>
          </w:r>
          <w:r>
            <w:rPr>
              <w:noProof/>
              <w:lang w:eastAsia="de-DE"/>
            </w:rPr>
            <w:t xml:space="preserve"> </w:t>
          </w:r>
          <w:r w:rsidR="003225DF">
            <w:rPr>
              <w:noProof/>
              <w:lang w:eastAsia="de-DE"/>
            </w:rPr>
            <w:drawing>
              <wp:anchor distT="0" distB="0" distL="114300" distR="114300" simplePos="0" relativeHeight="251658240" behindDoc="0" locked="0" layoutInCell="1" allowOverlap="1" wp14:anchorId="4293F9D4" wp14:editId="34E82D64">
                <wp:simplePos x="0" y="0"/>
                <wp:positionH relativeFrom="margin">
                  <wp:posOffset>3770156</wp:posOffset>
                </wp:positionH>
                <wp:positionV relativeFrom="margin">
                  <wp:posOffset>1270</wp:posOffset>
                </wp:positionV>
                <wp:extent cx="1776408" cy="575945"/>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EUS.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6408" cy="575945"/>
                        </a:xfrm>
                        <a:prstGeom prst="rect">
                          <a:avLst/>
                        </a:prstGeom>
                      </pic:spPr>
                    </pic:pic>
                  </a:graphicData>
                </a:graphic>
                <wp14:sizeRelH relativeFrom="margin">
                  <wp14:pctWidth>0</wp14:pctWidth>
                </wp14:sizeRelH>
                <wp14:sizeRelV relativeFrom="margin">
                  <wp14:pctHeight>0</wp14:pctHeight>
                </wp14:sizeRelV>
              </wp:anchor>
            </w:drawing>
          </w:r>
        </w:p>
        <w:p w14:paraId="6C7911BD" w14:textId="77777777" w:rsidR="007B2090" w:rsidRDefault="007B2090"/>
        <w:p w14:paraId="7BAA6064" w14:textId="55F5746B" w:rsidR="00773276" w:rsidRDefault="00CD2237">
          <w:pPr>
            <w:sectPr w:rsidR="00773276" w:rsidSect="00B867D8">
              <w:headerReference w:type="even" r:id="rId10"/>
              <w:headerReference w:type="default" r:id="rId11"/>
              <w:footerReference w:type="even" r:id="rId12"/>
              <w:footerReference w:type="default" r:id="rId13"/>
              <w:headerReference w:type="first" r:id="rId14"/>
              <w:footerReference w:type="first" r:id="rId15"/>
              <w:type w:val="evenPage"/>
              <w:pgSz w:w="11906" w:h="16838"/>
              <w:pgMar w:top="1418" w:right="1701" w:bottom="1701" w:left="1418" w:header="709" w:footer="709" w:gutter="0"/>
              <w:pgNumType w:start="0"/>
              <w:cols w:space="708"/>
              <w:titlePg/>
              <w:docGrid w:linePitch="360"/>
            </w:sectPr>
          </w:pPr>
          <w:r>
            <w:rPr>
              <w:noProof/>
              <w:lang w:eastAsia="de-DE"/>
            </w:rPr>
            <mc:AlternateContent>
              <mc:Choice Requires="wps">
                <w:drawing>
                  <wp:anchor distT="0" distB="0" distL="114300" distR="114300" simplePos="0" relativeHeight="251658242" behindDoc="0" locked="0" layoutInCell="1" allowOverlap="1" wp14:anchorId="4EB592F3" wp14:editId="44801E9D">
                    <wp:simplePos x="0" y="0"/>
                    <wp:positionH relativeFrom="column">
                      <wp:posOffset>26847</wp:posOffset>
                    </wp:positionH>
                    <wp:positionV relativeFrom="margin">
                      <wp:align>bottom</wp:align>
                    </wp:positionV>
                    <wp:extent cx="2633980" cy="1392555"/>
                    <wp:effectExtent l="0" t="0" r="0" b="0"/>
                    <wp:wrapNone/>
                    <wp:docPr id="14" name="Textfeld 14"/>
                    <wp:cNvGraphicFramePr/>
                    <a:graphic xmlns:a="http://schemas.openxmlformats.org/drawingml/2006/main">
                      <a:graphicData uri="http://schemas.microsoft.com/office/word/2010/wordprocessingShape">
                        <wps:wsp>
                          <wps:cNvSpPr txBox="1"/>
                          <wps:spPr>
                            <a:xfrm>
                              <a:off x="0" y="0"/>
                              <a:ext cx="2633980" cy="1392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3A4AB" w14:textId="7FB17D4E" w:rsidR="00851876" w:rsidRPr="00D820D1" w:rsidRDefault="00D563AC">
                                <w:pPr>
                                  <w:rPr>
                                    <w:rFonts w:ascii="Century Gothic" w:hAnsi="Century Gothic"/>
                                    <w:szCs w:val="21"/>
                                  </w:rPr>
                                </w:pPr>
                                <w:r>
                                  <w:rPr>
                                    <w:rFonts w:ascii="Century Gothic" w:hAnsi="Century Gothic"/>
                                    <w:szCs w:val="21"/>
                                  </w:rPr>
                                  <w:t>31</w:t>
                                </w:r>
                                <w:r w:rsidR="00851876" w:rsidRPr="00D820D1">
                                  <w:rPr>
                                    <w:rFonts w:ascii="Century Gothic" w:hAnsi="Century Gothic"/>
                                    <w:szCs w:val="21"/>
                                  </w:rPr>
                                  <w:t xml:space="preserve">. </w:t>
                                </w:r>
                                <w:r w:rsidR="00851876">
                                  <w:rPr>
                                    <w:rFonts w:ascii="Century Gothic" w:hAnsi="Century Gothic"/>
                                    <w:szCs w:val="21"/>
                                  </w:rPr>
                                  <w:t>Januar</w:t>
                                </w:r>
                                <w:r w:rsidR="00851876" w:rsidRPr="00D820D1">
                                  <w:rPr>
                                    <w:rFonts w:ascii="Century Gothic" w:hAnsi="Century Gothic"/>
                                    <w:szCs w:val="21"/>
                                  </w:rPr>
                                  <w:t xml:space="preserve"> 20</w:t>
                                </w:r>
                                <w:r w:rsidR="00851876">
                                  <w:rPr>
                                    <w:rFonts w:ascii="Century Gothic" w:hAnsi="Century Gothic"/>
                                    <w:szCs w:val="21"/>
                                  </w:rPr>
                                  <w:t>2</w:t>
                                </w:r>
                                <w:r>
                                  <w:rPr>
                                    <w:rFonts w:ascii="Century Gothic" w:hAnsi="Century Gothic"/>
                                    <w:szCs w:val="21"/>
                                  </w:rPr>
                                  <w:t>3</w:t>
                                </w:r>
                              </w:p>
                              <w:p w14:paraId="1170F1A4" w14:textId="77777777" w:rsidR="00851876" w:rsidRPr="00D820D1" w:rsidRDefault="00851876">
                                <w:pPr>
                                  <w:contextualSpacing/>
                                  <w:rPr>
                                    <w:rFonts w:ascii="Century Gothic" w:hAnsi="Century Gothic"/>
                                    <w:szCs w:val="21"/>
                                  </w:rPr>
                                </w:pPr>
                                <w:r>
                                  <w:rPr>
                                    <w:rFonts w:ascii="Century Gothic" w:hAnsi="Century Gothic"/>
                                    <w:szCs w:val="21"/>
                                  </w:rPr>
                                  <w:t>Sebastian Knopf</w:t>
                                </w:r>
                              </w:p>
                              <w:p w14:paraId="34F2D8ED" w14:textId="44F101D6" w:rsidR="00851876" w:rsidRPr="00D820D1" w:rsidRDefault="00851876" w:rsidP="003225DF">
                                <w:pPr>
                                  <w:spacing w:after="0"/>
                                  <w:contextualSpacing/>
                                  <w:rPr>
                                    <w:rFonts w:ascii="Century Gothic" w:hAnsi="Century Gothic"/>
                                    <w:szCs w:val="21"/>
                                  </w:rPr>
                                </w:pPr>
                                <w:r w:rsidRPr="00D820D1">
                                  <w:rPr>
                                    <w:rFonts w:ascii="Century Gothic" w:hAnsi="Century Gothic"/>
                                    <w:szCs w:val="21"/>
                                  </w:rPr>
                                  <w:t xml:space="preserve">Mat.-Nr.: </w:t>
                                </w:r>
                                <w:r w:rsidR="00D563AC">
                                  <w:rPr>
                                    <w:rFonts w:ascii="Century Gothic" w:hAnsi="Century Gothic"/>
                                    <w:szCs w:val="21"/>
                                  </w:rPr>
                                  <w:t>6</w:t>
                                </w:r>
                                <w:r w:rsidR="00EB23C3">
                                  <w:rPr>
                                    <w:rFonts w:ascii="Century Gothic" w:hAnsi="Century Gothic"/>
                                    <w:szCs w:val="21"/>
                                  </w:rPr>
                                  <w:t>8390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592F3" id="_x0000_t202" coordsize="21600,21600" o:spt="202" path="m,l,21600r21600,l21600,xe">
                    <v:stroke joinstyle="miter"/>
                    <v:path gradientshapeok="t" o:connecttype="rect"/>
                  </v:shapetype>
                  <v:shape id="Textfeld 14" o:spid="_x0000_s1026" type="#_x0000_t202" style="position:absolute;left:0;text-align:left;margin-left:2.1pt;margin-top:0;width:207.4pt;height:109.65pt;z-index:251658242;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" fillcolor="white [3201]" stroked="f" strokeweight=".5pt">
                    <v:textbox>
                      <w:txbxContent>
                        <w:p w14:paraId="2B23A4AB" w14:textId="7FB17D4E" w:rsidR="00851876" w:rsidRPr="00D820D1" w:rsidRDefault="00D563AC">
                          <w:pPr>
                            <w:rPr>
                              <w:rFonts w:ascii="Century Gothic" w:hAnsi="Century Gothic"/>
                              <w:szCs w:val="21"/>
                            </w:rPr>
                          </w:pPr>
                          <w:r>
                            <w:rPr>
                              <w:rFonts w:ascii="Century Gothic" w:hAnsi="Century Gothic"/>
                              <w:szCs w:val="21"/>
                            </w:rPr>
                            <w:t>31</w:t>
                          </w:r>
                          <w:r w:rsidR="00851876" w:rsidRPr="00D820D1">
                            <w:rPr>
                              <w:rFonts w:ascii="Century Gothic" w:hAnsi="Century Gothic"/>
                              <w:szCs w:val="21"/>
                            </w:rPr>
                            <w:t xml:space="preserve">. </w:t>
                          </w:r>
                          <w:r w:rsidR="00851876">
                            <w:rPr>
                              <w:rFonts w:ascii="Century Gothic" w:hAnsi="Century Gothic"/>
                              <w:szCs w:val="21"/>
                            </w:rPr>
                            <w:t>Januar</w:t>
                          </w:r>
                          <w:r w:rsidR="00851876" w:rsidRPr="00D820D1">
                            <w:rPr>
                              <w:rFonts w:ascii="Century Gothic" w:hAnsi="Century Gothic"/>
                              <w:szCs w:val="21"/>
                            </w:rPr>
                            <w:t xml:space="preserve"> 20</w:t>
                          </w:r>
                          <w:r w:rsidR="00851876">
                            <w:rPr>
                              <w:rFonts w:ascii="Century Gothic" w:hAnsi="Century Gothic"/>
                              <w:szCs w:val="21"/>
                            </w:rPr>
                            <w:t>2</w:t>
                          </w:r>
                          <w:r>
                            <w:rPr>
                              <w:rFonts w:ascii="Century Gothic" w:hAnsi="Century Gothic"/>
                              <w:szCs w:val="21"/>
                            </w:rPr>
                            <w:t>3</w:t>
                          </w:r>
                        </w:p>
                        <w:p w14:paraId="1170F1A4" w14:textId="77777777" w:rsidR="00851876" w:rsidRPr="00D820D1" w:rsidRDefault="00851876">
                          <w:pPr>
                            <w:contextualSpacing/>
                            <w:rPr>
                              <w:rFonts w:ascii="Century Gothic" w:hAnsi="Century Gothic"/>
                              <w:szCs w:val="21"/>
                            </w:rPr>
                          </w:pPr>
                          <w:r>
                            <w:rPr>
                              <w:rFonts w:ascii="Century Gothic" w:hAnsi="Century Gothic"/>
                              <w:szCs w:val="21"/>
                            </w:rPr>
                            <w:t>Sebastian Knopf</w:t>
                          </w:r>
                        </w:p>
                        <w:p w14:paraId="34F2D8ED" w14:textId="44F101D6" w:rsidR="00851876" w:rsidRPr="00D820D1" w:rsidRDefault="00851876" w:rsidP="003225DF">
                          <w:pPr>
                            <w:spacing w:after="0"/>
                            <w:contextualSpacing/>
                            <w:rPr>
                              <w:rFonts w:ascii="Century Gothic" w:hAnsi="Century Gothic"/>
                              <w:szCs w:val="21"/>
                            </w:rPr>
                          </w:pPr>
                          <w:r w:rsidRPr="00D820D1">
                            <w:rPr>
                              <w:rFonts w:ascii="Century Gothic" w:hAnsi="Century Gothic"/>
                              <w:szCs w:val="21"/>
                            </w:rPr>
                            <w:t xml:space="preserve">Mat.-Nr.: </w:t>
                          </w:r>
                          <w:r w:rsidR="00D563AC">
                            <w:rPr>
                              <w:rFonts w:ascii="Century Gothic" w:hAnsi="Century Gothic"/>
                              <w:szCs w:val="21"/>
                            </w:rPr>
                            <w:t>6</w:t>
                          </w:r>
                          <w:r w:rsidR="00EB23C3">
                            <w:rPr>
                              <w:rFonts w:ascii="Century Gothic" w:hAnsi="Century Gothic"/>
                              <w:szCs w:val="21"/>
                            </w:rPr>
                            <w:t>8390</w:t>
                          </w:r>
                        </w:p>
                      </w:txbxContent>
                    </v:textbox>
                    <w10:wrap anchory="margin"/>
                  </v:shape>
                </w:pict>
              </mc:Fallback>
            </mc:AlternateContent>
          </w:r>
          <w:r w:rsidR="00AC34CE">
            <w:rPr>
              <w:noProof/>
              <w:lang w:eastAsia="de-DE"/>
            </w:rPr>
            <mc:AlternateContent>
              <mc:Choice Requires="wps">
                <w:drawing>
                  <wp:anchor distT="0" distB="0" distL="114300" distR="114300" simplePos="0" relativeHeight="251658241" behindDoc="0" locked="0" layoutInCell="1" allowOverlap="1" wp14:anchorId="66FFBD0A" wp14:editId="6E9D8752">
                    <wp:simplePos x="0" y="0"/>
                    <wp:positionH relativeFrom="margin">
                      <wp:align>left</wp:align>
                    </wp:positionH>
                    <wp:positionV relativeFrom="page">
                      <wp:posOffset>1743075</wp:posOffset>
                    </wp:positionV>
                    <wp:extent cx="5705475" cy="6450965"/>
                    <wp:effectExtent l="0" t="0" r="9525" b="6985"/>
                    <wp:wrapNone/>
                    <wp:docPr id="12" name="Textfeld 12"/>
                    <wp:cNvGraphicFramePr/>
                    <a:graphic xmlns:a="http://schemas.openxmlformats.org/drawingml/2006/main">
                      <a:graphicData uri="http://schemas.microsoft.com/office/word/2010/wordprocessingShape">
                        <wps:wsp>
                          <wps:cNvSpPr txBox="1"/>
                          <wps:spPr>
                            <a:xfrm>
                              <a:off x="0" y="0"/>
                              <a:ext cx="5705475" cy="6450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DBA8F" w14:textId="1B3B0904" w:rsidR="00851876" w:rsidRPr="005E64F2" w:rsidRDefault="005A0C16" w:rsidP="00AC34CE">
                                <w:pPr>
                                  <w:pStyle w:val="Untertitel"/>
                                  <w:jc w:val="left"/>
                                  <w:rPr>
                                    <w:sz w:val="20"/>
                                  </w:rPr>
                                </w:pPr>
                                <w:r>
                                  <w:rPr>
                                    <w:sz w:val="20"/>
                                  </w:rPr>
                                  <w:t>Masterarbeit</w:t>
                                </w:r>
                              </w:p>
                              <w:p w14:paraId="7C47FC35" w14:textId="77777777" w:rsidR="005A0C16" w:rsidRPr="005A0C16"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Entwicklung und Evaluation eines auf künstliche</w:t>
                                </w:r>
                              </w:p>
                              <w:p w14:paraId="70A37091" w14:textId="77777777" w:rsidR="005A0C16" w:rsidRPr="005A0C16"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Intelligenz gestützten Systems zur Betriebslenkung</w:t>
                                </w:r>
                              </w:p>
                              <w:p w14:paraId="54DAFC8E" w14:textId="4922597F" w:rsidR="00851876" w:rsidRPr="00591DAE"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von Linienbussen im Störungsfall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FBD0A" id="Textfeld 12" o:spid="_x0000_s1027" type="#_x0000_t202" style="position:absolute;left:0;text-align:left;margin-left:0;margin-top:137.25pt;width:449.25pt;height:507.9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" fillcolor="white [3201]" stroked="f" strokeweight=".5pt">
                    <v:textbox>
                      <w:txbxContent>
                        <w:p w14:paraId="65ADBA8F" w14:textId="1B3B0904" w:rsidR="00851876" w:rsidRPr="005E64F2" w:rsidRDefault="005A0C16" w:rsidP="00AC34CE">
                          <w:pPr>
                            <w:pStyle w:val="Untertitel"/>
                            <w:jc w:val="left"/>
                            <w:rPr>
                              <w:sz w:val="20"/>
                            </w:rPr>
                          </w:pPr>
                          <w:r>
                            <w:rPr>
                              <w:sz w:val="20"/>
                            </w:rPr>
                            <w:t>Masterarbeit</w:t>
                          </w:r>
                        </w:p>
                        <w:p w14:paraId="7C47FC35" w14:textId="77777777" w:rsidR="005A0C16" w:rsidRPr="005A0C16"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Entwicklung und Evaluation eines auf künstliche</w:t>
                          </w:r>
                        </w:p>
                        <w:p w14:paraId="70A37091" w14:textId="77777777" w:rsidR="005A0C16" w:rsidRPr="005A0C16"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Intelligenz gestützten Systems zur Betriebslenkung</w:t>
                          </w:r>
                        </w:p>
                        <w:p w14:paraId="54DAFC8E" w14:textId="4922597F" w:rsidR="00851876" w:rsidRPr="00591DAE" w:rsidRDefault="005A0C16" w:rsidP="005A0C16">
                          <w:pPr>
                            <w:contextualSpacing/>
                            <w:jc w:val="left"/>
                            <w:rPr>
                              <w:rFonts w:ascii="Century Gothic" w:hAnsi="Century Gothic"/>
                              <w:b/>
                              <w:spacing w:val="-18"/>
                              <w:sz w:val="40"/>
                            </w:rPr>
                          </w:pPr>
                          <w:r w:rsidRPr="005A0C16">
                            <w:rPr>
                              <w:rFonts w:ascii="Century Gothic" w:hAnsi="Century Gothic"/>
                              <w:b/>
                              <w:spacing w:val="-18"/>
                              <w:sz w:val="40"/>
                            </w:rPr>
                            <w:t>von Linienbussen im Störungsfall</w:t>
                          </w:r>
                        </w:p>
                      </w:txbxContent>
                    </v:textbox>
                    <w10:wrap anchorx="margin" anchory="page"/>
                  </v:shape>
                </w:pict>
              </mc:Fallback>
            </mc:AlternateContent>
          </w:r>
          <w:r w:rsidR="004C1190">
            <w:rPr>
              <w:noProof/>
              <w:lang w:eastAsia="de-DE"/>
            </w:rPr>
            <mc:AlternateContent>
              <mc:Choice Requires="wps">
                <w:drawing>
                  <wp:anchor distT="0" distB="0" distL="114300" distR="114300" simplePos="0" relativeHeight="251658243" behindDoc="0" locked="0" layoutInCell="1" allowOverlap="1" wp14:anchorId="410DAB8F" wp14:editId="1611F32B">
                    <wp:simplePos x="0" y="0"/>
                    <wp:positionH relativeFrom="column">
                      <wp:posOffset>3291840</wp:posOffset>
                    </wp:positionH>
                    <wp:positionV relativeFrom="page">
                      <wp:posOffset>8113395</wp:posOffset>
                    </wp:positionV>
                    <wp:extent cx="2399030" cy="1467485"/>
                    <wp:effectExtent l="0" t="0" r="1270" b="0"/>
                    <wp:wrapNone/>
                    <wp:docPr id="13" name="Textfeld 13"/>
                    <wp:cNvGraphicFramePr/>
                    <a:graphic xmlns:a="http://schemas.openxmlformats.org/drawingml/2006/main">
                      <a:graphicData uri="http://schemas.microsoft.com/office/word/2010/wordprocessingShape">
                        <wps:wsp>
                          <wps:cNvSpPr txBox="1"/>
                          <wps:spPr>
                            <a:xfrm>
                              <a:off x="0" y="0"/>
                              <a:ext cx="2399030" cy="1467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99BBE" w14:textId="0151ADA3" w:rsidR="00851876" w:rsidRPr="00D820D1" w:rsidRDefault="00851876" w:rsidP="00BF50A3">
                                <w:pPr>
                                  <w:contextualSpacing/>
                                  <w:rPr>
                                    <w:rFonts w:ascii="Century Gothic" w:hAnsi="Century Gothic"/>
                                    <w:b/>
                                    <w:szCs w:val="21"/>
                                  </w:rPr>
                                </w:pPr>
                                <w:r w:rsidRPr="00D820D1">
                                  <w:rPr>
                                    <w:rFonts w:ascii="Century Gothic" w:hAnsi="Century Gothic"/>
                                    <w:b/>
                                    <w:szCs w:val="21"/>
                                  </w:rPr>
                                  <w:t>Betreu</w:t>
                                </w:r>
                                <w:r w:rsidR="007D1655">
                                  <w:rPr>
                                    <w:rFonts w:ascii="Century Gothic" w:hAnsi="Century Gothic"/>
                                    <w:b/>
                                    <w:szCs w:val="21"/>
                                  </w:rPr>
                                  <w:t>ung</w:t>
                                </w:r>
                              </w:p>
                              <w:p w14:paraId="6C68AAB4" w14:textId="4C956D44" w:rsidR="00851876" w:rsidRPr="00D820D1" w:rsidRDefault="00EB23C3" w:rsidP="00AC34CE">
                                <w:pPr>
                                  <w:jc w:val="left"/>
                                  <w:rPr>
                                    <w:rFonts w:ascii="Century Gothic" w:hAnsi="Century Gothic"/>
                                    <w:szCs w:val="21"/>
                                  </w:rPr>
                                </w:pPr>
                                <w:r>
                                  <w:rPr>
                                    <w:rFonts w:ascii="Century Gothic" w:hAnsi="Century Gothic"/>
                                    <w:szCs w:val="21"/>
                                  </w:rPr>
                                  <w:t>M.</w:t>
                                </w:r>
                                <w:r w:rsidR="00497A94">
                                  <w:rPr>
                                    <w:rFonts w:ascii="Century Gothic" w:hAnsi="Century Gothic"/>
                                    <w:szCs w:val="21"/>
                                  </w:rPr>
                                  <w:t xml:space="preserve"> </w:t>
                                </w:r>
                                <w:r>
                                  <w:rPr>
                                    <w:rFonts w:ascii="Century Gothic" w:hAnsi="Century Gothic"/>
                                    <w:szCs w:val="21"/>
                                  </w:rPr>
                                  <w:t>Sc. Waldemar Titov</w:t>
                                </w:r>
                                <w:r w:rsidR="00851876">
                                  <w:rPr>
                                    <w:rFonts w:ascii="Century Gothic" w:hAnsi="Century Gothic"/>
                                    <w:szCs w:val="21"/>
                                  </w:rPr>
                                  <w:t xml:space="preserve">, </w:t>
                                </w:r>
                                <w:r w:rsidR="00851876">
                                  <w:rPr>
                                    <w:rFonts w:ascii="Century Gothic" w:hAnsi="Century Gothic"/>
                                    <w:szCs w:val="21"/>
                                  </w:rPr>
                                  <w:br/>
                                </w:r>
                                <w:r>
                                  <w:rPr>
                                    <w:rFonts w:ascii="Century Gothic" w:hAnsi="Century Gothic"/>
                                    <w:szCs w:val="21"/>
                                  </w:rPr>
                                  <w:t>Dirk Weißer (VDV)</w:t>
                                </w:r>
                              </w:p>
                              <w:p w14:paraId="06699DB3" w14:textId="77777777" w:rsidR="00851876" w:rsidRPr="00D820D1" w:rsidRDefault="00851876" w:rsidP="00BF50A3">
                                <w:pPr>
                                  <w:contextualSpacing/>
                                  <w:rPr>
                                    <w:rFonts w:ascii="Century Gothic" w:hAnsi="Century Gothic"/>
                                    <w:b/>
                                    <w:szCs w:val="21"/>
                                  </w:rPr>
                                </w:pPr>
                                <w:r>
                                  <w:rPr>
                                    <w:rFonts w:ascii="Century Gothic" w:hAnsi="Century Gothic"/>
                                    <w:b/>
                                    <w:szCs w:val="21"/>
                                  </w:rPr>
                                  <w:t>Verantwortlicher</w:t>
                                </w:r>
                                <w:r w:rsidRPr="00D820D1">
                                  <w:rPr>
                                    <w:rFonts w:ascii="Century Gothic" w:hAnsi="Century Gothic"/>
                                    <w:b/>
                                    <w:szCs w:val="21"/>
                                  </w:rPr>
                                  <w:t xml:space="preserve"> Hochschullehrer</w:t>
                                </w:r>
                              </w:p>
                              <w:p w14:paraId="1CD39B7E" w14:textId="77777777" w:rsidR="00851876" w:rsidRPr="00D820D1" w:rsidRDefault="00851876" w:rsidP="003225DF">
                                <w:pPr>
                                  <w:spacing w:after="0"/>
                                  <w:contextualSpacing/>
                                  <w:rPr>
                                    <w:rFonts w:ascii="Century Gothic" w:hAnsi="Century Gothic"/>
                                    <w:szCs w:val="21"/>
                                  </w:rPr>
                                </w:pPr>
                                <w:r w:rsidRPr="00D820D1">
                                  <w:rPr>
                                    <w:rFonts w:ascii="Century Gothic" w:hAnsi="Century Gothic"/>
                                    <w:szCs w:val="21"/>
                                  </w:rPr>
                                  <w:t>Prof. Dr.</w:t>
                                </w:r>
                                <w:r>
                                  <w:rPr>
                                    <w:rFonts w:ascii="Century Gothic" w:hAnsi="Century Gothic"/>
                                    <w:szCs w:val="21"/>
                                  </w:rPr>
                                  <w:t>-Ing.</w:t>
                                </w:r>
                                <w:r w:rsidRPr="00D820D1">
                                  <w:rPr>
                                    <w:rFonts w:ascii="Century Gothic" w:hAnsi="Century Gothic"/>
                                    <w:szCs w:val="21"/>
                                  </w:rPr>
                                  <w:t xml:space="preserve"> Thomas Schlegel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DAB8F" id="Textfeld 13" o:spid="_x0000_s1028" type="#_x0000_t202" style="position:absolute;left:0;text-align:left;margin-left:259.2pt;margin-top:638.85pt;width:188.9pt;height:115.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" fillcolor="white [3201]" stroked="f" strokeweight=".5pt">
                    <v:textbox>
                      <w:txbxContent>
                        <w:p w14:paraId="57C99BBE" w14:textId="0151ADA3" w:rsidR="00851876" w:rsidRPr="00D820D1" w:rsidRDefault="00851876" w:rsidP="00BF50A3">
                          <w:pPr>
                            <w:contextualSpacing/>
                            <w:rPr>
                              <w:rFonts w:ascii="Century Gothic" w:hAnsi="Century Gothic"/>
                              <w:b/>
                              <w:szCs w:val="21"/>
                            </w:rPr>
                          </w:pPr>
                          <w:r w:rsidRPr="00D820D1">
                            <w:rPr>
                              <w:rFonts w:ascii="Century Gothic" w:hAnsi="Century Gothic"/>
                              <w:b/>
                              <w:szCs w:val="21"/>
                            </w:rPr>
                            <w:t>Betreu</w:t>
                          </w:r>
                          <w:r w:rsidR="007D1655">
                            <w:rPr>
                              <w:rFonts w:ascii="Century Gothic" w:hAnsi="Century Gothic"/>
                              <w:b/>
                              <w:szCs w:val="21"/>
                            </w:rPr>
                            <w:t>ung</w:t>
                          </w:r>
                        </w:p>
                        <w:p w14:paraId="6C68AAB4" w14:textId="4C956D44" w:rsidR="00851876" w:rsidRPr="00D820D1" w:rsidRDefault="00EB23C3" w:rsidP="00AC34CE">
                          <w:pPr>
                            <w:jc w:val="left"/>
                            <w:rPr>
                              <w:rFonts w:ascii="Century Gothic" w:hAnsi="Century Gothic"/>
                              <w:szCs w:val="21"/>
                            </w:rPr>
                          </w:pPr>
                          <w:r>
                            <w:rPr>
                              <w:rFonts w:ascii="Century Gothic" w:hAnsi="Century Gothic"/>
                              <w:szCs w:val="21"/>
                            </w:rPr>
                            <w:t>M.</w:t>
                          </w:r>
                          <w:r w:rsidR="00497A94">
                            <w:rPr>
                              <w:rFonts w:ascii="Century Gothic" w:hAnsi="Century Gothic"/>
                              <w:szCs w:val="21"/>
                            </w:rPr>
                            <w:t xml:space="preserve"> </w:t>
                          </w:r>
                          <w:r>
                            <w:rPr>
                              <w:rFonts w:ascii="Century Gothic" w:hAnsi="Century Gothic"/>
                              <w:szCs w:val="21"/>
                            </w:rPr>
                            <w:t>Sc. Waldemar Titov</w:t>
                          </w:r>
                          <w:r w:rsidR="00851876">
                            <w:rPr>
                              <w:rFonts w:ascii="Century Gothic" w:hAnsi="Century Gothic"/>
                              <w:szCs w:val="21"/>
                            </w:rPr>
                            <w:t xml:space="preserve">, </w:t>
                          </w:r>
                          <w:r w:rsidR="00851876">
                            <w:rPr>
                              <w:rFonts w:ascii="Century Gothic" w:hAnsi="Century Gothic"/>
                              <w:szCs w:val="21"/>
                            </w:rPr>
                            <w:br/>
                          </w:r>
                          <w:r>
                            <w:rPr>
                              <w:rFonts w:ascii="Century Gothic" w:hAnsi="Century Gothic"/>
                              <w:szCs w:val="21"/>
                            </w:rPr>
                            <w:t>Dirk Weißer (VDV)</w:t>
                          </w:r>
                        </w:p>
                        <w:p w14:paraId="06699DB3" w14:textId="77777777" w:rsidR="00851876" w:rsidRPr="00D820D1" w:rsidRDefault="00851876" w:rsidP="00BF50A3">
                          <w:pPr>
                            <w:contextualSpacing/>
                            <w:rPr>
                              <w:rFonts w:ascii="Century Gothic" w:hAnsi="Century Gothic"/>
                              <w:b/>
                              <w:szCs w:val="21"/>
                            </w:rPr>
                          </w:pPr>
                          <w:r>
                            <w:rPr>
                              <w:rFonts w:ascii="Century Gothic" w:hAnsi="Century Gothic"/>
                              <w:b/>
                              <w:szCs w:val="21"/>
                            </w:rPr>
                            <w:t>Verantwortlicher</w:t>
                          </w:r>
                          <w:r w:rsidRPr="00D820D1">
                            <w:rPr>
                              <w:rFonts w:ascii="Century Gothic" w:hAnsi="Century Gothic"/>
                              <w:b/>
                              <w:szCs w:val="21"/>
                            </w:rPr>
                            <w:t xml:space="preserve"> Hochschullehrer</w:t>
                          </w:r>
                        </w:p>
                        <w:p w14:paraId="1CD39B7E" w14:textId="77777777" w:rsidR="00851876" w:rsidRPr="00D820D1" w:rsidRDefault="00851876" w:rsidP="003225DF">
                          <w:pPr>
                            <w:spacing w:after="0"/>
                            <w:contextualSpacing/>
                            <w:rPr>
                              <w:rFonts w:ascii="Century Gothic" w:hAnsi="Century Gothic"/>
                              <w:szCs w:val="21"/>
                            </w:rPr>
                          </w:pPr>
                          <w:r w:rsidRPr="00D820D1">
                            <w:rPr>
                              <w:rFonts w:ascii="Century Gothic" w:hAnsi="Century Gothic"/>
                              <w:szCs w:val="21"/>
                            </w:rPr>
                            <w:t>Prof. Dr.</w:t>
                          </w:r>
                          <w:r>
                            <w:rPr>
                              <w:rFonts w:ascii="Century Gothic" w:hAnsi="Century Gothic"/>
                              <w:szCs w:val="21"/>
                            </w:rPr>
                            <w:t>-Ing.</w:t>
                          </w:r>
                          <w:r w:rsidRPr="00D820D1">
                            <w:rPr>
                              <w:rFonts w:ascii="Century Gothic" w:hAnsi="Century Gothic"/>
                              <w:szCs w:val="21"/>
                            </w:rPr>
                            <w:t xml:space="preserve"> Thomas Schlegel</w:t>
                          </w:r>
                        </w:p>
                      </w:txbxContent>
                    </v:textbox>
                    <w10:wrap anchory="page"/>
                  </v:shape>
                </w:pict>
              </mc:Fallback>
            </mc:AlternateContent>
          </w:r>
        </w:p>
        <w:p w14:paraId="5240C959" w14:textId="77777777" w:rsidR="003E32B3" w:rsidRDefault="00151FE5">
          <w:pPr>
            <w:sectPr w:rsidR="003E32B3" w:rsidSect="00773276">
              <w:type w:val="oddPage"/>
              <w:pgSz w:w="11906" w:h="16838"/>
              <w:pgMar w:top="1418" w:right="1701" w:bottom="1701" w:left="1418" w:header="709" w:footer="709" w:gutter="0"/>
              <w:pgNumType w:start="0"/>
              <w:cols w:space="708"/>
              <w:titlePg/>
              <w:docGrid w:linePitch="360"/>
            </w:sectPr>
          </w:pPr>
        </w:p>
      </w:sdtContent>
    </w:sdt>
    <w:p w14:paraId="1B980BC5" w14:textId="3E737756" w:rsidR="00DE47EC" w:rsidRPr="00DE47EC" w:rsidRDefault="00DE47EC" w:rsidP="00071680">
      <w:pPr>
        <w:jc w:val="left"/>
        <w:rPr>
          <w:rFonts w:asciiTheme="majorHAnsi" w:hAnsiTheme="majorHAnsi"/>
          <w:b/>
          <w:sz w:val="40"/>
        </w:rPr>
      </w:pPr>
      <w:r w:rsidRPr="00DE47EC">
        <w:rPr>
          <w:rFonts w:asciiTheme="majorHAnsi" w:hAnsiTheme="majorHAnsi"/>
          <w:b/>
          <w:sz w:val="40"/>
        </w:rPr>
        <w:lastRenderedPageBreak/>
        <w:t>Aufgabenstellung</w:t>
      </w:r>
    </w:p>
    <w:p w14:paraId="568CF6EC" w14:textId="77777777" w:rsidR="00DE47EC" w:rsidRDefault="00DE47EC" w:rsidP="00DE47EC">
      <w:pPr>
        <w:spacing w:after="80"/>
      </w:pPr>
    </w:p>
    <w:p w14:paraId="1948427B" w14:textId="052C172D" w:rsidR="00DE47EC" w:rsidRDefault="00DE47EC" w:rsidP="00AE30B6">
      <w:pPr>
        <w:spacing w:after="80"/>
      </w:pPr>
      <w:r>
        <w:t xml:space="preserve">(DE) </w:t>
      </w:r>
      <w:r w:rsidR="00AE30B6">
        <w:t>Kurzfristige Streckensperrungen oder erhöhtes Verkehrsaufkommen gefährden die Fahrplanstabilität und sorgen dadurch für Frust und Hemmnisse im öffentlichen Personenverkehr. Besonders kleine und mittelständische Verkehrsunternehmen verfügen in den meisten Fällen nicht über eine Betriebsleitstelle, die geeignete Umleitungsfahrwege anweisen und dadurch den Betrieb aufrechterhalten kann. In dieser Masterarbeit soll untersucht werden, inwieweit die Anordnung von Umleitungen durch ein Betriebsleitsystem unterstützt durch künstliche Intelligenz (KI) automatisiert werden kann. Nach einer Literaturrecherche zu den Themen Betriebsleitsystem und KI werden passende Verfahren ausgewählt und anhand von Daten aus der Praxis miteinander verglichen. Eine Evaluation prüft anhand ausgewählter Kennzahlen und im Vergleich mit Expertenentscheidungen prüfen Leistungsfähigkeit und Praxistauglichkeit der gewählten Verfahren. Eine kritische Diskussion, eine Zusammenfassung und ein Ausblick runden die Masterarbeit ab.</w:t>
      </w:r>
    </w:p>
    <w:p w14:paraId="13837D34" w14:textId="77777777" w:rsidR="00B733EB" w:rsidRDefault="00B733EB" w:rsidP="00AE30B6">
      <w:pPr>
        <w:spacing w:after="80"/>
      </w:pPr>
    </w:p>
    <w:p w14:paraId="5E448944" w14:textId="249A93BA" w:rsidR="00AF0A02" w:rsidRDefault="00AF0A02" w:rsidP="00AE30B6">
      <w:pPr>
        <w:spacing w:after="80"/>
      </w:pPr>
    </w:p>
    <w:p w14:paraId="042B1C03" w14:textId="5828F876" w:rsidR="00DE47EC" w:rsidRDefault="00DE47EC" w:rsidP="00B733EB">
      <w:pPr>
        <w:spacing w:after="80"/>
      </w:pPr>
      <w:r>
        <w:t xml:space="preserve">(EN) </w:t>
      </w:r>
      <w:proofErr w:type="spellStart"/>
      <w:r w:rsidR="00B733EB">
        <w:t>Unplanned</w:t>
      </w:r>
      <w:proofErr w:type="spellEnd"/>
      <w:r w:rsidR="00B733EB">
        <w:t xml:space="preserve"> </w:t>
      </w:r>
      <w:proofErr w:type="spellStart"/>
      <w:r w:rsidR="00B733EB">
        <w:t>service</w:t>
      </w:r>
      <w:proofErr w:type="spellEnd"/>
      <w:r w:rsidR="00B733EB">
        <w:t xml:space="preserve"> </w:t>
      </w:r>
      <w:proofErr w:type="spellStart"/>
      <w:r w:rsidR="00B733EB">
        <w:t>interruptions</w:t>
      </w:r>
      <w:proofErr w:type="spellEnd"/>
      <w:r w:rsidR="00B733EB">
        <w:t xml:space="preserve"> </w:t>
      </w:r>
      <w:proofErr w:type="spellStart"/>
      <w:r w:rsidR="00B733EB">
        <w:t>or</w:t>
      </w:r>
      <w:proofErr w:type="spellEnd"/>
      <w:r w:rsidR="00B733EB">
        <w:t xml:space="preserve"> </w:t>
      </w:r>
      <w:proofErr w:type="spellStart"/>
      <w:r w:rsidR="00B733EB">
        <w:t>traffic</w:t>
      </w:r>
      <w:proofErr w:type="spellEnd"/>
      <w:r w:rsidR="00B733EB">
        <w:t xml:space="preserve"> </w:t>
      </w:r>
      <w:proofErr w:type="spellStart"/>
      <w:r w:rsidR="00B733EB">
        <w:t>jams</w:t>
      </w:r>
      <w:proofErr w:type="spellEnd"/>
      <w:r w:rsidR="00B733EB">
        <w:t xml:space="preserve"> </w:t>
      </w:r>
      <w:proofErr w:type="spellStart"/>
      <w:r w:rsidR="00B733EB">
        <w:t>affect</w:t>
      </w:r>
      <w:proofErr w:type="spellEnd"/>
      <w:r w:rsidR="00B733EB">
        <w:t xml:space="preserve"> the public </w:t>
      </w:r>
      <w:proofErr w:type="spellStart"/>
      <w:r w:rsidR="00B733EB">
        <w:t>transport</w:t>
      </w:r>
      <w:proofErr w:type="spellEnd"/>
      <w:r w:rsidR="00B733EB">
        <w:t xml:space="preserve"> </w:t>
      </w:r>
      <w:proofErr w:type="spellStart"/>
      <w:r w:rsidR="00B733EB">
        <w:t>service</w:t>
      </w:r>
      <w:proofErr w:type="spellEnd"/>
      <w:r w:rsidR="00B733EB">
        <w:t xml:space="preserve"> </w:t>
      </w:r>
      <w:proofErr w:type="spellStart"/>
      <w:r w:rsidR="00B733EB">
        <w:t>stability</w:t>
      </w:r>
      <w:proofErr w:type="spellEnd"/>
      <w:r w:rsidR="00B733EB">
        <w:t xml:space="preserve"> </w:t>
      </w:r>
      <w:proofErr w:type="spellStart"/>
      <w:r w:rsidR="00B733EB">
        <w:t>negatively</w:t>
      </w:r>
      <w:proofErr w:type="spellEnd"/>
      <w:r w:rsidR="00B733EB">
        <w:t xml:space="preserve"> and </w:t>
      </w:r>
      <w:proofErr w:type="spellStart"/>
      <w:r w:rsidR="00B733EB">
        <w:t>thus</w:t>
      </w:r>
      <w:proofErr w:type="spellEnd"/>
      <w:r w:rsidR="00B733EB">
        <w:t xml:space="preserve"> </w:t>
      </w:r>
      <w:proofErr w:type="spellStart"/>
      <w:r w:rsidR="00B733EB">
        <w:t>customers</w:t>
      </w:r>
      <w:proofErr w:type="spellEnd"/>
      <w:r w:rsidR="00B733EB">
        <w:t xml:space="preserve"> </w:t>
      </w:r>
      <w:proofErr w:type="spellStart"/>
      <w:r w:rsidR="00B733EB">
        <w:t>feel</w:t>
      </w:r>
      <w:proofErr w:type="spellEnd"/>
      <w:r w:rsidR="00B733EB">
        <w:t xml:space="preserve"> </w:t>
      </w:r>
      <w:proofErr w:type="spellStart"/>
      <w:r w:rsidR="00B733EB">
        <w:t>frustrated</w:t>
      </w:r>
      <w:proofErr w:type="spellEnd"/>
      <w:r w:rsidR="00B733EB">
        <w:t xml:space="preserve"> and </w:t>
      </w:r>
      <w:proofErr w:type="spellStart"/>
      <w:r w:rsidR="00B733EB">
        <w:t>act</w:t>
      </w:r>
      <w:proofErr w:type="spellEnd"/>
      <w:r w:rsidR="00B733EB">
        <w:t xml:space="preserve"> </w:t>
      </w:r>
      <w:proofErr w:type="spellStart"/>
      <w:r w:rsidR="00B733EB">
        <w:t>self-consciously</w:t>
      </w:r>
      <w:proofErr w:type="spellEnd"/>
      <w:r w:rsidR="00B733EB">
        <w:t xml:space="preserve"> </w:t>
      </w:r>
      <w:proofErr w:type="spellStart"/>
      <w:r w:rsidR="00B733EB">
        <w:t>regarded</w:t>
      </w:r>
      <w:proofErr w:type="spellEnd"/>
      <w:r w:rsidR="00B733EB">
        <w:t xml:space="preserve"> to public </w:t>
      </w:r>
      <w:proofErr w:type="spellStart"/>
      <w:r w:rsidR="00B733EB">
        <w:t>transport</w:t>
      </w:r>
      <w:proofErr w:type="spellEnd"/>
      <w:r w:rsidR="00B733EB">
        <w:t xml:space="preserve"> </w:t>
      </w:r>
      <w:proofErr w:type="spellStart"/>
      <w:r w:rsidR="00B733EB">
        <w:t>services</w:t>
      </w:r>
      <w:proofErr w:type="spellEnd"/>
      <w:r w:rsidR="00B733EB">
        <w:t xml:space="preserve">. Most </w:t>
      </w:r>
      <w:proofErr w:type="spellStart"/>
      <w:r w:rsidR="00B733EB">
        <w:t>smaller</w:t>
      </w:r>
      <w:proofErr w:type="spellEnd"/>
      <w:r w:rsidR="00B733EB">
        <w:t xml:space="preserve"> and medium-</w:t>
      </w:r>
      <w:proofErr w:type="spellStart"/>
      <w:r w:rsidR="00B733EB">
        <w:t>sized</w:t>
      </w:r>
      <w:proofErr w:type="spellEnd"/>
      <w:r w:rsidR="00B733EB">
        <w:t xml:space="preserve"> </w:t>
      </w:r>
      <w:proofErr w:type="spellStart"/>
      <w:r w:rsidR="00B733EB">
        <w:t>traffic</w:t>
      </w:r>
      <w:proofErr w:type="spellEnd"/>
      <w:r w:rsidR="00B733EB">
        <w:t xml:space="preserve"> </w:t>
      </w:r>
      <w:proofErr w:type="spellStart"/>
      <w:r w:rsidR="00B733EB">
        <w:t>companies</w:t>
      </w:r>
      <w:proofErr w:type="spellEnd"/>
      <w:r w:rsidR="00B733EB">
        <w:t xml:space="preserve"> do not </w:t>
      </w:r>
      <w:proofErr w:type="spellStart"/>
      <w:r w:rsidR="00B733EB">
        <w:t>have</w:t>
      </w:r>
      <w:proofErr w:type="spellEnd"/>
      <w:r w:rsidR="00B733EB">
        <w:t xml:space="preserve"> a control </w:t>
      </w:r>
      <w:proofErr w:type="spellStart"/>
      <w:r w:rsidR="00B733EB">
        <w:t>center</w:t>
      </w:r>
      <w:proofErr w:type="spellEnd"/>
      <w:r w:rsidR="00B733EB">
        <w:t xml:space="preserve"> </w:t>
      </w:r>
      <w:proofErr w:type="spellStart"/>
      <w:r w:rsidR="00B733EB">
        <w:t>which</w:t>
      </w:r>
      <w:proofErr w:type="spellEnd"/>
      <w:r w:rsidR="00B733EB">
        <w:t xml:space="preserve"> </w:t>
      </w:r>
      <w:proofErr w:type="spellStart"/>
      <w:r w:rsidR="00B733EB">
        <w:t>may</w:t>
      </w:r>
      <w:proofErr w:type="spellEnd"/>
      <w:r w:rsidR="00B733EB">
        <w:t xml:space="preserve"> </w:t>
      </w:r>
      <w:proofErr w:type="spellStart"/>
      <w:r w:rsidR="00B733EB">
        <w:t>arrange</w:t>
      </w:r>
      <w:proofErr w:type="spellEnd"/>
      <w:r w:rsidR="00B733EB">
        <w:t xml:space="preserve"> a </w:t>
      </w:r>
      <w:proofErr w:type="spellStart"/>
      <w:r w:rsidR="00B733EB">
        <w:t>re</w:t>
      </w:r>
      <w:proofErr w:type="spellEnd"/>
      <w:r w:rsidR="00B733EB">
        <w:t xml:space="preserve">-routing and </w:t>
      </w:r>
      <w:proofErr w:type="spellStart"/>
      <w:r w:rsidR="00B733EB">
        <w:t>keep</w:t>
      </w:r>
      <w:proofErr w:type="spellEnd"/>
      <w:r w:rsidR="00B733EB">
        <w:t xml:space="preserve"> the </w:t>
      </w:r>
      <w:proofErr w:type="spellStart"/>
      <w:r w:rsidR="00B733EB">
        <w:t>service</w:t>
      </w:r>
      <w:proofErr w:type="spellEnd"/>
      <w:r w:rsidR="00B733EB">
        <w:t xml:space="preserve"> </w:t>
      </w:r>
      <w:proofErr w:type="spellStart"/>
      <w:r w:rsidR="00B733EB">
        <w:t>running</w:t>
      </w:r>
      <w:proofErr w:type="spellEnd"/>
      <w:r w:rsidR="00B733EB">
        <w:t xml:space="preserve">. The </w:t>
      </w:r>
      <w:proofErr w:type="spellStart"/>
      <w:r w:rsidR="00B733EB">
        <w:t>aim</w:t>
      </w:r>
      <w:proofErr w:type="spellEnd"/>
      <w:r w:rsidR="00B733EB">
        <w:t xml:space="preserve"> of this </w:t>
      </w:r>
      <w:proofErr w:type="spellStart"/>
      <w:r w:rsidR="00B733EB">
        <w:t>work</w:t>
      </w:r>
      <w:proofErr w:type="spellEnd"/>
      <w:r w:rsidR="00B733EB">
        <w:t xml:space="preserve"> is to find </w:t>
      </w:r>
      <w:proofErr w:type="spellStart"/>
      <w:r w:rsidR="00B733EB">
        <w:t>procedures</w:t>
      </w:r>
      <w:proofErr w:type="spellEnd"/>
      <w:r w:rsidR="00B733EB">
        <w:t xml:space="preserve"> </w:t>
      </w:r>
      <w:proofErr w:type="spellStart"/>
      <w:r w:rsidR="00B733EB">
        <w:t>which</w:t>
      </w:r>
      <w:proofErr w:type="spellEnd"/>
      <w:r w:rsidR="00B733EB">
        <w:t xml:space="preserve"> </w:t>
      </w:r>
      <w:proofErr w:type="spellStart"/>
      <w:r w:rsidR="00B733EB">
        <w:t>enable</w:t>
      </w:r>
      <w:proofErr w:type="spellEnd"/>
      <w:r w:rsidR="00B733EB">
        <w:t xml:space="preserve"> a </w:t>
      </w:r>
      <w:proofErr w:type="spellStart"/>
      <w:r w:rsidR="00B733EB">
        <w:t>vehicle</w:t>
      </w:r>
      <w:proofErr w:type="spellEnd"/>
      <w:r w:rsidR="00B733EB">
        <w:t xml:space="preserve"> control </w:t>
      </w:r>
      <w:proofErr w:type="spellStart"/>
      <w:r w:rsidR="00B733EB">
        <w:t>system</w:t>
      </w:r>
      <w:proofErr w:type="spellEnd"/>
      <w:r w:rsidR="00B733EB">
        <w:t xml:space="preserve"> to </w:t>
      </w:r>
      <w:proofErr w:type="spellStart"/>
      <w:r w:rsidR="00B733EB">
        <w:t>arrange</w:t>
      </w:r>
      <w:proofErr w:type="spellEnd"/>
      <w:r w:rsidR="00B733EB">
        <w:t xml:space="preserve"> </w:t>
      </w:r>
      <w:proofErr w:type="spellStart"/>
      <w:r w:rsidR="00B733EB">
        <w:t>re</w:t>
      </w:r>
      <w:proofErr w:type="spellEnd"/>
      <w:r w:rsidR="00B733EB">
        <w:t xml:space="preserve">-routing of public </w:t>
      </w:r>
      <w:proofErr w:type="spellStart"/>
      <w:r w:rsidR="00B733EB">
        <w:t>transport</w:t>
      </w:r>
      <w:proofErr w:type="spellEnd"/>
      <w:r w:rsidR="00B733EB">
        <w:t xml:space="preserve"> </w:t>
      </w:r>
      <w:proofErr w:type="spellStart"/>
      <w:r w:rsidR="00B733EB">
        <w:t>vehicles</w:t>
      </w:r>
      <w:proofErr w:type="spellEnd"/>
      <w:r w:rsidR="00B733EB">
        <w:t xml:space="preserve"> </w:t>
      </w:r>
      <w:proofErr w:type="spellStart"/>
      <w:r w:rsidR="00B733EB">
        <w:t>automatically</w:t>
      </w:r>
      <w:proofErr w:type="spellEnd"/>
      <w:r w:rsidR="00B733EB">
        <w:t xml:space="preserve"> based on </w:t>
      </w:r>
      <w:proofErr w:type="spellStart"/>
      <w:r w:rsidR="00B733EB">
        <w:t>artificial</w:t>
      </w:r>
      <w:proofErr w:type="spellEnd"/>
      <w:r w:rsidR="00B733EB">
        <w:t xml:space="preserve"> </w:t>
      </w:r>
      <w:proofErr w:type="spellStart"/>
      <w:r w:rsidR="00B733EB">
        <w:t>intelligence</w:t>
      </w:r>
      <w:proofErr w:type="spellEnd"/>
      <w:r w:rsidR="00B733EB">
        <w:t xml:space="preserve"> (AI). To </w:t>
      </w:r>
      <w:proofErr w:type="spellStart"/>
      <w:r w:rsidR="00B733EB">
        <w:t>achieve</w:t>
      </w:r>
      <w:proofErr w:type="spellEnd"/>
      <w:r w:rsidR="00B733EB">
        <w:t xml:space="preserve"> this, different </w:t>
      </w:r>
      <w:proofErr w:type="spellStart"/>
      <w:r w:rsidR="00B733EB">
        <w:t>approaches</w:t>
      </w:r>
      <w:proofErr w:type="spellEnd"/>
      <w:r w:rsidR="00B733EB">
        <w:t xml:space="preserve"> of AI </w:t>
      </w:r>
      <w:proofErr w:type="spellStart"/>
      <w:r w:rsidR="00B733EB">
        <w:t>are</w:t>
      </w:r>
      <w:proofErr w:type="spellEnd"/>
      <w:r w:rsidR="00B733EB">
        <w:t xml:space="preserve"> </w:t>
      </w:r>
      <w:proofErr w:type="spellStart"/>
      <w:r w:rsidR="00B733EB">
        <w:t>selected</w:t>
      </w:r>
      <w:proofErr w:type="spellEnd"/>
      <w:r w:rsidR="00B733EB">
        <w:t xml:space="preserve"> based on </w:t>
      </w:r>
      <w:proofErr w:type="spellStart"/>
      <w:r w:rsidR="00B733EB">
        <w:t>literature</w:t>
      </w:r>
      <w:proofErr w:type="spellEnd"/>
      <w:r w:rsidR="00B733EB">
        <w:t xml:space="preserve"> </w:t>
      </w:r>
      <w:proofErr w:type="spellStart"/>
      <w:r w:rsidR="00B733EB">
        <w:t>research</w:t>
      </w:r>
      <w:proofErr w:type="spellEnd"/>
      <w:r w:rsidR="00B733EB">
        <w:t xml:space="preserve"> and </w:t>
      </w:r>
      <w:proofErr w:type="spellStart"/>
      <w:r w:rsidR="00B733EB">
        <w:t>compared</w:t>
      </w:r>
      <w:proofErr w:type="spellEnd"/>
      <w:r w:rsidR="00B733EB">
        <w:t xml:space="preserve"> to </w:t>
      </w:r>
      <w:proofErr w:type="spellStart"/>
      <w:r w:rsidR="00B733EB">
        <w:t>each</w:t>
      </w:r>
      <w:proofErr w:type="spellEnd"/>
      <w:r w:rsidR="00B733EB">
        <w:t xml:space="preserve"> </w:t>
      </w:r>
      <w:proofErr w:type="spellStart"/>
      <w:r w:rsidR="00B733EB">
        <w:t>other</w:t>
      </w:r>
      <w:proofErr w:type="spellEnd"/>
      <w:r w:rsidR="00B733EB">
        <w:t xml:space="preserve"> based to </w:t>
      </w:r>
      <w:proofErr w:type="spellStart"/>
      <w:r w:rsidR="00B733EB">
        <w:t>datasets</w:t>
      </w:r>
      <w:proofErr w:type="spellEnd"/>
      <w:r w:rsidR="00B733EB">
        <w:t xml:space="preserve"> </w:t>
      </w:r>
      <w:proofErr w:type="spellStart"/>
      <w:r w:rsidR="00B733EB">
        <w:t>from</w:t>
      </w:r>
      <w:proofErr w:type="spellEnd"/>
      <w:r w:rsidR="00B733EB">
        <w:t xml:space="preserve"> the </w:t>
      </w:r>
      <w:proofErr w:type="spellStart"/>
      <w:r w:rsidR="00B733EB">
        <w:t>operation</w:t>
      </w:r>
      <w:proofErr w:type="spellEnd"/>
      <w:r w:rsidR="00B733EB">
        <w:t xml:space="preserve"> of </w:t>
      </w:r>
      <w:proofErr w:type="spellStart"/>
      <w:r w:rsidR="00B733EB">
        <w:t>several</w:t>
      </w:r>
      <w:proofErr w:type="spellEnd"/>
      <w:r w:rsidR="00B733EB">
        <w:t xml:space="preserve"> </w:t>
      </w:r>
      <w:proofErr w:type="spellStart"/>
      <w:r w:rsidR="00B733EB">
        <w:t>bus</w:t>
      </w:r>
      <w:proofErr w:type="spellEnd"/>
      <w:r w:rsidR="00B733EB">
        <w:t xml:space="preserve"> </w:t>
      </w:r>
      <w:proofErr w:type="spellStart"/>
      <w:r w:rsidR="00B733EB">
        <w:t>agencies</w:t>
      </w:r>
      <w:proofErr w:type="spellEnd"/>
      <w:r w:rsidR="00B733EB">
        <w:t xml:space="preserve">. An </w:t>
      </w:r>
      <w:proofErr w:type="spellStart"/>
      <w:r w:rsidR="00B733EB">
        <w:t>evaluation</w:t>
      </w:r>
      <w:proofErr w:type="spellEnd"/>
      <w:r w:rsidR="00B733EB">
        <w:t xml:space="preserve"> </w:t>
      </w:r>
      <w:proofErr w:type="spellStart"/>
      <w:r w:rsidR="00B733EB">
        <w:t>confirms</w:t>
      </w:r>
      <w:proofErr w:type="spellEnd"/>
      <w:r w:rsidR="00B733EB">
        <w:t xml:space="preserve"> </w:t>
      </w:r>
      <w:proofErr w:type="spellStart"/>
      <w:r w:rsidR="00B733EB">
        <w:t>performance</w:t>
      </w:r>
      <w:proofErr w:type="spellEnd"/>
      <w:r w:rsidR="00B733EB">
        <w:t xml:space="preserve"> and </w:t>
      </w:r>
      <w:proofErr w:type="spellStart"/>
      <w:r w:rsidR="00B733EB">
        <w:t>productivity</w:t>
      </w:r>
      <w:proofErr w:type="spellEnd"/>
      <w:r w:rsidR="00B733EB">
        <w:t xml:space="preserve"> of the AI </w:t>
      </w:r>
      <w:proofErr w:type="spellStart"/>
      <w:r w:rsidR="00B733EB">
        <w:t>procedures</w:t>
      </w:r>
      <w:proofErr w:type="spellEnd"/>
      <w:r w:rsidR="00B733EB">
        <w:t xml:space="preserve"> </w:t>
      </w:r>
      <w:proofErr w:type="spellStart"/>
      <w:r w:rsidR="00B733EB">
        <w:t>found</w:t>
      </w:r>
      <w:proofErr w:type="spellEnd"/>
      <w:r w:rsidR="00B733EB">
        <w:t xml:space="preserve">. A </w:t>
      </w:r>
      <w:proofErr w:type="spellStart"/>
      <w:r w:rsidR="00B733EB">
        <w:t>critical</w:t>
      </w:r>
      <w:proofErr w:type="spellEnd"/>
      <w:r w:rsidR="00B733EB">
        <w:t xml:space="preserve"> </w:t>
      </w:r>
      <w:proofErr w:type="spellStart"/>
      <w:r w:rsidR="00B733EB">
        <w:t>discussion</w:t>
      </w:r>
      <w:proofErr w:type="spellEnd"/>
      <w:r w:rsidR="00B733EB">
        <w:t xml:space="preserve"> and a </w:t>
      </w:r>
      <w:proofErr w:type="spellStart"/>
      <w:r w:rsidR="00B733EB">
        <w:t>summary</w:t>
      </w:r>
      <w:proofErr w:type="spellEnd"/>
      <w:r w:rsidR="00B733EB">
        <w:t xml:space="preserve"> </w:t>
      </w:r>
      <w:proofErr w:type="spellStart"/>
      <w:r w:rsidR="00B733EB">
        <w:t>show</w:t>
      </w:r>
      <w:proofErr w:type="spellEnd"/>
      <w:r w:rsidR="00B733EB">
        <w:t xml:space="preserve"> possible </w:t>
      </w:r>
      <w:proofErr w:type="spellStart"/>
      <w:r w:rsidR="00B733EB">
        <w:t>commitments</w:t>
      </w:r>
      <w:proofErr w:type="spellEnd"/>
      <w:r w:rsidR="00B733EB">
        <w:t xml:space="preserve"> in </w:t>
      </w:r>
      <w:proofErr w:type="spellStart"/>
      <w:r w:rsidR="00B733EB">
        <w:t>practice</w:t>
      </w:r>
      <w:proofErr w:type="spellEnd"/>
      <w:r w:rsidR="00B733EB">
        <w:t xml:space="preserve"> and </w:t>
      </w:r>
      <w:proofErr w:type="spellStart"/>
      <w:r w:rsidR="00B733EB">
        <w:t>complement</w:t>
      </w:r>
      <w:proofErr w:type="spellEnd"/>
      <w:r w:rsidR="00B733EB">
        <w:t xml:space="preserve"> the </w:t>
      </w:r>
      <w:proofErr w:type="spellStart"/>
      <w:r w:rsidR="00B733EB">
        <w:t>whole</w:t>
      </w:r>
      <w:proofErr w:type="spellEnd"/>
      <w:r w:rsidR="00B733EB">
        <w:t xml:space="preserve"> </w:t>
      </w:r>
      <w:proofErr w:type="spellStart"/>
      <w:r w:rsidR="00B733EB">
        <w:t>work</w:t>
      </w:r>
      <w:proofErr w:type="spellEnd"/>
      <w:r w:rsidR="00B733EB">
        <w:t>.</w:t>
      </w:r>
    </w:p>
    <w:p w14:paraId="59B269B4" w14:textId="52ECA429" w:rsidR="00B733EB" w:rsidRDefault="00B733EB" w:rsidP="00B733EB">
      <w:pPr>
        <w:spacing w:after="80"/>
      </w:pPr>
    </w:p>
    <w:p w14:paraId="04DE62D4" w14:textId="7D9A6F77" w:rsidR="00DE47EC" w:rsidRDefault="00DE47EC" w:rsidP="00DE47EC">
      <w:pPr>
        <w:spacing w:after="80"/>
      </w:pPr>
    </w:p>
    <w:p w14:paraId="62821A48" w14:textId="77777777" w:rsidR="00DE47EC" w:rsidRPr="000E74E0" w:rsidRDefault="00DE47EC" w:rsidP="00DE47EC">
      <w:pPr>
        <w:spacing w:after="80"/>
        <w:rPr>
          <w:rFonts w:ascii="Source Sans Pro SemiBold" w:hAnsi="Source Sans Pro SemiBold"/>
          <w:b/>
        </w:rPr>
      </w:pPr>
      <w:r w:rsidRPr="000E74E0">
        <w:rPr>
          <w:rFonts w:ascii="Source Sans Pro SemiBold" w:hAnsi="Source Sans Pro SemiBold"/>
          <w:b/>
        </w:rPr>
        <w:t>Betreuender Hochschullehrer</w:t>
      </w:r>
    </w:p>
    <w:p w14:paraId="34372FFF" w14:textId="573BBEFB" w:rsidR="00DE47EC" w:rsidRDefault="00DE47EC" w:rsidP="00DE47EC">
      <w:r>
        <w:t>Prof. Dr.-Ing. Thomas Schlegel</w:t>
      </w:r>
    </w:p>
    <w:p w14:paraId="6534B456" w14:textId="78FA6136" w:rsidR="00DE47EC" w:rsidRDefault="00DE47EC" w:rsidP="008B7615">
      <w:pPr>
        <w:tabs>
          <w:tab w:val="left" w:pos="6252"/>
        </w:tabs>
      </w:pPr>
    </w:p>
    <w:p w14:paraId="73B0F249" w14:textId="58F2E827" w:rsidR="00DE47EC" w:rsidRDefault="00DE47EC" w:rsidP="008B7615">
      <w:pPr>
        <w:tabs>
          <w:tab w:val="left" w:pos="6252"/>
        </w:tabs>
      </w:pPr>
    </w:p>
    <w:p w14:paraId="5E381BA7" w14:textId="59220C07" w:rsidR="003E2760" w:rsidRDefault="003E2760">
      <w:pPr>
        <w:jc w:val="left"/>
      </w:pPr>
      <w:r>
        <w:br w:type="page"/>
      </w:r>
      <w:r w:rsidR="00B80382">
        <w:rPr>
          <w:noProof/>
        </w:rPr>
        <w:lastRenderedPageBreak/>
        <mc:AlternateContent>
          <mc:Choice Requires="wps">
            <w:drawing>
              <wp:anchor distT="0" distB="0" distL="114300" distR="114300" simplePos="0" relativeHeight="251658244" behindDoc="0" locked="0" layoutInCell="1" allowOverlap="1" wp14:anchorId="131DE9F0" wp14:editId="22E586B7">
                <wp:simplePos x="0" y="0"/>
                <wp:positionH relativeFrom="page">
                  <wp:align>center</wp:align>
                </wp:positionH>
                <wp:positionV relativeFrom="margin">
                  <wp:align>bottom</wp:align>
                </wp:positionV>
                <wp:extent cx="5676900" cy="5033645"/>
                <wp:effectExtent l="0" t="0" r="0" b="0"/>
                <wp:wrapNone/>
                <wp:docPr id="17" name="Textfeld 17"/>
                <wp:cNvGraphicFramePr/>
                <a:graphic xmlns:a="http://schemas.openxmlformats.org/drawingml/2006/main">
                  <a:graphicData uri="http://schemas.microsoft.com/office/word/2010/wordprocessingShape">
                    <wps:wsp>
                      <wps:cNvSpPr txBox="1"/>
                      <wps:spPr>
                        <a:xfrm>
                          <a:off x="0" y="0"/>
                          <a:ext cx="5676900" cy="5033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E44C3" w14:textId="77777777" w:rsidR="00851876" w:rsidRPr="0018688C" w:rsidRDefault="00851876" w:rsidP="00630E39">
                            <w:pPr>
                              <w:spacing w:after="360"/>
                              <w:rPr>
                                <w:rFonts w:ascii="Century Gothic" w:hAnsi="Century Gothic"/>
                                <w:b/>
                                <w:sz w:val="32"/>
                              </w:rPr>
                            </w:pPr>
                            <w:bookmarkStart w:id="0" w:name="_Toc302574537"/>
                            <w:r w:rsidRPr="0018688C">
                              <w:rPr>
                                <w:rFonts w:ascii="Century Gothic" w:hAnsi="Century Gothic"/>
                                <w:b/>
                                <w:sz w:val="32"/>
                              </w:rPr>
                              <w:t>Erklärung</w:t>
                            </w:r>
                            <w:bookmarkEnd w:id="0"/>
                          </w:p>
                          <w:p w14:paraId="6C5884F4" w14:textId="1679CE8F" w:rsidR="00107695" w:rsidRPr="007C40F6" w:rsidRDefault="00851876" w:rsidP="00630E39">
                            <w:pPr>
                              <w:tabs>
                                <w:tab w:val="left" w:pos="709"/>
                              </w:tabs>
                            </w:pPr>
                            <w:r>
                              <w:t>Hiermit erkläre ich, die vorliegende Arbeit mit dem Titel</w:t>
                            </w:r>
                          </w:p>
                          <w:p w14:paraId="18D2691E" w14:textId="226C0D42" w:rsidR="00851876" w:rsidRDefault="00107695" w:rsidP="003F76E5">
                            <w:pPr>
                              <w:tabs>
                                <w:tab w:val="left" w:pos="709"/>
                              </w:tabs>
                              <w:rPr>
                                <w:rFonts w:ascii="Century Gothic" w:hAnsi="Century Gothic"/>
                                <w:b/>
                                <w:sz w:val="26"/>
                                <w:szCs w:val="26"/>
                              </w:rPr>
                            </w:pPr>
                            <w:r>
                              <w:rPr>
                                <w:rFonts w:ascii="Century Gothic" w:hAnsi="Century Gothic"/>
                                <w:b/>
                                <w:sz w:val="26"/>
                                <w:szCs w:val="26"/>
                              </w:rPr>
                              <w:t>Entwicklung und Evaluation eines auf künstliche Intelligenz gestützten Systems zur Betriebslenkung von Linienbussen im Störungsfall</w:t>
                            </w:r>
                          </w:p>
                          <w:p w14:paraId="475F8AE2" w14:textId="006AB5F0" w:rsidR="00851876" w:rsidRDefault="00851876" w:rsidP="003F76E5">
                            <w:pPr>
                              <w:tabs>
                                <w:tab w:val="left" w:pos="709"/>
                              </w:tabs>
                            </w:pPr>
                            <w:r>
                              <w:t>selbstständig verfasst und keine anderen als die angegebenen Quellen und Hilfsmittel benutzt sowie Zitate kenntlich gemacht zu haben.</w:t>
                            </w:r>
                          </w:p>
                          <w:p w14:paraId="375FE7A7" w14:textId="260F8C31" w:rsidR="00851876" w:rsidRDefault="00851876" w:rsidP="00630E39">
                            <w:pPr>
                              <w:tabs>
                                <w:tab w:val="left" w:pos="709"/>
                              </w:tabs>
                            </w:pPr>
                            <w:r>
                              <w:t xml:space="preserve">Karlsruhe, den </w:t>
                            </w:r>
                            <w:r w:rsidR="00107695">
                              <w:t>31</w:t>
                            </w:r>
                            <w:r>
                              <w:t>. Januar 202</w:t>
                            </w:r>
                            <w:r w:rsidR="00107695">
                              <w:t>3</w:t>
                            </w:r>
                          </w:p>
                          <w:p w14:paraId="7546CC8E" w14:textId="77777777" w:rsidR="00851876" w:rsidRDefault="00851876" w:rsidP="00630E39">
                            <w:pPr>
                              <w:tabs>
                                <w:tab w:val="left" w:pos="709"/>
                              </w:tabs>
                            </w:pPr>
                          </w:p>
                          <w:p w14:paraId="38224A17" w14:textId="77777777" w:rsidR="00851876" w:rsidRPr="007C40F6" w:rsidRDefault="00851876" w:rsidP="00630E39">
                            <w:pPr>
                              <w:tabs>
                                <w:tab w:val="left" w:pos="709"/>
                              </w:tabs>
                              <w:spacing w:after="0"/>
                              <w:contextualSpacing/>
                              <w:rPr>
                                <w:i/>
                                <w:iCs/>
                              </w:rPr>
                            </w:pPr>
                            <w:r>
                              <w:rPr>
                                <w:rStyle w:val="Hervorhebung"/>
                              </w:rPr>
                              <w:t>Sebastian Knopf</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DE9F0" id="Textfeld 17" o:spid="_x0000_s1029" type="#_x0000_t202" style="position:absolute;margin-left:0;margin-top:0;width:447pt;height:396.35pt;z-index:251658244;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" fillcolor="white [3201]" stroked="f" strokeweight=".5pt">
                <v:textbox>
                  <w:txbxContent>
                    <w:p w14:paraId="2B5E44C3" w14:textId="77777777" w:rsidR="00851876" w:rsidRPr="0018688C" w:rsidRDefault="00851876" w:rsidP="00630E39">
                      <w:pPr>
                        <w:spacing w:after="360"/>
                        <w:rPr>
                          <w:rFonts w:ascii="Century Gothic" w:hAnsi="Century Gothic"/>
                          <w:b/>
                          <w:sz w:val="32"/>
                        </w:rPr>
                      </w:pPr>
                      <w:bookmarkStart w:id="1" w:name="_Toc302574537"/>
                      <w:r w:rsidRPr="0018688C">
                        <w:rPr>
                          <w:rFonts w:ascii="Century Gothic" w:hAnsi="Century Gothic"/>
                          <w:b/>
                          <w:sz w:val="32"/>
                        </w:rPr>
                        <w:t>Erklärung</w:t>
                      </w:r>
                      <w:bookmarkEnd w:id="1"/>
                    </w:p>
                    <w:p w14:paraId="6C5884F4" w14:textId="1679CE8F" w:rsidR="00107695" w:rsidRPr="007C40F6" w:rsidRDefault="00851876" w:rsidP="00630E39">
                      <w:pPr>
                        <w:tabs>
                          <w:tab w:val="left" w:pos="709"/>
                        </w:tabs>
                      </w:pPr>
                      <w:r>
                        <w:t>Hiermit erkläre ich, die vorliegende Arbeit mit dem Titel</w:t>
                      </w:r>
                    </w:p>
                    <w:p w14:paraId="18D2691E" w14:textId="226C0D42" w:rsidR="00851876" w:rsidRDefault="00107695" w:rsidP="003F76E5">
                      <w:pPr>
                        <w:tabs>
                          <w:tab w:val="left" w:pos="709"/>
                        </w:tabs>
                        <w:rPr>
                          <w:rFonts w:ascii="Century Gothic" w:hAnsi="Century Gothic"/>
                          <w:b/>
                          <w:sz w:val="26"/>
                          <w:szCs w:val="26"/>
                        </w:rPr>
                      </w:pPr>
                      <w:r>
                        <w:rPr>
                          <w:rFonts w:ascii="Century Gothic" w:hAnsi="Century Gothic"/>
                          <w:b/>
                          <w:sz w:val="26"/>
                          <w:szCs w:val="26"/>
                        </w:rPr>
                        <w:t>Entwicklung und Evaluation eines auf künstliche Intelligenz gestützten Systems zur Betriebslenkung von Linienbussen im Störungsfall</w:t>
                      </w:r>
                    </w:p>
                    <w:p w14:paraId="475F8AE2" w14:textId="006AB5F0" w:rsidR="00851876" w:rsidRDefault="00851876" w:rsidP="003F76E5">
                      <w:pPr>
                        <w:tabs>
                          <w:tab w:val="left" w:pos="709"/>
                        </w:tabs>
                      </w:pPr>
                      <w:r>
                        <w:t>selbstständig verfasst und keine anderen als die angegebenen Quellen und Hilfsmittel benutzt sowie Zitate kenntlich gemacht zu haben.</w:t>
                      </w:r>
                    </w:p>
                    <w:p w14:paraId="375FE7A7" w14:textId="260F8C31" w:rsidR="00851876" w:rsidRDefault="00851876" w:rsidP="00630E39">
                      <w:pPr>
                        <w:tabs>
                          <w:tab w:val="left" w:pos="709"/>
                        </w:tabs>
                      </w:pPr>
                      <w:r>
                        <w:t xml:space="preserve">Karlsruhe, den </w:t>
                      </w:r>
                      <w:r w:rsidR="00107695">
                        <w:t>31</w:t>
                      </w:r>
                      <w:r>
                        <w:t>. Januar 202</w:t>
                      </w:r>
                      <w:r w:rsidR="00107695">
                        <w:t>3</w:t>
                      </w:r>
                    </w:p>
                    <w:p w14:paraId="7546CC8E" w14:textId="77777777" w:rsidR="00851876" w:rsidRDefault="00851876" w:rsidP="00630E39">
                      <w:pPr>
                        <w:tabs>
                          <w:tab w:val="left" w:pos="709"/>
                        </w:tabs>
                      </w:pPr>
                    </w:p>
                    <w:p w14:paraId="38224A17" w14:textId="77777777" w:rsidR="00851876" w:rsidRPr="007C40F6" w:rsidRDefault="00851876" w:rsidP="00630E39">
                      <w:pPr>
                        <w:tabs>
                          <w:tab w:val="left" w:pos="709"/>
                        </w:tabs>
                        <w:spacing w:after="0"/>
                        <w:contextualSpacing/>
                        <w:rPr>
                          <w:i/>
                          <w:iCs/>
                        </w:rPr>
                      </w:pPr>
                      <w:r>
                        <w:rPr>
                          <w:rStyle w:val="Hervorhebung"/>
                        </w:rPr>
                        <w:t>Sebastian Knopf</w:t>
                      </w:r>
                    </w:p>
                  </w:txbxContent>
                </v:textbox>
                <w10:wrap anchorx="page" anchory="margin"/>
              </v:shape>
            </w:pict>
          </mc:Fallback>
        </mc:AlternateContent>
      </w:r>
      <w:r>
        <w:br w:type="page"/>
      </w:r>
    </w:p>
    <w:p w14:paraId="75CF6ED5" w14:textId="77777777" w:rsidR="003E2760" w:rsidRDefault="003E2760">
      <w:pPr>
        <w:jc w:val="left"/>
      </w:pPr>
    </w:p>
    <w:sdt>
      <w:sdtPr>
        <w:rPr>
          <w:b/>
          <w:bCs/>
        </w:rPr>
        <w:id w:val="-1247566681"/>
        <w:docPartObj>
          <w:docPartGallery w:val="Table of Contents"/>
          <w:docPartUnique/>
        </w:docPartObj>
      </w:sdtPr>
      <w:sdtEndPr>
        <w:rPr>
          <w:b w:val="0"/>
          <w:bCs w:val="0"/>
        </w:rPr>
      </w:sdtEndPr>
      <w:sdtContent>
        <w:p w14:paraId="3F232F2D" w14:textId="1E62142C" w:rsidR="002001A8" w:rsidRPr="00630E39" w:rsidRDefault="002001A8" w:rsidP="004708B7">
          <w:pPr>
            <w:tabs>
              <w:tab w:val="left" w:pos="6252"/>
            </w:tabs>
            <w:rPr>
              <w:rStyle w:val="berschrift1Zchn"/>
            </w:rPr>
          </w:pPr>
          <w:r w:rsidRPr="00630E39">
            <w:rPr>
              <w:rStyle w:val="berschrift1Zchn"/>
            </w:rPr>
            <w:t>Inhaltsverzeichnis</w:t>
          </w:r>
          <w:r w:rsidR="002B5F25">
            <w:rPr>
              <w:rStyle w:val="berschrift1Zchn"/>
            </w:rPr>
            <w:tab/>
          </w:r>
        </w:p>
        <w:p w14:paraId="44F671CF" w14:textId="0C63E2D5" w:rsidR="00A90A82" w:rsidRDefault="002001A8">
          <w:pPr>
            <w:pStyle w:val="Verzeichnis1"/>
            <w:tabs>
              <w:tab w:val="right" w:leader="dot" w:pos="8777"/>
            </w:tabs>
            <w:rPr>
              <w:rFonts w:asciiTheme="minorHAnsi" w:eastAsiaTheme="minorEastAsia" w:hAnsiTheme="minorHAnsi" w:cstheme="minorBidi"/>
              <w:b w:val="0"/>
              <w:iCs w:val="0"/>
              <w:noProof/>
              <w:color w:val="auto"/>
              <w:sz w:val="22"/>
              <w:szCs w:val="22"/>
              <w:lang w:eastAsia="de-DE"/>
            </w:rPr>
          </w:pPr>
          <w:r>
            <w:fldChar w:fldCharType="begin"/>
          </w:r>
          <w:r>
            <w:instrText xml:space="preserve"> TOC \o "1-3" \h \z \u </w:instrText>
          </w:r>
          <w:r>
            <w:fldChar w:fldCharType="separate"/>
          </w:r>
          <w:hyperlink w:anchor="_Toc113947996" w:history="1">
            <w:r w:rsidR="00A90A82" w:rsidRPr="002235AE">
              <w:rPr>
                <w:rStyle w:val="Hyperlink"/>
                <w:noProof/>
              </w:rPr>
              <w:t>Abkürzungsverzeichnis</w:t>
            </w:r>
            <w:r w:rsidR="00A90A82">
              <w:rPr>
                <w:noProof/>
                <w:webHidden/>
              </w:rPr>
              <w:tab/>
            </w:r>
            <w:r w:rsidR="00A90A82">
              <w:rPr>
                <w:noProof/>
                <w:webHidden/>
              </w:rPr>
              <w:fldChar w:fldCharType="begin"/>
            </w:r>
            <w:r w:rsidR="00A90A82">
              <w:rPr>
                <w:noProof/>
                <w:webHidden/>
              </w:rPr>
              <w:instrText xml:space="preserve"> PAGEREF _Toc113947996 \h </w:instrText>
            </w:r>
            <w:r w:rsidR="00A90A82">
              <w:rPr>
                <w:noProof/>
                <w:webHidden/>
              </w:rPr>
            </w:r>
            <w:r w:rsidR="00A90A82">
              <w:rPr>
                <w:noProof/>
                <w:webHidden/>
              </w:rPr>
              <w:fldChar w:fldCharType="separate"/>
            </w:r>
            <w:r w:rsidR="00A90A82">
              <w:rPr>
                <w:noProof/>
                <w:webHidden/>
              </w:rPr>
              <w:t>0</w:t>
            </w:r>
            <w:r w:rsidR="00A90A82">
              <w:rPr>
                <w:noProof/>
                <w:webHidden/>
              </w:rPr>
              <w:fldChar w:fldCharType="end"/>
            </w:r>
          </w:hyperlink>
        </w:p>
        <w:p w14:paraId="3D78E9CA" w14:textId="20FB0652" w:rsidR="00A90A82" w:rsidRDefault="00151FE5">
          <w:pPr>
            <w:pStyle w:val="Verzeichnis1"/>
            <w:tabs>
              <w:tab w:val="right" w:leader="dot" w:pos="8777"/>
            </w:tabs>
            <w:rPr>
              <w:rFonts w:asciiTheme="minorHAnsi" w:eastAsiaTheme="minorEastAsia" w:hAnsiTheme="minorHAnsi" w:cstheme="minorBidi"/>
              <w:b w:val="0"/>
              <w:iCs w:val="0"/>
              <w:noProof/>
              <w:color w:val="auto"/>
              <w:sz w:val="22"/>
              <w:szCs w:val="22"/>
              <w:lang w:eastAsia="de-DE"/>
            </w:rPr>
          </w:pPr>
          <w:hyperlink w:anchor="_Toc113947997" w:history="1">
            <w:r w:rsidR="00A90A82" w:rsidRPr="002235AE">
              <w:rPr>
                <w:rStyle w:val="Hyperlink"/>
                <w:noProof/>
              </w:rPr>
              <w:t>Abbildungsverzeichnis</w:t>
            </w:r>
            <w:r w:rsidR="00A90A82">
              <w:rPr>
                <w:noProof/>
                <w:webHidden/>
              </w:rPr>
              <w:tab/>
            </w:r>
            <w:r w:rsidR="00A90A82">
              <w:rPr>
                <w:noProof/>
                <w:webHidden/>
              </w:rPr>
              <w:fldChar w:fldCharType="begin"/>
            </w:r>
            <w:r w:rsidR="00A90A82">
              <w:rPr>
                <w:noProof/>
                <w:webHidden/>
              </w:rPr>
              <w:instrText xml:space="preserve"> PAGEREF _Toc113947997 \h </w:instrText>
            </w:r>
            <w:r w:rsidR="00A90A82">
              <w:rPr>
                <w:noProof/>
                <w:webHidden/>
              </w:rPr>
            </w:r>
            <w:r w:rsidR="00A90A82">
              <w:rPr>
                <w:noProof/>
                <w:webHidden/>
              </w:rPr>
              <w:fldChar w:fldCharType="separate"/>
            </w:r>
            <w:r w:rsidR="00A90A82">
              <w:rPr>
                <w:noProof/>
                <w:webHidden/>
              </w:rPr>
              <w:t>0</w:t>
            </w:r>
            <w:r w:rsidR="00A90A82">
              <w:rPr>
                <w:noProof/>
                <w:webHidden/>
              </w:rPr>
              <w:fldChar w:fldCharType="end"/>
            </w:r>
          </w:hyperlink>
        </w:p>
        <w:p w14:paraId="62ADD12F" w14:textId="76A46464" w:rsidR="00A90A82" w:rsidRDefault="00151FE5">
          <w:pPr>
            <w:pStyle w:val="Verzeichnis1"/>
            <w:tabs>
              <w:tab w:val="right" w:leader="dot" w:pos="8777"/>
            </w:tabs>
            <w:rPr>
              <w:rFonts w:asciiTheme="minorHAnsi" w:eastAsiaTheme="minorEastAsia" w:hAnsiTheme="minorHAnsi" w:cstheme="minorBidi"/>
              <w:b w:val="0"/>
              <w:iCs w:val="0"/>
              <w:noProof/>
              <w:color w:val="auto"/>
              <w:sz w:val="22"/>
              <w:szCs w:val="22"/>
              <w:lang w:eastAsia="de-DE"/>
            </w:rPr>
          </w:pPr>
          <w:hyperlink w:anchor="_Toc113947998" w:history="1">
            <w:r w:rsidR="00A90A82" w:rsidRPr="002235AE">
              <w:rPr>
                <w:rStyle w:val="Hyperlink"/>
                <w:noProof/>
              </w:rPr>
              <w:t>Tabellenverzeichnis</w:t>
            </w:r>
            <w:r w:rsidR="00A90A82">
              <w:rPr>
                <w:noProof/>
                <w:webHidden/>
              </w:rPr>
              <w:tab/>
            </w:r>
            <w:r w:rsidR="00A90A82">
              <w:rPr>
                <w:noProof/>
                <w:webHidden/>
              </w:rPr>
              <w:fldChar w:fldCharType="begin"/>
            </w:r>
            <w:r w:rsidR="00A90A82">
              <w:rPr>
                <w:noProof/>
                <w:webHidden/>
              </w:rPr>
              <w:instrText xml:space="preserve"> PAGEREF _Toc113947998 \h </w:instrText>
            </w:r>
            <w:r w:rsidR="00A90A82">
              <w:rPr>
                <w:noProof/>
                <w:webHidden/>
              </w:rPr>
            </w:r>
            <w:r w:rsidR="00A90A82">
              <w:rPr>
                <w:noProof/>
                <w:webHidden/>
              </w:rPr>
              <w:fldChar w:fldCharType="separate"/>
            </w:r>
            <w:r w:rsidR="00A90A82">
              <w:rPr>
                <w:noProof/>
                <w:webHidden/>
              </w:rPr>
              <w:t>0</w:t>
            </w:r>
            <w:r w:rsidR="00A90A82">
              <w:rPr>
                <w:noProof/>
                <w:webHidden/>
              </w:rPr>
              <w:fldChar w:fldCharType="end"/>
            </w:r>
          </w:hyperlink>
        </w:p>
        <w:p w14:paraId="413EDA01" w14:textId="1C043A94" w:rsidR="00A90A82" w:rsidRDefault="00151FE5">
          <w:pPr>
            <w:pStyle w:val="Verzeichnis1"/>
            <w:tabs>
              <w:tab w:val="left" w:pos="708"/>
              <w:tab w:val="right" w:leader="dot" w:pos="8777"/>
            </w:tabs>
            <w:rPr>
              <w:rFonts w:asciiTheme="minorHAnsi" w:eastAsiaTheme="minorEastAsia" w:hAnsiTheme="minorHAnsi" w:cstheme="minorBidi"/>
              <w:b w:val="0"/>
              <w:iCs w:val="0"/>
              <w:noProof/>
              <w:color w:val="auto"/>
              <w:sz w:val="22"/>
              <w:szCs w:val="22"/>
              <w:lang w:eastAsia="de-DE"/>
            </w:rPr>
          </w:pPr>
          <w:hyperlink w:anchor="_Toc113947999" w:history="1">
            <w:r w:rsidR="00A90A82" w:rsidRPr="002235AE">
              <w:rPr>
                <w:rStyle w:val="Hyperlink"/>
                <w:noProof/>
                <w:lang w:val="en-US"/>
              </w:rPr>
              <w:t>1</w:t>
            </w:r>
            <w:r w:rsidR="00A90A82">
              <w:rPr>
                <w:rFonts w:asciiTheme="minorHAnsi" w:eastAsiaTheme="minorEastAsia" w:hAnsiTheme="minorHAnsi" w:cstheme="minorBidi"/>
                <w:b w:val="0"/>
                <w:iCs w:val="0"/>
                <w:noProof/>
                <w:color w:val="auto"/>
                <w:sz w:val="22"/>
                <w:szCs w:val="22"/>
                <w:lang w:eastAsia="de-DE"/>
              </w:rPr>
              <w:tab/>
            </w:r>
            <w:r w:rsidR="00A90A82" w:rsidRPr="002235AE">
              <w:rPr>
                <w:rStyle w:val="Hyperlink"/>
                <w:noProof/>
                <w:lang w:val="en-US"/>
              </w:rPr>
              <w:t>Einleitung</w:t>
            </w:r>
            <w:r w:rsidR="00A90A82">
              <w:rPr>
                <w:noProof/>
                <w:webHidden/>
              </w:rPr>
              <w:tab/>
            </w:r>
            <w:r w:rsidR="00A90A82">
              <w:rPr>
                <w:noProof/>
                <w:webHidden/>
              </w:rPr>
              <w:fldChar w:fldCharType="begin"/>
            </w:r>
            <w:r w:rsidR="00A90A82">
              <w:rPr>
                <w:noProof/>
                <w:webHidden/>
              </w:rPr>
              <w:instrText xml:space="preserve"> PAGEREF _Toc113947999 \h </w:instrText>
            </w:r>
            <w:r w:rsidR="00A90A82">
              <w:rPr>
                <w:noProof/>
                <w:webHidden/>
              </w:rPr>
            </w:r>
            <w:r w:rsidR="00A90A82">
              <w:rPr>
                <w:noProof/>
                <w:webHidden/>
              </w:rPr>
              <w:fldChar w:fldCharType="separate"/>
            </w:r>
            <w:r w:rsidR="00A90A82">
              <w:rPr>
                <w:noProof/>
                <w:webHidden/>
              </w:rPr>
              <w:t>2</w:t>
            </w:r>
            <w:r w:rsidR="00A90A82">
              <w:rPr>
                <w:noProof/>
                <w:webHidden/>
              </w:rPr>
              <w:fldChar w:fldCharType="end"/>
            </w:r>
          </w:hyperlink>
        </w:p>
        <w:p w14:paraId="233E41B7" w14:textId="42BBAD70" w:rsidR="00A90A82" w:rsidRDefault="00151FE5">
          <w:pPr>
            <w:pStyle w:val="Verzeichnis2"/>
            <w:tabs>
              <w:tab w:val="left" w:pos="1416"/>
              <w:tab w:val="right" w:leader="dot" w:pos="8777"/>
            </w:tabs>
            <w:rPr>
              <w:rFonts w:eastAsiaTheme="minorEastAsia"/>
              <w:noProof/>
              <w:sz w:val="22"/>
              <w:lang w:eastAsia="de-DE"/>
            </w:rPr>
          </w:pPr>
          <w:hyperlink w:anchor="_Toc113948000" w:history="1">
            <w:r w:rsidR="00A90A82" w:rsidRPr="002235AE">
              <w:rPr>
                <w:rStyle w:val="Hyperlink"/>
                <w:noProof/>
              </w:rPr>
              <w:t>1.1</w:t>
            </w:r>
            <w:r w:rsidR="00A90A82">
              <w:rPr>
                <w:rFonts w:eastAsiaTheme="minorEastAsia"/>
                <w:noProof/>
                <w:sz w:val="22"/>
                <w:lang w:eastAsia="de-DE"/>
              </w:rPr>
              <w:tab/>
            </w:r>
            <w:r w:rsidR="00A90A82" w:rsidRPr="002235AE">
              <w:rPr>
                <w:rStyle w:val="Hyperlink"/>
                <w:noProof/>
              </w:rPr>
              <w:t>Motivation</w:t>
            </w:r>
            <w:r w:rsidR="00A90A82">
              <w:rPr>
                <w:noProof/>
                <w:webHidden/>
              </w:rPr>
              <w:tab/>
            </w:r>
            <w:r w:rsidR="00A90A82">
              <w:rPr>
                <w:noProof/>
                <w:webHidden/>
              </w:rPr>
              <w:fldChar w:fldCharType="begin"/>
            </w:r>
            <w:r w:rsidR="00A90A82">
              <w:rPr>
                <w:noProof/>
                <w:webHidden/>
              </w:rPr>
              <w:instrText xml:space="preserve"> PAGEREF _Toc113948000 \h </w:instrText>
            </w:r>
            <w:r w:rsidR="00A90A82">
              <w:rPr>
                <w:noProof/>
                <w:webHidden/>
              </w:rPr>
            </w:r>
            <w:r w:rsidR="00A90A82">
              <w:rPr>
                <w:noProof/>
                <w:webHidden/>
              </w:rPr>
              <w:fldChar w:fldCharType="separate"/>
            </w:r>
            <w:r w:rsidR="00A90A82">
              <w:rPr>
                <w:noProof/>
                <w:webHidden/>
              </w:rPr>
              <w:t>3</w:t>
            </w:r>
            <w:r w:rsidR="00A90A82">
              <w:rPr>
                <w:noProof/>
                <w:webHidden/>
              </w:rPr>
              <w:fldChar w:fldCharType="end"/>
            </w:r>
          </w:hyperlink>
        </w:p>
        <w:p w14:paraId="266BCBCB" w14:textId="4F9B6479" w:rsidR="00A90A82" w:rsidRDefault="00151FE5">
          <w:pPr>
            <w:pStyle w:val="Verzeichnis2"/>
            <w:tabs>
              <w:tab w:val="left" w:pos="1416"/>
              <w:tab w:val="right" w:leader="dot" w:pos="8777"/>
            </w:tabs>
            <w:rPr>
              <w:rFonts w:eastAsiaTheme="minorEastAsia"/>
              <w:noProof/>
              <w:sz w:val="22"/>
              <w:lang w:eastAsia="de-DE"/>
            </w:rPr>
          </w:pPr>
          <w:hyperlink w:anchor="_Toc113948001" w:history="1">
            <w:r w:rsidR="00A90A82" w:rsidRPr="002235AE">
              <w:rPr>
                <w:rStyle w:val="Hyperlink"/>
                <w:noProof/>
              </w:rPr>
              <w:t>1.2</w:t>
            </w:r>
            <w:r w:rsidR="00A90A82">
              <w:rPr>
                <w:rFonts w:eastAsiaTheme="minorEastAsia"/>
                <w:noProof/>
                <w:sz w:val="22"/>
                <w:lang w:eastAsia="de-DE"/>
              </w:rPr>
              <w:tab/>
            </w:r>
            <w:r w:rsidR="00A90A82" w:rsidRPr="002235AE">
              <w:rPr>
                <w:rStyle w:val="Hyperlink"/>
                <w:noProof/>
              </w:rPr>
              <w:t>Zielsetzung</w:t>
            </w:r>
            <w:r w:rsidR="00A90A82">
              <w:rPr>
                <w:noProof/>
                <w:webHidden/>
              </w:rPr>
              <w:tab/>
            </w:r>
            <w:r w:rsidR="00A90A82">
              <w:rPr>
                <w:noProof/>
                <w:webHidden/>
              </w:rPr>
              <w:fldChar w:fldCharType="begin"/>
            </w:r>
            <w:r w:rsidR="00A90A82">
              <w:rPr>
                <w:noProof/>
                <w:webHidden/>
              </w:rPr>
              <w:instrText xml:space="preserve"> PAGEREF _Toc113948001 \h </w:instrText>
            </w:r>
            <w:r w:rsidR="00A90A82">
              <w:rPr>
                <w:noProof/>
                <w:webHidden/>
              </w:rPr>
            </w:r>
            <w:r w:rsidR="00A90A82">
              <w:rPr>
                <w:noProof/>
                <w:webHidden/>
              </w:rPr>
              <w:fldChar w:fldCharType="separate"/>
            </w:r>
            <w:r w:rsidR="00A90A82">
              <w:rPr>
                <w:noProof/>
                <w:webHidden/>
              </w:rPr>
              <w:t>5</w:t>
            </w:r>
            <w:r w:rsidR="00A90A82">
              <w:rPr>
                <w:noProof/>
                <w:webHidden/>
              </w:rPr>
              <w:fldChar w:fldCharType="end"/>
            </w:r>
          </w:hyperlink>
        </w:p>
        <w:p w14:paraId="1075FB13" w14:textId="58B70ADB" w:rsidR="00A90A82" w:rsidRDefault="00151FE5">
          <w:pPr>
            <w:pStyle w:val="Verzeichnis2"/>
            <w:tabs>
              <w:tab w:val="left" w:pos="1416"/>
              <w:tab w:val="right" w:leader="dot" w:pos="8777"/>
            </w:tabs>
            <w:rPr>
              <w:rFonts w:eastAsiaTheme="minorEastAsia"/>
              <w:noProof/>
              <w:sz w:val="22"/>
              <w:lang w:eastAsia="de-DE"/>
            </w:rPr>
          </w:pPr>
          <w:hyperlink w:anchor="_Toc113948002" w:history="1">
            <w:r w:rsidR="00A90A82" w:rsidRPr="002235AE">
              <w:rPr>
                <w:rStyle w:val="Hyperlink"/>
                <w:noProof/>
              </w:rPr>
              <w:t>1.3</w:t>
            </w:r>
            <w:r w:rsidR="00A90A82">
              <w:rPr>
                <w:rFonts w:eastAsiaTheme="minorEastAsia"/>
                <w:noProof/>
                <w:sz w:val="22"/>
                <w:lang w:eastAsia="de-DE"/>
              </w:rPr>
              <w:tab/>
            </w:r>
            <w:r w:rsidR="00A90A82" w:rsidRPr="002235AE">
              <w:rPr>
                <w:rStyle w:val="Hyperlink"/>
                <w:noProof/>
              </w:rPr>
              <w:t>Vorgehensweise</w:t>
            </w:r>
            <w:r w:rsidR="00A90A82">
              <w:rPr>
                <w:noProof/>
                <w:webHidden/>
              </w:rPr>
              <w:tab/>
            </w:r>
            <w:r w:rsidR="00A90A82">
              <w:rPr>
                <w:noProof/>
                <w:webHidden/>
              </w:rPr>
              <w:fldChar w:fldCharType="begin"/>
            </w:r>
            <w:r w:rsidR="00A90A82">
              <w:rPr>
                <w:noProof/>
                <w:webHidden/>
              </w:rPr>
              <w:instrText xml:space="preserve"> PAGEREF _Toc113948002 \h </w:instrText>
            </w:r>
            <w:r w:rsidR="00A90A82">
              <w:rPr>
                <w:noProof/>
                <w:webHidden/>
              </w:rPr>
            </w:r>
            <w:r w:rsidR="00A90A82">
              <w:rPr>
                <w:noProof/>
                <w:webHidden/>
              </w:rPr>
              <w:fldChar w:fldCharType="separate"/>
            </w:r>
            <w:r w:rsidR="00A90A82">
              <w:rPr>
                <w:noProof/>
                <w:webHidden/>
              </w:rPr>
              <w:t>5</w:t>
            </w:r>
            <w:r w:rsidR="00A90A82">
              <w:rPr>
                <w:noProof/>
                <w:webHidden/>
              </w:rPr>
              <w:fldChar w:fldCharType="end"/>
            </w:r>
          </w:hyperlink>
        </w:p>
        <w:p w14:paraId="192DB097" w14:textId="2BF7C6CD" w:rsidR="00A90A82" w:rsidRDefault="00151FE5">
          <w:pPr>
            <w:pStyle w:val="Verzeichnis1"/>
            <w:tabs>
              <w:tab w:val="left" w:pos="708"/>
              <w:tab w:val="right" w:leader="dot" w:pos="8777"/>
            </w:tabs>
            <w:rPr>
              <w:rFonts w:asciiTheme="minorHAnsi" w:eastAsiaTheme="minorEastAsia" w:hAnsiTheme="minorHAnsi" w:cstheme="minorBidi"/>
              <w:b w:val="0"/>
              <w:iCs w:val="0"/>
              <w:noProof/>
              <w:color w:val="auto"/>
              <w:sz w:val="22"/>
              <w:szCs w:val="22"/>
              <w:lang w:eastAsia="de-DE"/>
            </w:rPr>
          </w:pPr>
          <w:hyperlink w:anchor="_Toc113948003" w:history="1">
            <w:r w:rsidR="00A90A82" w:rsidRPr="002235AE">
              <w:rPr>
                <w:rStyle w:val="Hyperlink"/>
                <w:noProof/>
              </w:rPr>
              <w:t>2</w:t>
            </w:r>
            <w:r w:rsidR="00A90A82">
              <w:rPr>
                <w:rFonts w:asciiTheme="minorHAnsi" w:eastAsiaTheme="minorEastAsia" w:hAnsiTheme="minorHAnsi" w:cstheme="minorBidi"/>
                <w:b w:val="0"/>
                <w:iCs w:val="0"/>
                <w:noProof/>
                <w:color w:val="auto"/>
                <w:sz w:val="22"/>
                <w:szCs w:val="22"/>
                <w:lang w:eastAsia="de-DE"/>
              </w:rPr>
              <w:tab/>
            </w:r>
            <w:r w:rsidR="00A90A82" w:rsidRPr="002235AE">
              <w:rPr>
                <w:rStyle w:val="Hyperlink"/>
                <w:noProof/>
              </w:rPr>
              <w:t>Grundlagen</w:t>
            </w:r>
            <w:r w:rsidR="00A90A82">
              <w:rPr>
                <w:noProof/>
                <w:webHidden/>
              </w:rPr>
              <w:tab/>
            </w:r>
            <w:r w:rsidR="00A90A82">
              <w:rPr>
                <w:noProof/>
                <w:webHidden/>
              </w:rPr>
              <w:fldChar w:fldCharType="begin"/>
            </w:r>
            <w:r w:rsidR="00A90A82">
              <w:rPr>
                <w:noProof/>
                <w:webHidden/>
              </w:rPr>
              <w:instrText xml:space="preserve"> PAGEREF _Toc113948003 \h </w:instrText>
            </w:r>
            <w:r w:rsidR="00A90A82">
              <w:rPr>
                <w:noProof/>
                <w:webHidden/>
              </w:rPr>
            </w:r>
            <w:r w:rsidR="00A90A82">
              <w:rPr>
                <w:noProof/>
                <w:webHidden/>
              </w:rPr>
              <w:fldChar w:fldCharType="separate"/>
            </w:r>
            <w:r w:rsidR="00A90A82">
              <w:rPr>
                <w:noProof/>
                <w:webHidden/>
              </w:rPr>
              <w:t>6</w:t>
            </w:r>
            <w:r w:rsidR="00A90A82">
              <w:rPr>
                <w:noProof/>
                <w:webHidden/>
              </w:rPr>
              <w:fldChar w:fldCharType="end"/>
            </w:r>
          </w:hyperlink>
        </w:p>
        <w:p w14:paraId="08DC5C89" w14:textId="068F4004" w:rsidR="00A90A82" w:rsidRDefault="00151FE5">
          <w:pPr>
            <w:pStyle w:val="Verzeichnis2"/>
            <w:tabs>
              <w:tab w:val="left" w:pos="1416"/>
              <w:tab w:val="right" w:leader="dot" w:pos="8777"/>
            </w:tabs>
            <w:rPr>
              <w:rFonts w:eastAsiaTheme="minorEastAsia"/>
              <w:noProof/>
              <w:sz w:val="22"/>
              <w:lang w:eastAsia="de-DE"/>
            </w:rPr>
          </w:pPr>
          <w:hyperlink w:anchor="_Toc113948004" w:history="1">
            <w:r w:rsidR="00A90A82" w:rsidRPr="002235AE">
              <w:rPr>
                <w:rStyle w:val="Hyperlink"/>
                <w:noProof/>
              </w:rPr>
              <w:t>2.1</w:t>
            </w:r>
            <w:r w:rsidR="00A90A82">
              <w:rPr>
                <w:rFonts w:eastAsiaTheme="minorEastAsia"/>
                <w:noProof/>
                <w:sz w:val="22"/>
                <w:lang w:eastAsia="de-DE"/>
              </w:rPr>
              <w:tab/>
            </w:r>
            <w:r w:rsidR="00A90A82" w:rsidRPr="002235AE">
              <w:rPr>
                <w:rStyle w:val="Hyperlink"/>
                <w:noProof/>
              </w:rPr>
              <w:t>Definition künstlicher Intelligenz</w:t>
            </w:r>
            <w:r w:rsidR="00A90A82">
              <w:rPr>
                <w:noProof/>
                <w:webHidden/>
              </w:rPr>
              <w:tab/>
            </w:r>
            <w:r w:rsidR="00A90A82">
              <w:rPr>
                <w:noProof/>
                <w:webHidden/>
              </w:rPr>
              <w:fldChar w:fldCharType="begin"/>
            </w:r>
            <w:r w:rsidR="00A90A82">
              <w:rPr>
                <w:noProof/>
                <w:webHidden/>
              </w:rPr>
              <w:instrText xml:space="preserve"> PAGEREF _Toc113948004 \h </w:instrText>
            </w:r>
            <w:r w:rsidR="00A90A82">
              <w:rPr>
                <w:noProof/>
                <w:webHidden/>
              </w:rPr>
            </w:r>
            <w:r w:rsidR="00A90A82">
              <w:rPr>
                <w:noProof/>
                <w:webHidden/>
              </w:rPr>
              <w:fldChar w:fldCharType="separate"/>
            </w:r>
            <w:r w:rsidR="00A90A82">
              <w:rPr>
                <w:noProof/>
                <w:webHidden/>
              </w:rPr>
              <w:t>6</w:t>
            </w:r>
            <w:r w:rsidR="00A90A82">
              <w:rPr>
                <w:noProof/>
                <w:webHidden/>
              </w:rPr>
              <w:fldChar w:fldCharType="end"/>
            </w:r>
          </w:hyperlink>
        </w:p>
        <w:p w14:paraId="08D6B8C8" w14:textId="70467BBC" w:rsidR="00A90A82" w:rsidRDefault="00151FE5">
          <w:pPr>
            <w:pStyle w:val="Verzeichnis2"/>
            <w:tabs>
              <w:tab w:val="left" w:pos="1416"/>
              <w:tab w:val="right" w:leader="dot" w:pos="8777"/>
            </w:tabs>
            <w:rPr>
              <w:rFonts w:eastAsiaTheme="minorEastAsia"/>
              <w:noProof/>
              <w:sz w:val="22"/>
              <w:lang w:eastAsia="de-DE"/>
            </w:rPr>
          </w:pPr>
          <w:hyperlink w:anchor="_Toc113948005" w:history="1">
            <w:r w:rsidR="00A90A82" w:rsidRPr="002235AE">
              <w:rPr>
                <w:rStyle w:val="Hyperlink"/>
                <w:noProof/>
              </w:rPr>
              <w:t>2.2</w:t>
            </w:r>
            <w:r w:rsidR="00A90A82">
              <w:rPr>
                <w:rFonts w:eastAsiaTheme="minorEastAsia"/>
                <w:noProof/>
                <w:sz w:val="22"/>
                <w:lang w:eastAsia="de-DE"/>
              </w:rPr>
              <w:tab/>
            </w:r>
            <w:r w:rsidR="00A90A82" w:rsidRPr="002235AE">
              <w:rPr>
                <w:rStyle w:val="Hyperlink"/>
                <w:noProof/>
              </w:rPr>
              <w:t>Künstliche Intelligenz und maschinelles Lernen</w:t>
            </w:r>
            <w:r w:rsidR="00A90A82">
              <w:rPr>
                <w:noProof/>
                <w:webHidden/>
              </w:rPr>
              <w:tab/>
            </w:r>
            <w:r w:rsidR="00A90A82">
              <w:rPr>
                <w:noProof/>
                <w:webHidden/>
              </w:rPr>
              <w:fldChar w:fldCharType="begin"/>
            </w:r>
            <w:r w:rsidR="00A90A82">
              <w:rPr>
                <w:noProof/>
                <w:webHidden/>
              </w:rPr>
              <w:instrText xml:space="preserve"> PAGEREF _Toc113948005 \h </w:instrText>
            </w:r>
            <w:r w:rsidR="00A90A82">
              <w:rPr>
                <w:noProof/>
                <w:webHidden/>
              </w:rPr>
            </w:r>
            <w:r w:rsidR="00A90A82">
              <w:rPr>
                <w:noProof/>
                <w:webHidden/>
              </w:rPr>
              <w:fldChar w:fldCharType="separate"/>
            </w:r>
            <w:r w:rsidR="00A90A82">
              <w:rPr>
                <w:noProof/>
                <w:webHidden/>
              </w:rPr>
              <w:t>8</w:t>
            </w:r>
            <w:r w:rsidR="00A90A82">
              <w:rPr>
                <w:noProof/>
                <w:webHidden/>
              </w:rPr>
              <w:fldChar w:fldCharType="end"/>
            </w:r>
          </w:hyperlink>
        </w:p>
        <w:p w14:paraId="307B8F4C" w14:textId="193CAFE1" w:rsidR="00A90A82" w:rsidRDefault="00151FE5">
          <w:pPr>
            <w:pStyle w:val="Verzeichnis1"/>
            <w:tabs>
              <w:tab w:val="left" w:pos="708"/>
              <w:tab w:val="right" w:leader="dot" w:pos="8777"/>
            </w:tabs>
            <w:rPr>
              <w:rFonts w:asciiTheme="minorHAnsi" w:eastAsiaTheme="minorEastAsia" w:hAnsiTheme="minorHAnsi" w:cstheme="minorBidi"/>
              <w:b w:val="0"/>
              <w:iCs w:val="0"/>
              <w:noProof/>
              <w:color w:val="auto"/>
              <w:sz w:val="22"/>
              <w:szCs w:val="22"/>
              <w:lang w:eastAsia="de-DE"/>
            </w:rPr>
          </w:pPr>
          <w:hyperlink w:anchor="_Toc113948006" w:history="1">
            <w:r w:rsidR="00A90A82" w:rsidRPr="002235AE">
              <w:rPr>
                <w:rStyle w:val="Hyperlink"/>
                <w:noProof/>
              </w:rPr>
              <w:t>3</w:t>
            </w:r>
            <w:r w:rsidR="00A90A82">
              <w:rPr>
                <w:rFonts w:asciiTheme="minorHAnsi" w:eastAsiaTheme="minorEastAsia" w:hAnsiTheme="minorHAnsi" w:cstheme="minorBidi"/>
                <w:b w:val="0"/>
                <w:iCs w:val="0"/>
                <w:noProof/>
                <w:color w:val="auto"/>
                <w:sz w:val="22"/>
                <w:szCs w:val="22"/>
                <w:lang w:eastAsia="de-DE"/>
              </w:rPr>
              <w:tab/>
            </w:r>
            <w:r w:rsidR="00A90A82" w:rsidRPr="002235AE">
              <w:rPr>
                <w:rStyle w:val="Hyperlink"/>
                <w:noProof/>
              </w:rPr>
              <w:t>Literaturverzeichnis</w:t>
            </w:r>
            <w:r w:rsidR="00A90A82">
              <w:rPr>
                <w:noProof/>
                <w:webHidden/>
              </w:rPr>
              <w:tab/>
            </w:r>
            <w:r w:rsidR="00A90A82">
              <w:rPr>
                <w:noProof/>
                <w:webHidden/>
              </w:rPr>
              <w:fldChar w:fldCharType="begin"/>
            </w:r>
            <w:r w:rsidR="00A90A82">
              <w:rPr>
                <w:noProof/>
                <w:webHidden/>
              </w:rPr>
              <w:instrText xml:space="preserve"> PAGEREF _Toc113948006 \h </w:instrText>
            </w:r>
            <w:r w:rsidR="00A90A82">
              <w:rPr>
                <w:noProof/>
                <w:webHidden/>
              </w:rPr>
            </w:r>
            <w:r w:rsidR="00A90A82">
              <w:rPr>
                <w:noProof/>
                <w:webHidden/>
              </w:rPr>
              <w:fldChar w:fldCharType="separate"/>
            </w:r>
            <w:r w:rsidR="00A90A82">
              <w:rPr>
                <w:noProof/>
                <w:webHidden/>
              </w:rPr>
              <w:t>10</w:t>
            </w:r>
            <w:r w:rsidR="00A90A82">
              <w:rPr>
                <w:noProof/>
                <w:webHidden/>
              </w:rPr>
              <w:fldChar w:fldCharType="end"/>
            </w:r>
          </w:hyperlink>
        </w:p>
        <w:p w14:paraId="0F352AC2" w14:textId="509A99E0" w:rsidR="00A90A82" w:rsidRDefault="00151FE5">
          <w:pPr>
            <w:pStyle w:val="Verzeichnis1"/>
            <w:tabs>
              <w:tab w:val="right" w:leader="dot" w:pos="8777"/>
            </w:tabs>
            <w:rPr>
              <w:rFonts w:asciiTheme="minorHAnsi" w:eastAsiaTheme="minorEastAsia" w:hAnsiTheme="minorHAnsi" w:cstheme="minorBidi"/>
              <w:b w:val="0"/>
              <w:iCs w:val="0"/>
              <w:noProof/>
              <w:color w:val="auto"/>
              <w:sz w:val="22"/>
              <w:szCs w:val="22"/>
              <w:lang w:eastAsia="de-DE"/>
            </w:rPr>
          </w:pPr>
          <w:hyperlink w:anchor="_Toc113948007" w:history="1">
            <w:r w:rsidR="00A90A82" w:rsidRPr="002235AE">
              <w:rPr>
                <w:rStyle w:val="Hyperlink"/>
                <w:noProof/>
              </w:rPr>
              <w:t>Anhang</w:t>
            </w:r>
            <w:r w:rsidR="00A90A82">
              <w:rPr>
                <w:noProof/>
                <w:webHidden/>
              </w:rPr>
              <w:tab/>
            </w:r>
            <w:r w:rsidR="00A90A82">
              <w:rPr>
                <w:noProof/>
                <w:webHidden/>
              </w:rPr>
              <w:fldChar w:fldCharType="begin"/>
            </w:r>
            <w:r w:rsidR="00A90A82">
              <w:rPr>
                <w:noProof/>
                <w:webHidden/>
              </w:rPr>
              <w:instrText xml:space="preserve"> PAGEREF _Toc113948007 \h </w:instrText>
            </w:r>
            <w:r w:rsidR="00A90A82">
              <w:rPr>
                <w:noProof/>
                <w:webHidden/>
              </w:rPr>
            </w:r>
            <w:r w:rsidR="00A90A82">
              <w:rPr>
                <w:noProof/>
                <w:webHidden/>
              </w:rPr>
              <w:fldChar w:fldCharType="separate"/>
            </w:r>
            <w:r w:rsidR="00A90A82">
              <w:rPr>
                <w:noProof/>
                <w:webHidden/>
              </w:rPr>
              <w:t>12</w:t>
            </w:r>
            <w:r w:rsidR="00A90A82">
              <w:rPr>
                <w:noProof/>
                <w:webHidden/>
              </w:rPr>
              <w:fldChar w:fldCharType="end"/>
            </w:r>
          </w:hyperlink>
        </w:p>
        <w:p w14:paraId="31DB6446" w14:textId="05B60748" w:rsidR="002001A8" w:rsidRPr="0086122F" w:rsidRDefault="002001A8" w:rsidP="0086122F">
          <w:r>
            <w:fldChar w:fldCharType="end"/>
          </w:r>
        </w:p>
      </w:sdtContent>
    </w:sdt>
    <w:p w14:paraId="48A29A43" w14:textId="72FCF93C" w:rsidR="008B7615" w:rsidRDefault="008B7615">
      <w:pPr>
        <w:jc w:val="left"/>
        <w:rPr>
          <w:lang w:val="en-US"/>
        </w:rPr>
        <w:sectPr w:rsidR="008B7615" w:rsidSect="00773276">
          <w:pgSz w:w="11906" w:h="16838"/>
          <w:pgMar w:top="1418" w:right="1701" w:bottom="1701" w:left="1418" w:header="709" w:footer="544" w:gutter="0"/>
          <w:pgNumType w:start="0"/>
          <w:cols w:space="708"/>
          <w:titlePg/>
          <w:docGrid w:linePitch="360"/>
        </w:sectPr>
      </w:pPr>
      <w:bookmarkStart w:id="2" w:name="_Toc302574539"/>
    </w:p>
    <w:p w14:paraId="65BD955A" w14:textId="77777777" w:rsidR="001404C5" w:rsidRDefault="001404C5">
      <w:pPr>
        <w:jc w:val="left"/>
        <w:rPr>
          <w:rFonts w:asciiTheme="majorHAnsi" w:eastAsiaTheme="majorEastAsia" w:hAnsiTheme="majorHAnsi" w:cstheme="majorBidi"/>
          <w:b/>
          <w:bCs/>
          <w:color w:val="000000" w:themeColor="text1"/>
          <w:sz w:val="40"/>
          <w:szCs w:val="28"/>
        </w:rPr>
      </w:pPr>
      <w:bookmarkStart w:id="3" w:name="_Toc113947996"/>
      <w:r>
        <w:br w:type="page"/>
      </w:r>
    </w:p>
    <w:p w14:paraId="107A2461" w14:textId="7FA1300E" w:rsidR="00263071" w:rsidRPr="00B87565" w:rsidRDefault="00263071" w:rsidP="00EF5E3F">
      <w:pPr>
        <w:pStyle w:val="berschrift1"/>
        <w:numPr>
          <w:ilvl w:val="0"/>
          <w:numId w:val="0"/>
        </w:numPr>
        <w:spacing w:before="0"/>
      </w:pPr>
      <w:r w:rsidRPr="00B87565">
        <w:lastRenderedPageBreak/>
        <w:t>Abkürzungsverzeichnis</w:t>
      </w:r>
      <w:bookmarkEnd w:id="3"/>
    </w:p>
    <w:p w14:paraId="035AE1AB" w14:textId="77777777" w:rsidR="001404C5" w:rsidRDefault="001404C5" w:rsidP="00263071">
      <w:pPr>
        <w:rPr>
          <w:noProof/>
          <w:lang w:val="en-US"/>
        </w:rPr>
        <w:sectPr w:rsidR="001404C5" w:rsidSect="001404C5">
          <w:type w:val="continuous"/>
          <w:pgSz w:w="11906" w:h="16838"/>
          <w:pgMar w:top="1418" w:right="1701" w:bottom="1701" w:left="1418" w:header="709" w:footer="544" w:gutter="0"/>
          <w:cols w:space="708"/>
          <w:titlePg/>
          <w:docGrid w:linePitch="360"/>
        </w:sectPr>
      </w:pPr>
      <w:r>
        <w:rPr>
          <w:lang w:val="en-US"/>
        </w:rPr>
        <w:fldChar w:fldCharType="begin"/>
      </w:r>
      <w:r>
        <w:rPr>
          <w:lang w:val="en-US"/>
        </w:rPr>
        <w:instrText xml:space="preserve"> INDEX \c "1" \z "1031" </w:instrText>
      </w:r>
      <w:r>
        <w:rPr>
          <w:lang w:val="en-US"/>
        </w:rPr>
        <w:fldChar w:fldCharType="separate"/>
      </w:r>
    </w:p>
    <w:p w14:paraId="50900548" w14:textId="77777777" w:rsidR="001404C5" w:rsidRDefault="001404C5">
      <w:pPr>
        <w:pStyle w:val="Index1"/>
        <w:tabs>
          <w:tab w:val="right" w:leader="dot" w:pos="8777"/>
        </w:tabs>
        <w:rPr>
          <w:noProof/>
        </w:rPr>
      </w:pPr>
      <w:r>
        <w:rPr>
          <w:noProof/>
        </w:rPr>
        <w:t xml:space="preserve">KI  </w:t>
      </w:r>
      <w:r w:rsidRPr="00501299">
        <w:rPr>
          <w:i/>
          <w:noProof/>
        </w:rPr>
        <w:t>Künstliche Intelligenz</w:t>
      </w:r>
    </w:p>
    <w:p w14:paraId="402782C8" w14:textId="77777777" w:rsidR="001404C5" w:rsidRDefault="001404C5">
      <w:pPr>
        <w:pStyle w:val="Index1"/>
        <w:tabs>
          <w:tab w:val="right" w:leader="dot" w:pos="8777"/>
        </w:tabs>
        <w:rPr>
          <w:noProof/>
        </w:rPr>
      </w:pPr>
      <w:r>
        <w:rPr>
          <w:noProof/>
        </w:rPr>
        <w:t xml:space="preserve">KNN  </w:t>
      </w:r>
      <w:r w:rsidRPr="00501299">
        <w:rPr>
          <w:i/>
          <w:noProof/>
        </w:rPr>
        <w:t>k-Nearest-Neighbours Algorithmus</w:t>
      </w:r>
    </w:p>
    <w:p w14:paraId="46D11483" w14:textId="77777777" w:rsidR="001404C5" w:rsidRDefault="001404C5">
      <w:pPr>
        <w:pStyle w:val="Index1"/>
        <w:tabs>
          <w:tab w:val="right" w:leader="dot" w:pos="8777"/>
        </w:tabs>
        <w:rPr>
          <w:noProof/>
        </w:rPr>
      </w:pPr>
      <w:r>
        <w:rPr>
          <w:noProof/>
        </w:rPr>
        <w:t xml:space="preserve">ML  </w:t>
      </w:r>
      <w:r w:rsidRPr="00501299">
        <w:rPr>
          <w:i/>
          <w:noProof/>
        </w:rPr>
        <w:t>Maschinelles Lernen oder Maschinenlernen</w:t>
      </w:r>
    </w:p>
    <w:p w14:paraId="34001CBA" w14:textId="77777777" w:rsidR="001404C5" w:rsidRDefault="001404C5" w:rsidP="00263071">
      <w:pPr>
        <w:rPr>
          <w:noProof/>
          <w:lang w:val="en-US"/>
        </w:rPr>
        <w:sectPr w:rsidR="001404C5" w:rsidSect="001404C5">
          <w:type w:val="continuous"/>
          <w:pgSz w:w="11906" w:h="16838"/>
          <w:pgMar w:top="1418" w:right="1701" w:bottom="1701" w:left="1418" w:header="709" w:footer="544" w:gutter="0"/>
          <w:cols w:space="720"/>
          <w:titlePg/>
          <w:docGrid w:linePitch="360"/>
        </w:sectPr>
      </w:pPr>
    </w:p>
    <w:p w14:paraId="79917594" w14:textId="5EBA8152" w:rsidR="00263071" w:rsidRPr="00263071" w:rsidRDefault="001404C5" w:rsidP="00263071">
      <w:pPr>
        <w:rPr>
          <w:lang w:val="en-US"/>
        </w:rPr>
      </w:pPr>
      <w:r>
        <w:rPr>
          <w:lang w:val="en-US"/>
        </w:rPr>
        <w:fldChar w:fldCharType="end"/>
      </w:r>
    </w:p>
    <w:p w14:paraId="0F7B7F1E" w14:textId="77777777" w:rsidR="00CA09F9" w:rsidRDefault="00CA09F9" w:rsidP="00CA09F9">
      <w:pPr>
        <w:pStyle w:val="berschrift1"/>
        <w:numPr>
          <w:ilvl w:val="0"/>
          <w:numId w:val="0"/>
        </w:numPr>
      </w:pPr>
      <w:bookmarkStart w:id="4" w:name="_Toc113947997"/>
      <w:r>
        <w:t>Abbildungsverzeichnis</w:t>
      </w:r>
      <w:bookmarkEnd w:id="4"/>
    </w:p>
    <w:p w14:paraId="6C5AD529" w14:textId="3400E15A" w:rsidR="00836728" w:rsidRDefault="00A827CC">
      <w:pPr>
        <w:pStyle w:val="Abbildungsverzeichnis"/>
        <w:tabs>
          <w:tab w:val="right" w:leader="dot" w:pos="8777"/>
        </w:tabs>
        <w:rPr>
          <w:rFonts w:eastAsiaTheme="minorEastAsia"/>
          <w:noProof/>
          <w:sz w:val="22"/>
          <w:lang w:eastAsia="de-DE"/>
        </w:rPr>
      </w:pPr>
      <w:r>
        <w:fldChar w:fldCharType="begin"/>
      </w:r>
      <w:r>
        <w:instrText xml:space="preserve"> TOC \h \z \c "Abbildung" </w:instrText>
      </w:r>
      <w:r>
        <w:fldChar w:fldCharType="separate"/>
      </w:r>
      <w:hyperlink r:id="rId16" w:anchor="_Toc114070395" w:history="1">
        <w:r w:rsidR="00836728" w:rsidRPr="0085011A">
          <w:rPr>
            <w:rStyle w:val="Hyperlink"/>
            <w:b/>
            <w:noProof/>
          </w:rPr>
          <w:t>Abbildung 1:</w:t>
        </w:r>
        <w:r w:rsidR="00836728" w:rsidRPr="0085011A">
          <w:rPr>
            <w:rStyle w:val="Hyperlink"/>
            <w:noProof/>
          </w:rPr>
          <w:t xml:space="preserve"> Darstellung einer klassischen und einer unscharfen Menge</w:t>
        </w:r>
        <w:r w:rsidR="00836728">
          <w:rPr>
            <w:noProof/>
            <w:webHidden/>
          </w:rPr>
          <w:tab/>
        </w:r>
        <w:r w:rsidR="00836728">
          <w:rPr>
            <w:noProof/>
            <w:webHidden/>
          </w:rPr>
          <w:fldChar w:fldCharType="begin"/>
        </w:r>
        <w:r w:rsidR="00836728">
          <w:rPr>
            <w:noProof/>
            <w:webHidden/>
          </w:rPr>
          <w:instrText xml:space="preserve"> PAGEREF _Toc114070395 \h </w:instrText>
        </w:r>
        <w:r w:rsidR="00836728">
          <w:rPr>
            <w:noProof/>
            <w:webHidden/>
          </w:rPr>
        </w:r>
        <w:r w:rsidR="00836728">
          <w:rPr>
            <w:noProof/>
            <w:webHidden/>
          </w:rPr>
          <w:fldChar w:fldCharType="separate"/>
        </w:r>
        <w:r w:rsidR="00836728">
          <w:rPr>
            <w:noProof/>
            <w:webHidden/>
          </w:rPr>
          <w:t>10</w:t>
        </w:r>
        <w:r w:rsidR="00836728">
          <w:rPr>
            <w:noProof/>
            <w:webHidden/>
          </w:rPr>
          <w:fldChar w:fldCharType="end"/>
        </w:r>
      </w:hyperlink>
    </w:p>
    <w:p w14:paraId="73B07610" w14:textId="6AFF0F09" w:rsidR="00836728" w:rsidRDefault="00836728">
      <w:pPr>
        <w:pStyle w:val="Abbildungsverzeichnis"/>
        <w:tabs>
          <w:tab w:val="right" w:leader="dot" w:pos="8777"/>
        </w:tabs>
        <w:rPr>
          <w:rFonts w:eastAsiaTheme="minorEastAsia"/>
          <w:noProof/>
          <w:sz w:val="22"/>
          <w:lang w:eastAsia="de-DE"/>
        </w:rPr>
      </w:pPr>
      <w:hyperlink r:id="rId17" w:anchor="_Toc114070396" w:history="1">
        <w:r w:rsidRPr="0085011A">
          <w:rPr>
            <w:rStyle w:val="Hyperlink"/>
            <w:b/>
            <w:noProof/>
          </w:rPr>
          <w:t>Abbildung 2:</w:t>
        </w:r>
        <w:r w:rsidRPr="0085011A">
          <w:rPr>
            <w:rStyle w:val="Hyperlink"/>
            <w:noProof/>
          </w:rPr>
          <w:t xml:space="preserve"> Graphische Darstellung der Überdeckung unscharfer Mengen</w:t>
        </w:r>
        <w:r>
          <w:rPr>
            <w:noProof/>
            <w:webHidden/>
          </w:rPr>
          <w:tab/>
        </w:r>
        <w:r>
          <w:rPr>
            <w:noProof/>
            <w:webHidden/>
          </w:rPr>
          <w:fldChar w:fldCharType="begin"/>
        </w:r>
        <w:r>
          <w:rPr>
            <w:noProof/>
            <w:webHidden/>
          </w:rPr>
          <w:instrText xml:space="preserve"> PAGEREF _Toc114070396 \h </w:instrText>
        </w:r>
        <w:r>
          <w:rPr>
            <w:noProof/>
            <w:webHidden/>
          </w:rPr>
        </w:r>
        <w:r>
          <w:rPr>
            <w:noProof/>
            <w:webHidden/>
          </w:rPr>
          <w:fldChar w:fldCharType="separate"/>
        </w:r>
        <w:r>
          <w:rPr>
            <w:noProof/>
            <w:webHidden/>
          </w:rPr>
          <w:t>11</w:t>
        </w:r>
        <w:r>
          <w:rPr>
            <w:noProof/>
            <w:webHidden/>
          </w:rPr>
          <w:fldChar w:fldCharType="end"/>
        </w:r>
      </w:hyperlink>
    </w:p>
    <w:p w14:paraId="0FC855E7" w14:textId="53AE316F" w:rsidR="00CA09F9" w:rsidRDefault="00A827CC" w:rsidP="00CA09F9">
      <w:r>
        <w:fldChar w:fldCharType="end"/>
      </w:r>
    </w:p>
    <w:p w14:paraId="37B45A7C" w14:textId="5BFBBE62" w:rsidR="00CA09F9" w:rsidRDefault="00CA09F9" w:rsidP="00CA09F9">
      <w:pPr>
        <w:pStyle w:val="berschrift1"/>
        <w:numPr>
          <w:ilvl w:val="0"/>
          <w:numId w:val="0"/>
        </w:numPr>
        <w:tabs>
          <w:tab w:val="left" w:pos="5392"/>
        </w:tabs>
      </w:pPr>
      <w:bookmarkStart w:id="5" w:name="_Toc113947998"/>
      <w:r>
        <w:t>Tabellenverzeichnis</w:t>
      </w:r>
      <w:bookmarkEnd w:id="5"/>
    </w:p>
    <w:p w14:paraId="505C5DEB" w14:textId="78404EB7" w:rsidR="00CA09F9" w:rsidRPr="00CA09F9" w:rsidRDefault="00CA09F9" w:rsidP="00CA09F9">
      <w:pPr>
        <w:rPr>
          <w:lang w:val="en-US"/>
        </w:rPr>
        <w:sectPr w:rsidR="00CA09F9" w:rsidRPr="00CA09F9" w:rsidSect="001404C5">
          <w:type w:val="continuous"/>
          <w:pgSz w:w="11906" w:h="16838"/>
          <w:pgMar w:top="1418" w:right="1701" w:bottom="1701" w:left="1418" w:header="709" w:footer="544" w:gutter="0"/>
          <w:cols w:space="708"/>
          <w:titlePg/>
          <w:docGrid w:linePitch="360"/>
        </w:sectPr>
      </w:pPr>
    </w:p>
    <w:p w14:paraId="028BEC46" w14:textId="77777777" w:rsidR="00890F7A" w:rsidRDefault="00890F7A" w:rsidP="00890F7A">
      <w:pPr>
        <w:pStyle w:val="berschrift1"/>
        <w:rPr>
          <w:lang w:val="en-US"/>
        </w:rPr>
      </w:pPr>
      <w:bookmarkStart w:id="6" w:name="_Toc478484991"/>
      <w:bookmarkStart w:id="7" w:name="_Toc113947999"/>
      <w:bookmarkEnd w:id="2"/>
      <w:r>
        <w:rPr>
          <w:lang w:val="en-US"/>
        </w:rPr>
        <w:lastRenderedPageBreak/>
        <w:t>Einleitung</w:t>
      </w:r>
      <w:bookmarkEnd w:id="6"/>
      <w:bookmarkEnd w:id="7"/>
    </w:p>
    <w:p w14:paraId="0E1ACFA1" w14:textId="05D68236" w:rsidR="00137F55" w:rsidRDefault="00574DF4" w:rsidP="00574DF4">
      <w:r w:rsidRPr="00B36FEE">
        <w:t xml:space="preserve">Häufig gilt der öffentliche Personenverkehr noch immer als unzuverlässig, wenig flexibel und zu kompliziert. </w:t>
      </w:r>
      <w:r w:rsidR="0077581E" w:rsidRPr="0077581E">
        <w:t>Unvorhergesehene Ereignisse und Streckensperrungen beeinträchtigen die Fahrplanstabilität und bestätigen damit unnötigerweise das Bild des unzuverlässigen, unflexiblen öffentlichen Personenverkehrs</w:t>
      </w:r>
      <w:r w:rsidR="00E2565E">
        <w:t>.</w:t>
      </w:r>
      <w:r w:rsidRPr="00B36FEE">
        <w:t xml:space="preserve"> Auswertungen nach dem Ende des im Som</w:t>
      </w:r>
      <w:r w:rsidR="00F2096A">
        <w:t>me</w:t>
      </w:r>
      <w:r w:rsidRPr="00B36FEE">
        <w:t>r 2022 von der Deutschen Bundesregierung initiierten 9-Euro-Tickets z</w:t>
      </w:r>
      <w:r w:rsidR="00F2096A">
        <w:t>ei</w:t>
      </w:r>
      <w:r w:rsidRPr="00B36FEE">
        <w:t xml:space="preserve">gen, dass </w:t>
      </w:r>
      <w:r w:rsidR="00F2096A">
        <w:t xml:space="preserve">neben dem Fahrpreis besonders auch </w:t>
      </w:r>
      <w:r w:rsidRPr="00B36FEE">
        <w:t xml:space="preserve">die Angebotsqualität sowohl bezogen auf die </w:t>
      </w:r>
      <w:r w:rsidR="00137F55" w:rsidRPr="00B36FEE">
        <w:t>Verfügbarkeit</w:t>
      </w:r>
      <w:r w:rsidRPr="00B36FEE">
        <w:t xml:space="preserve"> als auch auf die vorhandene </w:t>
      </w:r>
      <w:r w:rsidR="00137F55">
        <w:t>Fahrgastinformationen erheblichen Einfluss auf die Verkehrsmittel</w:t>
      </w:r>
      <w:r w:rsidR="004A38CD">
        <w:t>verlagerung</w:t>
      </w:r>
      <w:r w:rsidR="00137F55">
        <w:t xml:space="preserve"> haben</w:t>
      </w:r>
      <w:r w:rsidR="00645BF6">
        <w:t xml:space="preserve"> </w:t>
      </w:r>
      <w:sdt>
        <w:sdtPr>
          <w:alias w:val="To edit, see citavi.com/edit"/>
          <w:tag w:val="CitaviPlaceholder#64f92860-d99f-4391-a984-2b5968dc0519"/>
          <w:id w:val="-354965733"/>
          <w:placeholder>
            <w:docPart w:val="F146D625B88347269B03D6341837FE6D"/>
          </w:placeholder>
        </w:sdtPr>
        <w:sdtEndPr/>
        <w:sdtContent>
          <w:r w:rsidR="00BC2C36">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ZXhlbyBTdHJhdGVnaWMgQ29uc3VsdGluZyBBRyIsIlByb3RlY3RlZCI6ZmFsc2UsIlNleCI6MCwiQ3JlYXRlZEJ5IjoiX1NlYmFzdGlhbiBLbm9wZiIsIkNyZWF0ZWRPbiI6IjIwMjItMDktMTBUMjE6MzE6NDEiLCJNb2RpZmllZEJ5IjoiX1NlYmFzdGlhbiBLbm9wZiIsIklkIjoiMjRhZmU5NmMtNzkwNy00ZTY0LWJhNjAtYmE2OWM1MGIxMTg5IiwiTW9kaWZpZWRPbiI6IjIwMjItMDktMTBUMjE6MzE6NDEiLCJQcm9qZWN0Ijp7IiRyZWYiOiI1In19XSwiRGF0ZSI6IjA4LjA5LjIwMj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cmVzZWFyY2hnYXRlLm5ldC9wdWJsaWNhdGlvbi8zNjM0MTc1NDVfZXhlb19PcGluaW9uVFJBSU5fSVZfOV9FVVJfVGlja2V0X1Bvc3RfSV8yMjA5MDciLCJVcmlTdHJpbmciOiJodHRwczovL3d3dy5yZXNlYXJjaGdhdGUubmV0L3B1YmxpY2F0aW9uLzM2MzQxNzU0NV9leGVvX09waW5pb25UUkFJTl9JVl85X0VVUl9UaWNrZXRfUG9zdF9JXzIyMDkw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KHZnbC4gS3LDpG1lciAyMDIyKSJ9XX0sIlRhZyI6IkNpdGF2aVBsYWNlaG9sZGVyIzY0ZjkyODYwLWQ5OWYtNDM5MS1hOTg0LTJiNTk2OGRjMDUxOSIsIlRleHQiOiIodmdsLiBLcsOkbWVyIDIwMjIpIiwiV0FJVmVyc2lvbiI6IjYuMTAuMC4wIn0=}</w:instrText>
          </w:r>
          <w:r w:rsidR="00BC2C36">
            <w:fldChar w:fldCharType="separate"/>
          </w:r>
          <w:r w:rsidR="00D127CF">
            <w:t>(vgl. Krämer 2022)</w:t>
          </w:r>
          <w:r w:rsidR="00BC2C36">
            <w:fldChar w:fldCharType="end"/>
          </w:r>
        </w:sdtContent>
      </w:sdt>
      <w:r w:rsidRPr="00B36FEE">
        <w:t>.</w:t>
      </w:r>
    </w:p>
    <w:p w14:paraId="5520CB78" w14:textId="54BEB0EA" w:rsidR="00574DF4" w:rsidRPr="00B36FEE" w:rsidRDefault="00574DF4" w:rsidP="00574DF4">
      <w:r w:rsidRPr="00B36FEE">
        <w:t xml:space="preserve">Durch die Marktöffnung im öffentlichen Personenverkehr sind insbesondere in Busnetzen immer häufiger mittelständische </w:t>
      </w:r>
      <w:r w:rsidR="00137F55">
        <w:t>Verkehrsunternehmen</w:t>
      </w:r>
      <w:r w:rsidRPr="00B36FEE">
        <w:t xml:space="preserve"> mit der Betriebsdurchführung betraut.</w:t>
      </w:r>
      <w:r w:rsidR="00137F55">
        <w:t xml:space="preserve"> </w:t>
      </w:r>
      <w:r w:rsidRPr="00B36FEE">
        <w:t>Bedingt durch den hohe</w:t>
      </w:r>
      <w:r w:rsidR="00137F55">
        <w:t xml:space="preserve"> und stetig</w:t>
      </w:r>
      <w:r w:rsidRPr="00B36FEE">
        <w:t xml:space="preserve"> wachsenden Kostendruck leisten sich kleine und mittelständische Verkehrsunternehmen selten eine Betriebsleitstelle, sodass insbesondere bei kurzfristigen Störungen nicht zeitgerecht reagiert und beispielsweise Umleitungen</w:t>
      </w:r>
      <w:r w:rsidR="00241279">
        <w:t xml:space="preserve"> von zentraler Stelle</w:t>
      </w:r>
      <w:r w:rsidRPr="00B36FEE">
        <w:t xml:space="preserve"> angeordnet werden können.</w:t>
      </w:r>
      <w:r w:rsidR="00241279">
        <w:t xml:space="preserve"> </w:t>
      </w:r>
      <w:r w:rsidRPr="00B36FEE">
        <w:t xml:space="preserve">In den meisten Fällen kommt der Betrieb </w:t>
      </w:r>
      <w:r w:rsidR="00241279">
        <w:t xml:space="preserve">im Störungsfall </w:t>
      </w:r>
      <w:r w:rsidRPr="00B36FEE">
        <w:t xml:space="preserve">kurzzeitig zum Erliegen. Selbst nach Ende der Störung kann es mitunter Stunden dauern, bis alle Fahrzeuge bedingt durch </w:t>
      </w:r>
      <w:r w:rsidR="00241279">
        <w:t>fehl</w:t>
      </w:r>
      <w:r w:rsidR="00C41588">
        <w:t>ende Wendezeiten in den Wagenumläufen</w:t>
      </w:r>
      <w:r w:rsidRPr="00B36FEE">
        <w:t xml:space="preserve"> die geplanten Fahrten wieder planmäßig durchführen können. Eine zeitgemäße Information der Fahrgäste unterbleibt in den meisten Fällen komplett, was wiederrum zu Frustration und </w:t>
      </w:r>
      <w:r w:rsidR="00C41588" w:rsidRPr="00B36FEE">
        <w:t>Abneigung</w:t>
      </w:r>
      <w:r w:rsidRPr="00B36FEE">
        <w:t xml:space="preserve"> auf Seiten der Fahrgäste führt.</w:t>
      </w:r>
    </w:p>
    <w:p w14:paraId="2E37A638" w14:textId="520497AD" w:rsidR="00652DBF" w:rsidRPr="00652DBF" w:rsidRDefault="00AE1CB9" w:rsidP="001D748F">
      <w:r w:rsidRPr="00652DBF">
        <w:t xml:space="preserve">Im Rahmen dieser Masterarbeit soll untersucht werden, </w:t>
      </w:r>
      <w:r w:rsidR="001D748F" w:rsidRPr="00652DBF">
        <w:t>inwieweit</w:t>
      </w:r>
      <w:r w:rsidRPr="00652DBF">
        <w:t xml:space="preserve"> sich Daten </w:t>
      </w:r>
      <w:r w:rsidR="00CC08B1" w:rsidRPr="00652DBF">
        <w:t xml:space="preserve">aus der </w:t>
      </w:r>
      <w:r w:rsidR="001D748F" w:rsidRPr="00652DBF">
        <w:t xml:space="preserve">Planung als auch aus dem Betrieb </w:t>
      </w:r>
      <w:r w:rsidRPr="00652DBF">
        <w:t xml:space="preserve">als Entscheidungsgrundlage </w:t>
      </w:r>
      <w:r w:rsidR="00CC08B1" w:rsidRPr="00652DBF">
        <w:t xml:space="preserve">für dispositive Maßnahmen eignen und </w:t>
      </w:r>
      <w:r w:rsidR="001D748F" w:rsidRPr="00652DBF">
        <w:t>wie ein Betriebsleitsystem unterstützt durch künstliche Intelligenz damit selbstständig in die Lage versetzt werden kann, den Betrieb auch im Störungsfall möglichst aufrecht zu erhalten.</w:t>
      </w:r>
    </w:p>
    <w:p w14:paraId="153B98FF" w14:textId="77777777" w:rsidR="00652DBF" w:rsidRPr="006857C6" w:rsidRDefault="00652DBF">
      <w:pPr>
        <w:jc w:val="left"/>
      </w:pPr>
      <w:r>
        <w:rPr>
          <w:color w:val="FF0000"/>
        </w:rPr>
        <w:br w:type="page"/>
      </w:r>
    </w:p>
    <w:p w14:paraId="13E424DC" w14:textId="52F289A9" w:rsidR="00574DF4" w:rsidRPr="00B36FEE" w:rsidRDefault="00574DF4" w:rsidP="00574DF4">
      <w:pPr>
        <w:pStyle w:val="berschrift2"/>
      </w:pPr>
      <w:bookmarkStart w:id="8" w:name="_Toc113948000"/>
      <w:r w:rsidRPr="00B36FEE">
        <w:lastRenderedPageBreak/>
        <w:t>Motivation</w:t>
      </w:r>
      <w:bookmarkEnd w:id="8"/>
    </w:p>
    <w:p w14:paraId="462E5B34" w14:textId="1FC077BB" w:rsidR="00D946F5" w:rsidRPr="00B36FEE" w:rsidRDefault="00D946F5" w:rsidP="00D946F5">
      <w:r w:rsidRPr="00B36FEE">
        <w:t>Aus technischer Sicht betrachtet sind</w:t>
      </w:r>
      <w:r w:rsidR="00C41588">
        <w:t xml:space="preserve"> viele</w:t>
      </w:r>
      <w:r w:rsidRPr="00B36FEE">
        <w:t xml:space="preserve"> Lösungsansätze für </w:t>
      </w:r>
      <w:r w:rsidR="00BC491F">
        <w:t>Teilprobleme</w:t>
      </w:r>
      <w:r w:rsidRPr="00B36FEE">
        <w:t xml:space="preserve"> bereits verfügbar. Besonders in größeren Verkehrsunternehmen, die im Regelfall dann auch über eine über die gesamte Betriebszeit besetzte Betriebsleitstelle verfügen, sind Lösungen zur Unterstützung des Leitstellenpersonals</w:t>
      </w:r>
      <w:r w:rsidR="00BC491F">
        <w:t xml:space="preserve"> im Störungsfall</w:t>
      </w:r>
      <w:r w:rsidRPr="00B36FEE">
        <w:t xml:space="preserve"> vielfach auch implementiert. </w:t>
      </w:r>
    </w:p>
    <w:p w14:paraId="0857636E" w14:textId="73A3D480" w:rsidR="00574DF4" w:rsidRDefault="00D946F5" w:rsidP="00D946F5">
      <w:r w:rsidRPr="00B36FEE">
        <w:t xml:space="preserve">Bei kleineren und mittelständischen Verkehrsunternehmen ohne Betriebsleitstelle werden wertvolle Daten aus den Bordrechnern der Fahrzeuge hingegen nicht genutzt, obwohl genau diese eine gute Basis für zukünftige Entscheidungen sein könnten. Diese Entscheidungen könnten sowohl im Umfeld der </w:t>
      </w:r>
      <w:r w:rsidR="00BC491F" w:rsidRPr="00B36FEE">
        <w:t>Betriebslenkung</w:t>
      </w:r>
      <w:r w:rsidRPr="00B36FEE">
        <w:t xml:space="preserve"> als auch bei der Fahrgastinformation </w:t>
      </w:r>
      <w:r w:rsidR="0077534B">
        <w:t>eine Basis zur stabilen Aufrechterhaltung des Betriebes sein</w:t>
      </w:r>
      <w:r w:rsidRPr="00B36FEE">
        <w:t xml:space="preserve">. Was dies konkret bedeuten könnte, soll an einem </w:t>
      </w:r>
      <w:r w:rsidR="00AA74D1">
        <w:t>selbst</w:t>
      </w:r>
      <w:r w:rsidRPr="00B36FEE">
        <w:t xml:space="preserve"> erlebten Beispiel aus de</w:t>
      </w:r>
      <w:r w:rsidR="00AA74D1">
        <w:t xml:space="preserve">m Alltag </w:t>
      </w:r>
      <w:r w:rsidRPr="00B36FEE">
        <w:t>verdeutlicht werden:</w:t>
      </w:r>
    </w:p>
    <w:p w14:paraId="5B67E332" w14:textId="77777777" w:rsidR="00AA74D1" w:rsidRPr="00B36FEE" w:rsidRDefault="00AA74D1" w:rsidP="00D946F5"/>
    <w:p w14:paraId="1BF9B1D6" w14:textId="21AC8C09" w:rsidR="00D946F5" w:rsidRPr="00F30607" w:rsidRDefault="00D946F5" w:rsidP="00D946F5">
      <w:pPr>
        <w:rPr>
          <w:rStyle w:val="Hervorhebung"/>
        </w:rPr>
      </w:pPr>
      <w:r w:rsidRPr="00F30607">
        <w:rPr>
          <w:rStyle w:val="Hervorhebung"/>
        </w:rPr>
        <w:t xml:space="preserve">An einem Samstagvormittag möchte ich öffentliche Verkehrsmittel zu einer großen Veranstaltung nutzen. Erfreulicherweise fährt der kombinierte Stadt- und Regionalverkehr auch am Wochenende im 30-Minuten-Takt. Am Busbahnhof angekommen, sehe ich wie sich eine Busfahrerin etwas aufgeregt mit einem Kollegen unterhält. Beim Einstieg in den Bus erzählt mir die </w:t>
      </w:r>
      <w:r w:rsidR="0077534B" w:rsidRPr="00F30607">
        <w:rPr>
          <w:rStyle w:val="Hervorhebung"/>
        </w:rPr>
        <w:t>motivierte</w:t>
      </w:r>
      <w:r w:rsidRPr="00F30607">
        <w:rPr>
          <w:rStyle w:val="Hervorhebung"/>
        </w:rPr>
        <w:t xml:space="preserve"> Busfahrerin, dass meine Zielhaltestelle wegen dem hohen </w:t>
      </w:r>
      <w:r w:rsidR="0077534B" w:rsidRPr="00F30607">
        <w:rPr>
          <w:rStyle w:val="Hervorhebung"/>
        </w:rPr>
        <w:t>Verkehrsaufkommen</w:t>
      </w:r>
      <w:r w:rsidRPr="00F30607">
        <w:rPr>
          <w:rStyle w:val="Hervorhebung"/>
        </w:rPr>
        <w:t xml:space="preserve"> nicht mehr angefahren wird und sie mich stattdessen an einer alternativen Haltestelle absetzen wird, die zu Fuß aber dieselbe Entfernung bedeutet. Beim Ausstieg zeigt sie mir noch die Haltestelle, an der ich in den Bus zur Rückfahrt einsteigen solle.</w:t>
      </w:r>
    </w:p>
    <w:p w14:paraId="7E219692" w14:textId="30A739B0" w:rsidR="00D946F5" w:rsidRDefault="00D946F5" w:rsidP="00D946F5">
      <w:pPr>
        <w:rPr>
          <w:rStyle w:val="Hervorhebung"/>
        </w:rPr>
      </w:pPr>
      <w:r w:rsidRPr="00F30607">
        <w:rPr>
          <w:rStyle w:val="Hervorhebung"/>
        </w:rPr>
        <w:t xml:space="preserve">Stunden später finde ich mich pünktlich zur </w:t>
      </w:r>
      <w:r w:rsidR="0077534B" w:rsidRPr="00F30607">
        <w:rPr>
          <w:rStyle w:val="Hervorhebung"/>
        </w:rPr>
        <w:t>Rückfahrt</w:t>
      </w:r>
      <w:r w:rsidRPr="00F30607">
        <w:rPr>
          <w:rStyle w:val="Hervorhebung"/>
        </w:rPr>
        <w:t xml:space="preserve"> an der besagten Haltestelle ein, doch auch 20 Minuten nach der planmäßigen Abfahrtszeit taucht kein Bus auf. </w:t>
      </w:r>
      <w:r w:rsidR="0077534B" w:rsidRPr="00F30607">
        <w:rPr>
          <w:rStyle w:val="Hervorhebung"/>
        </w:rPr>
        <w:t>Einschlägige</w:t>
      </w:r>
      <w:r w:rsidRPr="00F30607">
        <w:rPr>
          <w:rStyle w:val="Hervorhebung"/>
        </w:rPr>
        <w:t xml:space="preserve"> Informationsmedien und die lokale Fahrplanauskunft helfen mir kein Stück weiter, da sie weder </w:t>
      </w:r>
      <w:r w:rsidR="0077534B" w:rsidRPr="00F30607">
        <w:rPr>
          <w:rStyle w:val="Hervorhebung"/>
        </w:rPr>
        <w:t>Echtzeitdaten</w:t>
      </w:r>
      <w:r w:rsidRPr="00F30607">
        <w:rPr>
          <w:rStyle w:val="Hervorhebung"/>
        </w:rPr>
        <w:t xml:space="preserve"> noch eine vernünftige Information über eine eventuelle Umleitung enthalten. Erst 30 Minuten später taucht ein Kleinbus auf, der dann noch einen stark von der Fahrplanauskunft abweichenden Weg zurück zum Busbahnhof fährt und mich schließlich mit einer Verspätung von rund 40 Minuten an den Busbahnhof zurückbringt.</w:t>
      </w:r>
    </w:p>
    <w:p w14:paraId="4A4A4F4D" w14:textId="77777777" w:rsidR="00AA74D1" w:rsidRPr="00F30607" w:rsidRDefault="00AA74D1" w:rsidP="00D946F5">
      <w:pPr>
        <w:rPr>
          <w:rStyle w:val="Hervorhebung"/>
        </w:rPr>
      </w:pPr>
    </w:p>
    <w:p w14:paraId="5AC8A7EB" w14:textId="74DF57C0" w:rsidR="00652DBF" w:rsidRDefault="00D946F5" w:rsidP="00652DBF">
      <w:r w:rsidRPr="00B36FEE">
        <w:t xml:space="preserve">Das hier beschriebene Problem gehört </w:t>
      </w:r>
      <w:r w:rsidR="00453163">
        <w:t xml:space="preserve">oftmals </w:t>
      </w:r>
      <w:r w:rsidRPr="00B36FEE">
        <w:t xml:space="preserve">zum Alltag einer jeden Person, die den öffentlichen Personenverkehr täglich nutzt. </w:t>
      </w:r>
      <w:r w:rsidR="00652DBF">
        <w:br w:type="page"/>
      </w:r>
    </w:p>
    <w:p w14:paraId="17D64411" w14:textId="20B409B1" w:rsidR="00D946F5" w:rsidRPr="00B36FEE" w:rsidRDefault="00D946F5" w:rsidP="00D946F5">
      <w:r w:rsidRPr="00B36FEE">
        <w:lastRenderedPageBreak/>
        <w:t xml:space="preserve">Was ist hier passiert? </w:t>
      </w:r>
      <w:r w:rsidR="00F30607">
        <w:t>Die folgende stichpunktartige Analyse soll eine wahrscheinliche Antwort auf diese Frage liefern</w:t>
      </w:r>
      <w:r w:rsidRPr="00B36FEE">
        <w:t>.</w:t>
      </w:r>
    </w:p>
    <w:p w14:paraId="4E258CDF" w14:textId="7EF8E5A0" w:rsidR="003C5D9A" w:rsidRPr="00B36FEE" w:rsidRDefault="003C5D9A" w:rsidP="003C5D9A">
      <w:pPr>
        <w:pStyle w:val="Listenabsatz"/>
        <w:numPr>
          <w:ilvl w:val="0"/>
          <w:numId w:val="27"/>
        </w:numPr>
      </w:pPr>
      <w:r w:rsidRPr="00B36FEE">
        <w:t>Ausschlaggebend für die Umleitung war das starke Verkehrsaufkommen an einer</w:t>
      </w:r>
      <w:r w:rsidR="00F30607">
        <w:t xml:space="preserve"> Stelle im Verlauf der Buslinie.</w:t>
      </w:r>
    </w:p>
    <w:p w14:paraId="1EA6B932" w14:textId="77777777" w:rsidR="003C5D9A" w:rsidRPr="00B36FEE" w:rsidRDefault="003C5D9A" w:rsidP="003C5D9A">
      <w:pPr>
        <w:pStyle w:val="Listenabsatz"/>
        <w:ind w:left="780"/>
      </w:pPr>
    </w:p>
    <w:p w14:paraId="253491BD" w14:textId="4ECF52FF" w:rsidR="003C5D9A" w:rsidRPr="00B36FEE" w:rsidRDefault="003C5D9A" w:rsidP="003C5D9A">
      <w:pPr>
        <w:pStyle w:val="Listenabsatz"/>
        <w:numPr>
          <w:ilvl w:val="0"/>
          <w:numId w:val="27"/>
        </w:numPr>
      </w:pPr>
      <w:r w:rsidRPr="00B36FEE">
        <w:t xml:space="preserve">Eine Einhaltung des regulären Linienweges hätte dafür gesorgt, dass sich je Folgefahrt die Verspätung mit einem Delta von +10 Minuten erhöht hätte, </w:t>
      </w:r>
      <w:r w:rsidR="00D2558A">
        <w:t>da Wendezeiten in diesem Ausmaß im geplanten Wagenumlauf nicht enthalten sind.</w:t>
      </w:r>
    </w:p>
    <w:p w14:paraId="7040D25D" w14:textId="77777777" w:rsidR="003C5D9A" w:rsidRPr="00B36FEE" w:rsidRDefault="003C5D9A" w:rsidP="003C5D9A">
      <w:pPr>
        <w:pStyle w:val="Listenabsatz"/>
        <w:ind w:left="780"/>
      </w:pPr>
    </w:p>
    <w:p w14:paraId="47AB941A" w14:textId="7BF2BA55" w:rsidR="003C5D9A" w:rsidRPr="00B36FEE" w:rsidRDefault="003C5D9A" w:rsidP="003C5D9A">
      <w:pPr>
        <w:pStyle w:val="Listenabsatz"/>
        <w:numPr>
          <w:ilvl w:val="0"/>
          <w:numId w:val="27"/>
        </w:numPr>
      </w:pPr>
      <w:r w:rsidRPr="00B36FEE">
        <w:t xml:space="preserve">Da es keine Betriebsleitstelle, die korrigierend von zentraler Stelle eingreifen kann und auch kein Konzept für einen solchen Störfall </w:t>
      </w:r>
      <w:r w:rsidR="00673D69">
        <w:t>gibt</w:t>
      </w:r>
      <w:r w:rsidRPr="00B36FEE">
        <w:t xml:space="preserve">, entschied das Fahrpersonal vor Ort eigenständig, </w:t>
      </w:r>
      <w:r w:rsidR="00673D69">
        <w:t xml:space="preserve">dass die Verspätung durch </w:t>
      </w:r>
      <w:r w:rsidR="007A0B02">
        <w:t>eigenständige Änderung des Linienweges vermieden wird</w:t>
      </w:r>
      <w:r w:rsidRPr="00B36FEE">
        <w:t>. Zwar erfolgte eine Absprache und der den beiden aktuell diensthabenden Personen, ob diese aber auch an die Ablösung weitergegeben wurde, bleibt fraglich.</w:t>
      </w:r>
      <w:r w:rsidR="007A0B02">
        <w:t xml:space="preserve"> Auch andere Fahrzeuge, die an dieser Absprache nicht beteiligt waren, wurden nicht informiert.</w:t>
      </w:r>
    </w:p>
    <w:p w14:paraId="48A52EA9" w14:textId="77777777" w:rsidR="003C5D9A" w:rsidRPr="00B36FEE" w:rsidRDefault="003C5D9A" w:rsidP="003C5D9A">
      <w:pPr>
        <w:pStyle w:val="Listenabsatz"/>
        <w:ind w:left="780"/>
      </w:pPr>
    </w:p>
    <w:p w14:paraId="6436C73C" w14:textId="77777777" w:rsidR="00553432" w:rsidRDefault="003C5D9A" w:rsidP="003C5D9A">
      <w:pPr>
        <w:pStyle w:val="Listenabsatz"/>
        <w:numPr>
          <w:ilvl w:val="0"/>
          <w:numId w:val="27"/>
        </w:numPr>
      </w:pPr>
      <w:r w:rsidRPr="00B36FEE">
        <w:t xml:space="preserve">Durch das eigenständige Entscheiden des Fahrpersonals kamen unterschiedliche Umleitungswege zur Anwendung, die jedoch weder </w:t>
      </w:r>
      <w:r w:rsidR="007A0B02" w:rsidRPr="00B36FEE">
        <w:t>einheitlich</w:t>
      </w:r>
      <w:r w:rsidRPr="00B36FEE">
        <w:t xml:space="preserve"> noch für Fahrgäste kommuniziert wurden. Die Folge davon war, dass die Fahrpersonale jeweils ihre eigenen, nicht einheitlichen Umleitungswege bedienten</w:t>
      </w:r>
      <w:r w:rsidR="00EB6FE0">
        <w:t>, die jedoch nicht aufeinander abgestimmt waren.</w:t>
      </w:r>
      <w:r w:rsidR="00844058">
        <w:t xml:space="preserve"> </w:t>
      </w:r>
    </w:p>
    <w:p w14:paraId="24863A9D" w14:textId="77777777" w:rsidR="00553432" w:rsidRDefault="00553432" w:rsidP="00553432">
      <w:pPr>
        <w:pStyle w:val="Listenabsatz"/>
      </w:pPr>
    </w:p>
    <w:p w14:paraId="15C6914C" w14:textId="4F6A543E" w:rsidR="00553432" w:rsidRDefault="00844058" w:rsidP="003C5D9A">
      <w:pPr>
        <w:pStyle w:val="Listenabsatz"/>
        <w:numPr>
          <w:ilvl w:val="0"/>
          <w:numId w:val="27"/>
        </w:numPr>
      </w:pPr>
      <w:r>
        <w:t xml:space="preserve">Das Fehlen einer zentralen Anweisung </w:t>
      </w:r>
      <w:proofErr w:type="gramStart"/>
      <w:r>
        <w:t>sorgte letztendlich</w:t>
      </w:r>
      <w:proofErr w:type="gramEnd"/>
      <w:r>
        <w:t xml:space="preserve"> für den willkürlichen Ausfall eines Linienabschnittes oder gar einer ganzen Fahrt. Die </w:t>
      </w:r>
      <w:r w:rsidR="00553432">
        <w:t>ausbleibende Fahrgastinformation machte das Chaos perfekt.</w:t>
      </w:r>
    </w:p>
    <w:p w14:paraId="564BD385" w14:textId="77777777" w:rsidR="00C81E4F" w:rsidRDefault="00C81E4F" w:rsidP="00C81E4F">
      <w:pPr>
        <w:pStyle w:val="Listenabsatz"/>
      </w:pPr>
    </w:p>
    <w:p w14:paraId="3D2E9E79" w14:textId="4110DB20" w:rsidR="00553432" w:rsidRDefault="0098667D">
      <w:pPr>
        <w:jc w:val="left"/>
      </w:pPr>
      <w:r>
        <w:t xml:space="preserve">Das Wissen über technische Möglichkeiten und das eigene Interesse, Lösungen zur Behebung dieser </w:t>
      </w:r>
      <w:r w:rsidR="00C81E4F">
        <w:t>längst bekannten</w:t>
      </w:r>
      <w:r w:rsidR="005D3433">
        <w:t xml:space="preserve"> Alltagsprobleme </w:t>
      </w:r>
      <w:r w:rsidR="00C81E4F">
        <w:t>bei</w:t>
      </w:r>
      <w:r w:rsidR="005D3433">
        <w:t xml:space="preserve"> der Nutzung öffentlicher Verkehrsmittel zu liefern, bilden die Motivation zu dieser Masterarbeit.</w:t>
      </w:r>
      <w:r w:rsidR="00553432">
        <w:br w:type="page"/>
      </w:r>
    </w:p>
    <w:p w14:paraId="2DF72D9F" w14:textId="76941163" w:rsidR="00734C74" w:rsidRPr="00B36FEE" w:rsidRDefault="00734C74" w:rsidP="00734C74">
      <w:pPr>
        <w:pStyle w:val="berschrift2"/>
      </w:pPr>
      <w:bookmarkStart w:id="9" w:name="_Toc113948001"/>
      <w:r w:rsidRPr="00B36FEE">
        <w:lastRenderedPageBreak/>
        <w:t>Zielsetzung</w:t>
      </w:r>
      <w:bookmarkEnd w:id="9"/>
    </w:p>
    <w:p w14:paraId="0E90394E" w14:textId="2C2900B5" w:rsidR="00734C74" w:rsidRDefault="00734C74" w:rsidP="00734C74">
      <w:r w:rsidRPr="00B36FEE">
        <w:t xml:space="preserve">Im Rahmen dieser Masterarbeit sollen Möglichkeiten </w:t>
      </w:r>
      <w:r w:rsidR="006857C6">
        <w:t xml:space="preserve">erörtert werden, </w:t>
      </w:r>
      <w:r w:rsidRPr="00B36FEE">
        <w:t xml:space="preserve">die ein Betriebsleitsystem in die Lage versetzen, selbstständig Umleitungen im Störungsfall anzuordnen. Dabei sollen möglichst Eingangsdaten verwendet werden, die ohnehin vorhanden sind oder mit wenig Aufwand erzeugt werden können. Ziel ist ein funktionaler Prototyp, welcher nach Kenntnis über eine Störung selbstständig eine möglichst optimale Umleitung der betroffenen Fahrzeuge anordnet und darüber hinaus auch für die Fahrgastinformation eingesetzt werden kann. </w:t>
      </w:r>
      <w:r w:rsidR="00A30174">
        <w:t>Im Kern sollen dabei folgende Forschungsfragen beantwortet werden:</w:t>
      </w:r>
    </w:p>
    <w:p w14:paraId="0F688DC2" w14:textId="3A55DCC8" w:rsidR="00160C6B" w:rsidRDefault="00A30174" w:rsidP="00160C6B">
      <w:pPr>
        <w:pStyle w:val="Listenabsatz"/>
        <w:numPr>
          <w:ilvl w:val="0"/>
          <w:numId w:val="28"/>
        </w:numPr>
      </w:pPr>
      <w:r>
        <w:t xml:space="preserve">Welche Daten müssen in welcher Qualität verfügbar sein, um </w:t>
      </w:r>
      <w:r w:rsidR="003C7FB2">
        <w:t xml:space="preserve">diese zum Training einer künstlichen Intelligenz </w:t>
      </w:r>
      <w:r w:rsidR="00160C6B">
        <w:t>verwenden zu können?</w:t>
      </w:r>
    </w:p>
    <w:p w14:paraId="27685A10" w14:textId="4826355F" w:rsidR="00160C6B" w:rsidRDefault="00160C6B" w:rsidP="001D38E2">
      <w:pPr>
        <w:pStyle w:val="Listenabsatz"/>
      </w:pPr>
    </w:p>
    <w:p w14:paraId="2E779C2E" w14:textId="1BE4C7B5" w:rsidR="00160C6B" w:rsidRDefault="00A87A5B" w:rsidP="00160C6B">
      <w:pPr>
        <w:pStyle w:val="Listenabsatz"/>
        <w:numPr>
          <w:ilvl w:val="0"/>
          <w:numId w:val="28"/>
        </w:numPr>
      </w:pPr>
      <w:r>
        <w:t xml:space="preserve">Welche Strategien eignen sich für den Einsatz </w:t>
      </w:r>
      <w:r w:rsidR="0019579F">
        <w:t xml:space="preserve">zur automatischen Anordnung einer Umleitung </w:t>
      </w:r>
      <w:r w:rsidR="001D38E2">
        <w:t>von Linienbussen in einem Betriebsleitsystem?</w:t>
      </w:r>
    </w:p>
    <w:p w14:paraId="40FF24FF" w14:textId="77777777" w:rsidR="001D38E2" w:rsidRDefault="001D38E2" w:rsidP="001D38E2">
      <w:pPr>
        <w:pStyle w:val="Listenabsatz"/>
      </w:pPr>
    </w:p>
    <w:p w14:paraId="5E7B7332" w14:textId="1B907913" w:rsidR="001D38E2" w:rsidRPr="00B36FEE" w:rsidRDefault="00133C6D" w:rsidP="00160C6B">
      <w:pPr>
        <w:pStyle w:val="Listenabsatz"/>
        <w:numPr>
          <w:ilvl w:val="0"/>
          <w:numId w:val="28"/>
        </w:numPr>
      </w:pPr>
      <w:r>
        <w:t xml:space="preserve">Bietet ein solches auf künstliche Intelligenz gestütztes Betriebsleitsystem </w:t>
      </w:r>
      <w:r w:rsidR="00C83BB4">
        <w:t>Potenzial für einen zeitnahen Einsatz in der Praxis?</w:t>
      </w:r>
    </w:p>
    <w:p w14:paraId="5B878EC6" w14:textId="64397114" w:rsidR="00734C74" w:rsidRPr="00B36FEE" w:rsidRDefault="00734C74" w:rsidP="00734C74">
      <w:pPr>
        <w:pStyle w:val="berschrift2"/>
      </w:pPr>
      <w:bookmarkStart w:id="10" w:name="_Toc113948002"/>
      <w:r w:rsidRPr="00B36FEE">
        <w:t>Vorgehensweise</w:t>
      </w:r>
      <w:bookmarkEnd w:id="10"/>
    </w:p>
    <w:p w14:paraId="6C5CFB6C" w14:textId="0F257602" w:rsidR="00734C74" w:rsidRPr="00B36FEE" w:rsidRDefault="00734C74" w:rsidP="00734C74">
      <w:r w:rsidRPr="00B36FEE">
        <w:t xml:space="preserve">Für das grundlegende Verständnis der Arbeit werden in </w:t>
      </w:r>
      <w:r w:rsidRPr="00C83BB4">
        <w:rPr>
          <w:b/>
          <w:bCs/>
        </w:rPr>
        <w:t>Kapitel 2</w:t>
      </w:r>
      <w:r w:rsidRPr="00B36FEE">
        <w:t xml:space="preserve"> zunächst Grundlagen der künstlichen Intelligenz in einer umfangreichen Literaturrecherche ermittelt. Ein Blick hinter die Kulissen einiger Verkehrsunternehmen soll ergänzend einen Überblick über den </w:t>
      </w:r>
      <w:r w:rsidR="006F2817">
        <w:t xml:space="preserve">aktuellen </w:t>
      </w:r>
      <w:r w:rsidRPr="00B36FEE">
        <w:t xml:space="preserve">Stand der Technik liefern und darüber hinaus offenlegen, welche Daten </w:t>
      </w:r>
      <w:r w:rsidR="006F2817">
        <w:t>abgreifbar sind</w:t>
      </w:r>
      <w:r w:rsidRPr="00B36FEE">
        <w:t xml:space="preserve">. </w:t>
      </w:r>
    </w:p>
    <w:p w14:paraId="47C5A597" w14:textId="0AA8700B" w:rsidR="00734C74" w:rsidRPr="00B36FEE" w:rsidRDefault="00734C74" w:rsidP="00734C74">
      <w:r w:rsidRPr="00B36FEE">
        <w:t xml:space="preserve">Die folgenden </w:t>
      </w:r>
      <w:r w:rsidRPr="004708B7">
        <w:rPr>
          <w:b/>
          <w:bCs/>
        </w:rPr>
        <w:t>Kapitel 3</w:t>
      </w:r>
      <w:r w:rsidRPr="00B36FEE">
        <w:t xml:space="preserve"> und </w:t>
      </w:r>
      <w:r w:rsidRPr="004708B7">
        <w:rPr>
          <w:b/>
          <w:bCs/>
        </w:rPr>
        <w:t>4</w:t>
      </w:r>
      <w:r w:rsidRPr="00B36FEE">
        <w:t xml:space="preserve"> beschäftigen sich jeweils mit der Auswahl zweier zum Vergleich geeigneter KI-</w:t>
      </w:r>
      <w:r w:rsidR="00C83BB4">
        <w:t>Verfahren</w:t>
      </w:r>
      <w:r w:rsidRPr="00B36FEE">
        <w:t xml:space="preserve"> und der Implementierung des Funktionsprototypen. </w:t>
      </w:r>
    </w:p>
    <w:p w14:paraId="01603156" w14:textId="6BF15643" w:rsidR="00734C74" w:rsidRDefault="00734C74" w:rsidP="00734C74">
      <w:r w:rsidRPr="00B36FEE">
        <w:t xml:space="preserve">Eine Evaluation in </w:t>
      </w:r>
      <w:r w:rsidRPr="004708B7">
        <w:rPr>
          <w:b/>
          <w:bCs/>
        </w:rPr>
        <w:t>Kapitel 5</w:t>
      </w:r>
      <w:r w:rsidR="002C0D58">
        <w:t xml:space="preserve"> basierend auf qualitativen Daten </w:t>
      </w:r>
      <w:r w:rsidR="000A134F">
        <w:t>stellt die beiden KI-Verfahren auf den Prüfstand</w:t>
      </w:r>
      <w:r w:rsidR="002C0D58">
        <w:t xml:space="preserve"> </w:t>
      </w:r>
      <w:r w:rsidR="000A134F">
        <w:t>und zeigt, ob diese überhaupt geeignet sind und welche</w:t>
      </w:r>
      <w:r w:rsidR="002D1785">
        <w:t xml:space="preserve">s Optimierungspotenzial sie bieten. </w:t>
      </w:r>
      <w:r w:rsidR="00770D1C">
        <w:t xml:space="preserve">Meinungen von </w:t>
      </w:r>
      <w:r w:rsidR="0057216B">
        <w:t xml:space="preserve">Fachleuten </w:t>
      </w:r>
      <w:r w:rsidR="009640AE">
        <w:t>verschiedener</w:t>
      </w:r>
      <w:r w:rsidR="0057216B">
        <w:t xml:space="preserve"> Verkehrsunternehmen</w:t>
      </w:r>
      <w:r w:rsidR="00C1130C">
        <w:t xml:space="preserve"> fließen darüber hinaus als subjektive Einschätzung </w:t>
      </w:r>
      <w:r w:rsidR="009640AE">
        <w:t>in die Evaluation ein und schärfen gewonnene Erkenntnisse bezogen auf die Praxistauglichkeit.</w:t>
      </w:r>
    </w:p>
    <w:p w14:paraId="641A64EE" w14:textId="22E96F91" w:rsidR="009640AE" w:rsidRPr="00B36FEE" w:rsidRDefault="009640AE" w:rsidP="00734C74">
      <w:r>
        <w:t xml:space="preserve">In </w:t>
      </w:r>
      <w:r w:rsidRPr="004708B7">
        <w:rPr>
          <w:b/>
          <w:bCs/>
        </w:rPr>
        <w:t>Kapitel 6</w:t>
      </w:r>
      <w:r>
        <w:t xml:space="preserve"> werden die Ergebnisse der Masterarbeit zusammengefasst und zur Diskussion gestellt.</w:t>
      </w:r>
    </w:p>
    <w:p w14:paraId="10607835" w14:textId="09382D0A" w:rsidR="006857C6" w:rsidRDefault="00144D7F" w:rsidP="00144D7F">
      <w:pPr>
        <w:pStyle w:val="berschrift1"/>
      </w:pPr>
      <w:bookmarkStart w:id="11" w:name="_Toc113948003"/>
      <w:r w:rsidRPr="003B4687">
        <w:lastRenderedPageBreak/>
        <w:t>Grundlagen</w:t>
      </w:r>
      <w:bookmarkEnd w:id="11"/>
    </w:p>
    <w:p w14:paraId="11F53EA9" w14:textId="15086BAE" w:rsidR="00EC3CD1" w:rsidRDefault="00EC3CD1" w:rsidP="004E7309">
      <w:r w:rsidRPr="00BB6777">
        <w:t xml:space="preserve">In diesem Kapitel sollen zunächst </w:t>
      </w:r>
      <w:r w:rsidR="00EF1381" w:rsidRPr="00BB6777">
        <w:t>t</w:t>
      </w:r>
      <w:r w:rsidR="0093799F" w:rsidRPr="00BB6777">
        <w:t xml:space="preserve">heoretische und technische Grundlagen </w:t>
      </w:r>
      <w:r w:rsidR="00BB6777" w:rsidRPr="00BB6777">
        <w:t>der künstlichen Intelligenz erörtert und zusammengefasst werden.</w:t>
      </w:r>
      <w:r w:rsidR="00BB6777">
        <w:t xml:space="preserve"> </w:t>
      </w:r>
      <w:r w:rsidR="003A49A2">
        <w:t>Die</w:t>
      </w:r>
      <w:r w:rsidR="00A7504E">
        <w:t xml:space="preserve"> Literaturrecherche bildet anschließend die Grundlage </w:t>
      </w:r>
      <w:r w:rsidR="00280045">
        <w:t>für die Auswahl zweier geeigneter KI-Strategien, die</w:t>
      </w:r>
      <w:r w:rsidR="006929C2">
        <w:t xml:space="preserve"> im weiteren Verlauf der Masterarbeit </w:t>
      </w:r>
      <w:r w:rsidR="001B5BE4">
        <w:t xml:space="preserve">weiter betrachtet werden sollen. Im Zweiten Teil des Kapitels werden bestehende Lösungen bei verschiedenen Verkehrsunternehmen beleuchtet. Der </w:t>
      </w:r>
      <w:r w:rsidR="00C86AB9">
        <w:t>Blick</w:t>
      </w:r>
      <w:r w:rsidR="001B5BE4">
        <w:t xml:space="preserve"> </w:t>
      </w:r>
      <w:r w:rsidR="00C86AB9">
        <w:t>geht hierbei</w:t>
      </w:r>
      <w:r w:rsidR="00E53EEA">
        <w:t xml:space="preserve"> bewusst über d</w:t>
      </w:r>
      <w:r w:rsidR="00C86AB9">
        <w:t xml:space="preserve">en Horizont </w:t>
      </w:r>
      <w:r w:rsidR="00E53EEA">
        <w:t xml:space="preserve">der Linienbusse hinaus, um </w:t>
      </w:r>
      <w:r w:rsidR="00115003">
        <w:t>eventuell</w:t>
      </w:r>
      <w:r w:rsidR="004F3739">
        <w:t xml:space="preserve"> gesammelte Erfahrungen aus verwandten Bereichen </w:t>
      </w:r>
      <w:r w:rsidR="00115003">
        <w:t xml:space="preserve">des Verkehrs und der Logistik </w:t>
      </w:r>
      <w:r w:rsidR="009D6808">
        <w:t>transferieren zu können.</w:t>
      </w:r>
    </w:p>
    <w:p w14:paraId="4ABD5148" w14:textId="01991A53" w:rsidR="001D5A8D" w:rsidRDefault="0075685E" w:rsidP="005B35B0">
      <w:pPr>
        <w:pStyle w:val="berschrift2"/>
      </w:pPr>
      <w:bookmarkStart w:id="12" w:name="_Toc113948004"/>
      <w:r>
        <w:t>Definition</w:t>
      </w:r>
      <w:r w:rsidR="005B35B0">
        <w:t xml:space="preserve"> künstliche</w:t>
      </w:r>
      <w:r>
        <w:t>r</w:t>
      </w:r>
      <w:r w:rsidR="005B35B0">
        <w:t xml:space="preserve"> Intelligenz</w:t>
      </w:r>
      <w:bookmarkEnd w:id="12"/>
    </w:p>
    <w:p w14:paraId="1A721D43" w14:textId="74164CF9" w:rsidR="00760BB0" w:rsidRDefault="00AE76D0" w:rsidP="005B35B0">
      <w:r>
        <w:t>Der Begriff der k</w:t>
      </w:r>
      <w:r w:rsidR="00456BA1">
        <w:t>ünstliche</w:t>
      </w:r>
      <w:r>
        <w:t>n</w:t>
      </w:r>
      <w:r w:rsidR="00456BA1">
        <w:t xml:space="preserve"> Intelligenz</w:t>
      </w:r>
      <w:r w:rsidR="007439E9">
        <w:t xml:space="preserve"> (KI</w:t>
      </w:r>
      <w:r w:rsidR="00BD33F4">
        <w:fldChar w:fldCharType="begin"/>
      </w:r>
      <w:r w:rsidR="00BD33F4">
        <w:instrText xml:space="preserve"> XE "</w:instrText>
      </w:r>
      <w:r w:rsidR="00BD33F4" w:rsidRPr="00F60701">
        <w:instrText>KI</w:instrText>
      </w:r>
      <w:r w:rsidR="00BD33F4">
        <w:instrText>" \t "</w:instrText>
      </w:r>
      <w:r w:rsidR="00BD33F4" w:rsidRPr="00735995">
        <w:rPr>
          <w:i/>
        </w:rPr>
        <w:instrText>Künstliche Intelligenz</w:instrText>
      </w:r>
      <w:r w:rsidR="00BD33F4">
        <w:instrText xml:space="preserve">" </w:instrText>
      </w:r>
      <w:r w:rsidR="00BD33F4">
        <w:fldChar w:fldCharType="end"/>
      </w:r>
      <w:r w:rsidR="007439E9">
        <w:t>)</w:t>
      </w:r>
      <w:r w:rsidR="00456BA1">
        <w:t xml:space="preserve"> spielt in dieser Masterarbeit eine Schlüsselrolle. </w:t>
      </w:r>
      <w:r w:rsidR="00C071EA">
        <w:t xml:space="preserve">Sie soll als </w:t>
      </w:r>
      <w:r w:rsidR="004642B3">
        <w:t>Entscheidungsträger in einem Betriebsleitsystem eingesetzt werden. Doch wann</w:t>
      </w:r>
      <w:r>
        <w:t xml:space="preserve"> genau</w:t>
      </w:r>
      <w:r w:rsidR="004642B3">
        <w:t xml:space="preserve"> agiert ein </w:t>
      </w:r>
      <w:r w:rsidR="00503BA7">
        <w:t xml:space="preserve">System </w:t>
      </w:r>
      <w:r w:rsidR="00503BA7" w:rsidRPr="00503BA7">
        <w:rPr>
          <w:i/>
          <w:iCs/>
        </w:rPr>
        <w:t>intelligent</w:t>
      </w:r>
      <w:r w:rsidR="00503BA7">
        <w:t xml:space="preserve">? </w:t>
      </w:r>
      <w:r w:rsidR="008B3A5C">
        <w:t xml:space="preserve">Nachfolgend werden einige </w:t>
      </w:r>
      <w:r>
        <w:t>Definitionsansätze</w:t>
      </w:r>
      <w:r w:rsidR="008B3A5C">
        <w:t xml:space="preserve"> beleuchtet</w:t>
      </w:r>
      <w:r w:rsidR="00AC19E6">
        <w:t xml:space="preserve">, welche diese Frage </w:t>
      </w:r>
      <w:r w:rsidR="00F66197">
        <w:t xml:space="preserve">beantworten und eine Arbeitsdefinition für künstliche Intelligenz </w:t>
      </w:r>
      <w:r w:rsidR="00634AF5">
        <w:t>im Kontext der Betriebslenkung im öffentlichen Personenverkehr liefern</w:t>
      </w:r>
      <w:r w:rsidR="00030F4F">
        <w:t xml:space="preserve"> soll</w:t>
      </w:r>
      <w:r w:rsidR="007A5C0B">
        <w:t>en</w:t>
      </w:r>
      <w:r w:rsidR="00030F4F">
        <w:t>.</w:t>
      </w:r>
      <w:r w:rsidR="00106C5D">
        <w:t xml:space="preserve"> </w:t>
      </w:r>
      <w:r w:rsidR="00F068FB">
        <w:t>Grundsätzlich p</w:t>
      </w:r>
      <w:r w:rsidR="00760BB0">
        <w:t xml:space="preserve">roblematisch hierbei ist, dass der Begriff der Intelligenz selbst </w:t>
      </w:r>
      <w:r w:rsidR="00F068FB">
        <w:t xml:space="preserve">nicht </w:t>
      </w:r>
      <w:r w:rsidR="00760BB0">
        <w:t xml:space="preserve">definiert ist. So existiert keine einheitliche Definition von Intelligenz, welche </w:t>
      </w:r>
      <w:r w:rsidR="001450E0">
        <w:t>als Referenz zu</w:t>
      </w:r>
      <w:r w:rsidR="00B1626C">
        <w:t>r Beurteilung eines Systems dienen kann</w:t>
      </w:r>
      <w:r w:rsidR="00A676DB">
        <w:t xml:space="preserve"> </w:t>
      </w:r>
      <w:sdt>
        <w:sdtPr>
          <w:alias w:val="To edit, see citavi.com/edit"/>
          <w:tag w:val="CitaviPlaceholder#0af340a5-adc0-4e68-9f5e-36adc7b110a9"/>
          <w:id w:val="663745058"/>
          <w:placeholder>
            <w:docPart w:val="4EE6C5CFD4D84E24A6E8B5CE8425BAB1"/>
          </w:placeholder>
        </w:sdtPr>
        <w:sdtEndPr/>
        <w:sdtContent>
          <w:r w:rsidR="00192D87">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YjdlMGQyLWU0NTktNGQ5MS1hZDZjLThiYTljNzhiMTlhOSIsIlJhbmdlTGVuZ3RoIjoyNiwiUmVmZXJlbmNlSWQiOiJiYmU2Y2VkNi0zZjYwLTQzMWMtOGVhMC0xMzdiNzNmMDh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1IiwiU3RhcnRQYWdlIjp7IiRpZCI6IjUiLCIkdHlwZSI6IlN3aXNzQWNhZGVtaWMuUGFnZU51bWJlciwgU3dpc3NBY2FkZW1pYyIsIklzRnVsbHlOdW1lcmljIjp0cnVlLCJOdW1iZXIiOjEwNSwiTnVtYmVyaW5nVHlwZSI6MCwiTnVtZXJhbFN5c3RlbSI6MCwiT3JpZ2luYWxTdHJpbmciOiIxMDUiLCJQcmV0dHlTdHJpbmciOiIxMDU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Umltc2NoYSIsIlByZWZpeCI6InZvbiIsIlByb3RlY3RlZCI6ZmFsc2UsIlNleCI6MiwiQ3JlYXRlZEJ5IjoiX1NlYmFzdGlhbiBLbm9wZiIsIkNyZWF0ZWRPbiI6IjIwMjItMDktMTFUMDY6NDQ6MzQiLCJNb2RpZmllZEJ5IjoiX1NlYmFzdGlhbiBLbm9wZiIsIklkIjoiYjg3MGMyZGEtYmRiMC00NjlhLTkwZjEtMTRmOWZlZWMyZGM1IiwiTW9kaWZpZWRPbiI6IjIwMjItMDktMTFUMDY6NDQ6MzQ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FVzZXJcXEFwcERhdGFcXExvY2FsXFxUZW1wXFxrdXdmY29rMi5qcGciLCJVcmlTdHJpbmciOiJiYmU2Y2VkNi0zZjYwLTQzMWMtOGVhMC0xMzdiNzNmMDhhZj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EuIEF1ZmwuIiwiRXZhbHVhdGlvbkNvbXBsZXhpdHkiOjAsIkV2YWx1YXRpb25Tb3VyY2VUZXh0Rm9ybWF0IjowLCJHcm91cHMiOltdLCJIYXNMYWJlbDEiOmZhbHNlLCJIYXNMYWJlbDIiOmZhbHNlLCJJc2JuIjoiOTc4LTMtODM0OC0wNTY5LTAiLCJLZXl3b3JkcyI6W10sIkxhbmd1YWdlIjoiZ2Vy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c3dicGx1cy5ic3otYncuZGUvYnN6Mjg2MDMwMDcxaW5oLmh0bSIsIlVyaVN0cmluZyI6Imh0dHBzOi8vc3dicGx1cy5ic3otYncuZGUvYnN6Mjg2MDMwMDcxaW5oLmh0b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T3JpZ2luYWxTdHJpbmciOiIyIiwiU3RhcnRQYWdlIjp7IiRpZCI6IjE5IiwiJHR5cGUiOiJTd2lzc0FjYWRlbWljLlBhZ2VOdW1iZXIsIFN3aXNzQWNhZGVtaWMiLCJJc0Z1bGx5TnVtZXJpYyI6dHJ1ZSwiTnVtYmVyIjoyLCJOdW1iZXJpbmdUeXBlIjowLCJOdW1lcmFsU3lzdGVtIjowLCJPcmlnaW5hbFN0cmluZyI6IjIiLCJQcmV0dHlTdHJpbmciOiIyIn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02NjItNTgwNDYtMiIsIkVkaXRvcnMiOltdLCJFdmFsdWF0aW9uQ29tcGxleGl0eSI6MCwiRXZhbHVhdGlvblNvdXJjZVRleHRGb3JtYXQiOjAsIkdyb3VwcyI6W10sIkhhc0xhYmVsMSI6ZmFsc2UsIkhhc0xhYmVsMiI6ZmFsc2UsIklzYm4iOiI5NzgtMy02NjItNTgwNDUtNSI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DcvOTc4LTMtNjYyLTU4MDQ2LTIiLCJVcmlTdHJpbmciOiJodHRwczovL2RvaS5vcmcvMTAuMTAwNy85NzgtMy02NjItNTgwNDYt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}</w:instrText>
          </w:r>
          <w:r w:rsidR="00192D87">
            <w:fldChar w:fldCharType="separate"/>
          </w:r>
          <w:r w:rsidR="00D127CF">
            <w:t>(vgl. Rimscha 2008, S. 105; Mainzer 2019, S. 2)</w:t>
          </w:r>
          <w:r w:rsidR="00192D87">
            <w:fldChar w:fldCharType="end"/>
          </w:r>
        </w:sdtContent>
      </w:sdt>
      <w:r w:rsidR="007F3307">
        <w:t>.</w:t>
      </w:r>
    </w:p>
    <w:p w14:paraId="738DDECA" w14:textId="5CFDC5DB" w:rsidR="00030F4F" w:rsidRDefault="00836728" w:rsidP="005B35B0">
      <w:r>
        <w:t>Die wohl bekannteste und gleichwohl älteste Definition</w:t>
      </w:r>
      <w:r w:rsidR="001D0648">
        <w:t xml:space="preserve"> </w:t>
      </w:r>
      <w:r w:rsidR="00842E77">
        <w:t>für den Begriff der</w:t>
      </w:r>
      <w:r w:rsidR="001C116A">
        <w:t xml:space="preserve"> künstlichen Intelligenz stammt von Turing aus den 1950er Jahren. </w:t>
      </w:r>
      <w:r w:rsidR="00E60C99">
        <w:t xml:space="preserve">Dem sogenannten Turing-Test zur Folge </w:t>
      </w:r>
      <w:r w:rsidR="00FE0FE7">
        <w:t>ist ein System dann als intelligent</w:t>
      </w:r>
      <w:r w:rsidR="00842E77">
        <w:t xml:space="preserve"> anzu</w:t>
      </w:r>
      <w:r w:rsidR="00891F6D">
        <w:t>s</w:t>
      </w:r>
      <w:r w:rsidR="00842E77">
        <w:t>ehen</w:t>
      </w:r>
      <w:r w:rsidR="00FE0FE7">
        <w:t xml:space="preserve">, wenn eine beobachtende Person </w:t>
      </w:r>
      <w:r w:rsidR="00854CAB">
        <w:t>nicht mehr in der Lage ist zu unterscheiden, ob sie mit eine</w:t>
      </w:r>
      <w:r w:rsidR="001D0648">
        <w:t xml:space="preserve">r Maschine </w:t>
      </w:r>
      <w:r w:rsidR="00854CAB">
        <w:t>oder einer natürlichen Person interagiert</w:t>
      </w:r>
      <w:r w:rsidR="00BA324F">
        <w:t xml:space="preserve"> </w:t>
      </w:r>
      <w:sdt>
        <w:sdtPr>
          <w:alias w:val="To edit, see citavi.com/edit"/>
          <w:tag w:val="CitaviPlaceholder#40fedf13-3de7-43fc-b2d5-5cc80b258b87"/>
          <w:id w:val="2049096466"/>
          <w:placeholder>
            <w:docPart w:val="C9D9B3F695374B7E8C292F0B9FF560FC"/>
          </w:placeholder>
        </w:sdtPr>
        <w:sdtEndPr/>
        <w:sdtContent>
          <w:r w:rsidR="00313742">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Tk2NzAwLTZhNGEtNDQ2My05MTUxLTkzODI1YWJlNGE1YyIsIlJhbmdlTGVuZ3RoIjoyNiwiUmVmZXJlbmNlSWQiOiIzMTI2Y2I5Zi1iYzhmLTRhMTgtOWI3ZS0wZTViZjA4OTZi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iLCJTdGFydFBhZ2UiOnsiJGlkIjoiNSIsIiR0eXBlIjoiU3dpc3NBY2FkZW1pYy5QYWdlTnVtYmVyLCBTd2lzc0FjYWRlbWljIiwiSXNGdWxseU51bWVyaWMiOnRydWUsIk51bWJlciI6MTAsIk51bWJlcmluZ1R5cGUiOjAsIk51bWVyYWxTeXN0ZW0iOjAsIk9yaWdpbmFsU3RyaW5nIjoiMTAiLCJQcmV0dHlTdHJpbmciOiIxM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xhdXMiLCJMYXN0TmFtZSI6Ik1haW56ZXIiLCJQcm90ZWN0ZWQiOmZhbHNlLCJTZXgiOjIsIkNyZWF0ZWRCeSI6Il9TZWJhc3RpYW4gS25vcGYiLCJDcmVhdGVkT24iOiIyMDIyLTA5LTExVDA2OjAxOjI0IiwiTW9kaWZpZWRCeSI6Il9TZWJhc3RpYW4gS25vcGYiLCJJZCI6ImRiZTIyNjZmLTZkNGUtNDVjYS1hMWQ5LWJiNGE1NTM1MGE0ZSIsIk1vZGlmaWVkT24iOiIyMDIyLTA5LTExVDA2OjAxOjI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Vc2VyXFxBcHBEYXRhXFxMb2NhbFxcVGVtcFxcNGRwMmoxcjIuanBnIiwiVXJpU3RyaW5nIjoiMzEyNmNiOWYtYmM4Zi00YTE4LTliN2UtMGU1YmYwODk2Yjh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02NjItNTgwNDYtMiIsIkVkaXRvcnMiOltdLCJFdmFsdWF0aW9uQ29tcGxleGl0eSI6MCwiRXZhbHVhdGlvblNvdXJjZVRleHRGb3JtYXQiOjAsIkdyb3VwcyI6W10sIkhhc0xhYmVsMSI6ZmFsc2UsIkhhc0xhYmVsMiI6ZmFsc2UsIklzYm4iOiI5NzgtMy02NjItNTgwNDUtNS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NjYyLTU4MDQ2LTIiLCJVcmlTdHJpbmciOiJodHRwczovL2RvaS5vcmcvMTAuMTAwNy85NzgtMy02NjItNTgwNDYt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ih2Z2wuIE1haW56ZXIgMjAxOSwgUy4gMTApIn1dfSwiVGFnIjoiQ2l0YXZpUGxhY2Vob2xkZXIjNDBmZWRmMTMtM2RlNy00M2ZjLWIyZDUtNWNjODBiMjU4Yjg3IiwiVGV4dCI6Iih2Z2wuIE1haW56ZXIgMjAxOSwgUy4gMTApIiwiV0FJVmVyc2lvbiI6IjYuMTAuMC4wIn0=}</w:instrText>
          </w:r>
          <w:r w:rsidR="00313742">
            <w:fldChar w:fldCharType="separate"/>
          </w:r>
          <w:r w:rsidR="00D127CF">
            <w:t>(vgl. Mainzer 2019, S. 10)</w:t>
          </w:r>
          <w:r w:rsidR="00313742">
            <w:fldChar w:fldCharType="end"/>
          </w:r>
        </w:sdtContent>
      </w:sdt>
      <w:r w:rsidR="00313742">
        <w:t xml:space="preserve">. </w:t>
      </w:r>
      <w:r w:rsidR="00B011CF">
        <w:t>Diese Aussage wurde entsprechend oft auch hinterfragt</w:t>
      </w:r>
      <w:r w:rsidR="00F46B3B">
        <w:t xml:space="preserve">. Bekannt wurde die Kritik von </w:t>
      </w:r>
      <w:r w:rsidR="00524235">
        <w:t>Ada Lovelace</w:t>
      </w:r>
      <w:r w:rsidR="00A64FEA">
        <w:t xml:space="preserve">, die behauptete, eine Maschine könne ausschließlich </w:t>
      </w:r>
      <w:proofErr w:type="spellStart"/>
      <w:r w:rsidR="00A64FEA">
        <w:t>de</w:t>
      </w:r>
      <w:proofErr w:type="spellEnd"/>
      <w:r w:rsidR="00A64FEA">
        <w:t xml:space="preserve"> Zweck dienen, für den sie letztendlich programmiert wurde </w:t>
      </w:r>
      <w:sdt>
        <w:sdtPr>
          <w:alias w:val="To edit, see citavi.com/edit"/>
          <w:tag w:val="CitaviPlaceholder#f8da4571-dfca-4f89-8aee-8fcbc5351ecc"/>
          <w:id w:val="-2031565135"/>
          <w:placeholder>
            <w:docPart w:val="C9D9B3F695374B7E8C292F0B9FF560FC"/>
          </w:placeholder>
        </w:sdtPr>
        <w:sdtEndPr/>
        <w:sdtContent>
          <w:r w:rsidR="00B500CC">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DFmOWQxLTc5MDAtNDhjZi05YWY2LTgzYTNhMmJkYTVhMiIsIlJhbmdlTGVuZ3RoIjozOSwiUmVmZXJlbmNlSWQiOiIwYTJiMDA4Ni02N2M1LTQ2MzEtOWY3MS04Yzk5ZTdjY2Qx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A0IiwiU3RhcnRQYWdlIjp7IiRpZCI6IjUiLCIkdHlwZSI6IlN3aXNzQWNhZGVtaWMuUGFnZU51bWJlciwgU3dpc3NBY2FkZW1pYyIsIklzRnVsbHlOdW1lcmljIjp0cnVlLCJOdW1iZXIiOjMwNCwiTnVtYmVyaW5nVHlwZSI6MCwiTnVtZXJhbFN5c3RlbSI6MCwiT3JpZ2luYWxTdHJpbmciOiIzMDQiLCJQcmV0dHlTdHJpbmciOiIzMDQ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Vc2VyXFxBcHBEYXRhXFxMb2NhbFxcVGVtcFxcYW54cWszbmguanBnIiwiVXJpU3RyaW5nIjoiMGEyYjAwODYtNjdjNS00NjMxLTlmNzEtOGM5OWU3Y2NkMWI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00NzYtMDU2MDQtNyIsIkVkaXRvcnMiOltdLCJFdmFsdWF0aW9uQ29tcGxleGl0eSI6MCwiRXZhbHVhdGlvblNvdXJjZVRleHRGb3JtYXQiOjAsIkdyb3VwcyI6W10sIkhhc0xhYmVsMSI6ZmFsc2UsIkhhc0xhYmVsMiI6ZmFsc2UsIklzYm4iOiI5NzgtMy00NzYtMDI2ODAtNCI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OTc4LTMtNDc2LTA1NjA0LTciLCJVcmlTdHJpbmciOiJodHRwczovL2RvaS5vcmcvMTAuMTAwNy85NzgtMy00NzYtMDU2MDQt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}</w:instrText>
          </w:r>
          <w:r w:rsidR="00B500CC">
            <w:fldChar w:fldCharType="separate"/>
          </w:r>
          <w:r w:rsidR="00D127CF">
            <w:t xml:space="preserve">(vgl. </w:t>
          </w:r>
          <w:proofErr w:type="spellStart"/>
          <w:r w:rsidR="00D127CF">
            <w:t>Liggieri</w:t>
          </w:r>
          <w:proofErr w:type="spellEnd"/>
          <w:r w:rsidR="00D127CF">
            <w:t xml:space="preserve"> und Müller 2019, S. 304)</w:t>
          </w:r>
          <w:r w:rsidR="00B500CC">
            <w:fldChar w:fldCharType="end"/>
          </w:r>
        </w:sdtContent>
      </w:sdt>
      <w:r w:rsidR="00E701B4">
        <w:t xml:space="preserve">. Noch eindrucksvoller wird </w:t>
      </w:r>
      <w:r w:rsidR="00CE4D68">
        <w:t>die</w:t>
      </w:r>
      <w:r w:rsidR="00E701B4">
        <w:t xml:space="preserve"> Kritik am Beispiel des </w:t>
      </w:r>
      <w:r w:rsidR="00CE4D68">
        <w:t>„</w:t>
      </w:r>
      <w:r w:rsidR="00CB1372">
        <w:t>Chinesischen Zimmers</w:t>
      </w:r>
      <w:r w:rsidR="00CE4D68">
        <w:t>“</w:t>
      </w:r>
      <w:r w:rsidR="00201178">
        <w:t xml:space="preserve"> nach Searle </w:t>
      </w:r>
      <w:sdt>
        <w:sdtPr>
          <w:alias w:val="To edit, see citavi.com/edit"/>
          <w:tag w:val="CitaviPlaceholder#d0cf9a83-cdd6-4b12-80fd-133e2cc0128d"/>
          <w:id w:val="1142240943"/>
          <w:placeholder>
            <w:docPart w:val="C9D9B3F695374B7E8C292F0B9FF560FC"/>
          </w:placeholder>
        </w:sdtPr>
        <w:sdtEndPr/>
        <w:sdtContent>
          <w:r w:rsidR="00201178">
            <w:fldChar w:fldCharType="begin"/>
          </w:r>
          <w:r w:rsidR="00D127C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2ExMWE5LTk1NTctNDMwZC1hMGYyLTk0NjYxYTdkOWZkZSIsIlJhbmdlTGVuZ3RoIjo2LCJSZWZlcmVuY2VJZCI6IjU2NDk5ODYyLTY1YmUtNDQwZC04OTUzLThiMjUxMTZhYmM0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xNy9TMDE0MDUyNVgwMDAwNTc1NiIsIlVyaVN0cmluZyI6Imh0dHBzOi8vZG9pLm9yZy8xMC4xMDE3L1MwMTQwNTI1WDAwMDA1NzU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}</w:instrText>
          </w:r>
          <w:r w:rsidR="00201178">
            <w:fldChar w:fldCharType="separate"/>
          </w:r>
          <w:r w:rsidR="00D127CF">
            <w:t>(1980)</w:t>
          </w:r>
          <w:r w:rsidR="00201178">
            <w:fldChar w:fldCharType="end"/>
          </w:r>
        </w:sdtContent>
      </w:sdt>
      <w:r w:rsidR="00CB1372">
        <w:t>. Hierbei handelt es sich um ein gedankliches Experiment</w:t>
      </w:r>
      <w:r w:rsidR="009B4428">
        <w:t xml:space="preserve"> mit Ursprung in der Psychologie</w:t>
      </w:r>
      <w:r w:rsidR="00CB1372">
        <w:t xml:space="preserve">, bei dem eine Person in einem Raum steht und </w:t>
      </w:r>
      <w:r w:rsidR="00C07EF5">
        <w:t xml:space="preserve">Fragen auf Chinesisch gestellt bekommt. </w:t>
      </w:r>
      <w:r w:rsidR="00020D97">
        <w:t xml:space="preserve">Als einziges Hilfsmittel verfügt die Person über ein Regelbuch, mit dessen Hilfe sie die Fragen ebenfalls auf Chinesisch beantworten muss. Eine außenstehende Person könnte zu dem Schluss kommen, dass die Person im Raum </w:t>
      </w:r>
      <w:r w:rsidR="00D91FA6">
        <w:t xml:space="preserve">die Sprache Chinesisch beherrscht, obwohl sie </w:t>
      </w:r>
      <w:r w:rsidR="00D91FA6">
        <w:lastRenderedPageBreak/>
        <w:t xml:space="preserve">in Wahrheit nur einen fest definierten Regelsatz </w:t>
      </w:r>
      <w:r w:rsidR="00236C88">
        <w:t xml:space="preserve">abarbeitet und überhaupt nicht über Kenntnisse der chinesischen Sprache verfügt </w:t>
      </w:r>
      <w:sdt>
        <w:sdtPr>
          <w:alias w:val="To edit, see citavi.com/edit"/>
          <w:tag w:val="CitaviPlaceholder#51cf8059-8c98-4c8d-afb3-82f356a7a237"/>
          <w:id w:val="-939752772"/>
          <w:placeholder>
            <w:docPart w:val="C9D9B3F695374B7E8C292F0B9FF560FC"/>
          </w:placeholder>
        </w:sdtPr>
        <w:sdtEndPr/>
        <w:sdtContent>
          <w:r w:rsidR="00236C88">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Yzk2ZWI4LTQzY2QtNGQ2MS05ZmQwLTBmZDczZjM2N2U2ZiIsIlJhbmdlTGVuZ3RoIjozOSwiUmVmZXJlbmNlSWQiOiIwYTJiMDA4Ni02N2M1LTQ2MzEtOWY3MS04Yzk5ZTdjY2Qx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A0IiwiU3RhcnRQYWdlIjp7IiRpZCI6IjUiLCIkdHlwZSI6IlN3aXNzQWNhZGVtaWMuUGFnZU51bWJlciwgU3dpc3NBY2FkZW1pYyIsIklzRnVsbHlOdW1lcmljIjp0cnVlLCJOdW1iZXIiOjMwNCwiTnVtYmVyaW5nVHlwZSI6MCwiTnVtZXJhbFN5c3RlbSI6MCwiT3JpZ2luYWxTdHJpbmciOiIzMDQiLCJQcmV0dHlTdHJpbmciOiIzMDQ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Vc2VyXFxBcHBEYXRhXFxMb2NhbFxcVGVtcFxcYW54cWszbmguanBnIiwiVXJpU3RyaW5nIjoiMGEyYjAwODYtNjdjNS00NjMxLTlmNzEtOGM5OWU3Y2NkMWI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00NzYtMDU2MDQtNyIsIkVkaXRvcnMiOltdLCJFdmFsdWF0aW9uQ29tcGxleGl0eSI6MCwiRXZhbHVhdGlvblNvdXJjZVRleHRGb3JtYXQiOjAsIkdyb3VwcyI6W10sIkhhc0xhYmVsMSI6ZmFsc2UsIkhhc0xhYmVsMiI6ZmFsc2UsIklzYm4iOiI5NzgtMy00NzYtMDI2ODAtNCI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OTc4LTMtNDc2LTA1NjA0LTciLCJVcmlTdHJpbmciOiJodHRwczovL2RvaS5vcmcvMTAuMTAwNy85NzgtMy00NzYtMDU2MDQt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}</w:instrText>
          </w:r>
          <w:r w:rsidR="00236C88">
            <w:fldChar w:fldCharType="separate"/>
          </w:r>
          <w:r w:rsidR="00D127CF">
            <w:t xml:space="preserve">(vgl. </w:t>
          </w:r>
          <w:proofErr w:type="spellStart"/>
          <w:r w:rsidR="00D127CF">
            <w:t>Liggieri</w:t>
          </w:r>
          <w:proofErr w:type="spellEnd"/>
          <w:r w:rsidR="00D127CF">
            <w:t xml:space="preserve"> und Müller 2019, S. 304)</w:t>
          </w:r>
          <w:r w:rsidR="00236C88">
            <w:fldChar w:fldCharType="end"/>
          </w:r>
        </w:sdtContent>
      </w:sdt>
      <w:r w:rsidR="00236C88">
        <w:t xml:space="preserve">. Diese beiden Gegenargumente zeigen deutlich, dass die </w:t>
      </w:r>
      <w:r w:rsidR="005C26CD">
        <w:t>fehlende</w:t>
      </w:r>
      <w:r w:rsidR="00236C88">
        <w:t xml:space="preserve"> äußere Unterscheidbarkeit </w:t>
      </w:r>
      <w:r>
        <w:t>zwischen einem Menschen</w:t>
      </w:r>
      <w:r w:rsidR="00236C88">
        <w:t xml:space="preserve"> und </w:t>
      </w:r>
      <w:r w:rsidR="00DB4189">
        <w:t xml:space="preserve">einer </w:t>
      </w:r>
      <w:r w:rsidR="00236C88">
        <w:t>Maschine noch nicht zwangsläufi</w:t>
      </w:r>
      <w:r w:rsidR="005B51EF">
        <w:t>g eine Interaktion mit einem</w:t>
      </w:r>
      <w:r w:rsidR="00F57BD5">
        <w:t xml:space="preserve"> scheinbar</w:t>
      </w:r>
      <w:r w:rsidR="008C78E6">
        <w:t xml:space="preserve"> intelligenten</w:t>
      </w:r>
      <w:r w:rsidR="005B51EF">
        <w:t xml:space="preserve"> Individuum von </w:t>
      </w:r>
      <w:r w:rsidR="005C26CD">
        <w:t xml:space="preserve">bedeuten. </w:t>
      </w:r>
      <w:r w:rsidR="008B16BB">
        <w:t xml:space="preserve">Im </w:t>
      </w:r>
      <w:r w:rsidR="008C78E6">
        <w:t xml:space="preserve">letztgenannten </w:t>
      </w:r>
      <w:r w:rsidR="00900265">
        <w:t>Beispiel</w:t>
      </w:r>
      <w:r w:rsidR="008B16BB">
        <w:t xml:space="preserve"> wäre </w:t>
      </w:r>
      <w:r w:rsidR="00900265">
        <w:t xml:space="preserve">dann </w:t>
      </w:r>
      <w:r w:rsidR="008B16BB">
        <w:t>Intelligenz im Spiel, wenn die Person innerhalb des Raumes sich tatsächlich Kenntnisse der chinesischen Sprache angeeignet hätte.</w:t>
      </w:r>
    </w:p>
    <w:p w14:paraId="2BBBF91C" w14:textId="6FC40539" w:rsidR="000E1CB1" w:rsidRDefault="005C1E3A" w:rsidP="005B35B0">
      <w:r>
        <w:t>Ein</w:t>
      </w:r>
      <w:r w:rsidR="00483D28">
        <w:t xml:space="preserve">en weiteren, deutlich konkreteren Definitionsansatz liefert Mainzer </w:t>
      </w:r>
      <w:sdt>
        <w:sdtPr>
          <w:alias w:val="To edit, see citavi.com/edit"/>
          <w:tag w:val="CitaviPlaceholder#12f59375-9e13-44d2-8916-c3cf71dc6f30"/>
          <w:id w:val="27230759"/>
          <w:placeholder>
            <w:docPart w:val="672CDB7C181B49E19F01351D507D37F7"/>
          </w:placeholder>
        </w:sdtPr>
        <w:sdtEndPr/>
        <w:sdtContent>
          <w:r w:rsidR="00483D28">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WI5NTU1LWFjYTItNGVlOC1iMTU3LTY1ZDlmYjE2YTczZSIsIlJhbmdlTGVuZ3RoIjo2LCJSZWZlcmVuY2VJZCI6IjMxMjZjYjlmLWJjOGYtNGExOC05YjdlLTBlNWJmMDg5NmI4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bGF1cyIsIkxhc3ROYW1lIjoiTWFpbnplciIsIlByb3RlY3RlZCI6ZmFsc2UsIlNleCI6MiwiQ3JlYXRlZEJ5IjoiX1NlYmFzdGlhbiBLbm9wZiIsIkNyZWF0ZWRPbiI6IjIwMjItMDktMTFUMDY6MDE6MjQiLCJNb2RpZmllZEJ5IjoiX1NlYmFzdGlhbiBLbm9wZiIsIklkIjoiZGJlMjI2NmYtNmQ0ZS00NWNhLWExZDktYmI0YTU1MzUwYTRlIiwiTW9kaWZpZWRPbiI6IjIwMjItMDktMTFUMDY6MDE6MjQ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VzZXJcXEFwcERhdGFcXExvY2FsXFxUZW1wXFw0ZHAyajFyMi5qcGciLCJVcmlTdHJpbmciOiIzMTI2Y2I5Zi1iYzhmLTRhMTgtOWI3ZS0wZTViZjA4OTZiOG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YyLTU4MDQ2LTIiLCJFZGl0b3JzIjpbXSwiRXZhbHVhdGlvbkNvbXBsZXhpdHkiOjAsIkV2YWx1YXRpb25Tb3VyY2VUZXh0Rm9ybWF0IjowLCJHcm91cHMiOltdLCJIYXNMYWJlbDEiOmZhbHNlLCJIYXNMYWJlbDIiOmZhbHNlLCJJc2JuIjoiOTc4LTMtNjYyLTU4MDQ1LTUi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My02NjItNTgwNDYtMiIsIlVyaVN0cmluZyI6Imh0dHBzOi8vZG9pLm9yZy8xMC4xMDA3Lzk3OC0zLTY2Mi01ODA0Ni0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kpIn1dfSwiVGFnIjoiQ2l0YXZpUGxhY2Vob2xkZXIjMTJmNTkzNzUtOWUxMy00NGQyLTg5MTYtYzNjZjcxZGM2ZjMwIiwiVGV4dCI6IigyMDE5KSIsIldBSVZlcnNpb24iOiI2LjEwLjAuMCJ9}</w:instrText>
          </w:r>
          <w:r w:rsidR="00483D28">
            <w:fldChar w:fldCharType="separate"/>
          </w:r>
          <w:r w:rsidR="00D127CF">
            <w:t>(2019)</w:t>
          </w:r>
          <w:r w:rsidR="00483D28">
            <w:fldChar w:fldCharType="end"/>
          </w:r>
        </w:sdtContent>
      </w:sdt>
      <w:r w:rsidR="00483D28">
        <w:t xml:space="preserve">. </w:t>
      </w:r>
      <w:r w:rsidR="00B056F4">
        <w:t xml:space="preserve">Er betrachtet Intelligenz nicht als absolute, binäre Eigenschaft, die durch ein Individuum entweder erfüllt oder nicht erfüllt sein kann, sondern relativiert den Begriff. </w:t>
      </w:r>
      <w:r w:rsidR="002F7A0E">
        <w:t xml:space="preserve">Statt einem </w:t>
      </w:r>
      <w:r w:rsidR="00694C08">
        <w:t>absoluten</w:t>
      </w:r>
      <w:r w:rsidR="002F7A0E">
        <w:t xml:space="preserve"> Vorhandensein oder Nichtvorhandensein der Eigenschaft Intelligenz, wird diese in Graden </w:t>
      </w:r>
      <w:r w:rsidR="009879A3">
        <w:t>angegeben</w:t>
      </w:r>
      <w:r w:rsidR="00C7630A">
        <w:t xml:space="preserve"> und bereits nicht mehr auf beliebige Individuen, sondern schon auf </w:t>
      </w:r>
      <w:r w:rsidR="00A972A6">
        <w:t>„[Computer]</w:t>
      </w:r>
      <w:r w:rsidR="001311A8">
        <w:t>Systeme</w:t>
      </w:r>
      <w:r w:rsidR="00A972A6">
        <w:t xml:space="preserve">“ </w:t>
      </w:r>
      <w:sdt>
        <w:sdtPr>
          <w:alias w:val="To edit, see citavi.com/edit"/>
          <w:tag w:val="CitaviPlaceholder#d6f96500-a70c-439c-ba96-c75bcbdcac3b"/>
          <w:id w:val="-1213662629"/>
          <w:placeholder>
            <w:docPart w:val="672CDB7C181B49E19F01351D507D37F7"/>
          </w:placeholder>
        </w:sdtPr>
        <w:sdtEndPr/>
        <w:sdtContent>
          <w:r w:rsidR="00A972A6">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WIzNWVhLWY5YTQtNGMzNS04N2UyLWFjZjRmODllMTYwZSIsIlJhbmdlTGVuZ3RoIjoyMCwiUmVmZXJlbmNlSWQiOiIzMTI2Y2I5Zi1iYzhmLTRhMTgtOWI3ZS0wZTViZjA4OTZi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xhdXMiLCJMYXN0TmFtZSI6Ik1haW56ZXIiLCJQcm90ZWN0ZWQiOmZhbHNlLCJTZXgiOjIsIkNyZWF0ZWRCeSI6Il9TZWJhc3RpYW4gS25vcGYiLCJDcmVhdGVkT24iOiIyMDIyLTA5LTExVDA2OjAxOjI0IiwiTW9kaWZpZWRCeSI6Il9TZWJhc3RpYW4gS25vcGYiLCJJZCI6ImRiZTIyNjZmLTZkNGUtNDVjYS1hMWQ5LWJiNGE1NTM1MGE0ZSIsIk1vZGlmaWVkT24iOiIyMDIyLTA5LTExVDA2OjAxOjI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Vc2VyXFxBcHBEYXRhXFxMb2NhbFxcVGVtcFxcNGRwMmoxcjIuanBnIiwiVXJpU3RyaW5nIjoiMzEyNmNiOWYtYmM4Zi00YTE4LTliN2UtMGU1YmYwODk2Yjh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02NjItNTgwNDYtMiIsIkVkaXRvcnMiOltdLCJFdmFsdWF0aW9uQ29tcGxleGl0eSI6MCwiRXZhbHVhdGlvblNvdXJjZVRleHRGb3JtYXQiOjAsIkdyb3VwcyI6W10sIkhhc0xhYmVsMSI6ZmFsc2UsIkhhc0xhYmVsMiI6ZmFsc2UsIklzYm4iOiI5NzgtMy02NjItNTgwNDUtNS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NjYyLTU4MDQ2LTIiLCJVcmlTdHJpbmciOiJodHRwczovL2RvaS5vcmcvMTAuMTAwNy85NzgtMy02NjItNTgwNDYt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}</w:instrText>
          </w:r>
          <w:r w:rsidR="00A972A6">
            <w:fldChar w:fldCharType="separate"/>
          </w:r>
          <w:r w:rsidR="00D127CF">
            <w:t>(Mainzer 2019, S. 3)</w:t>
          </w:r>
          <w:r w:rsidR="00A972A6">
            <w:fldChar w:fldCharType="end"/>
          </w:r>
        </w:sdtContent>
      </w:sdt>
      <w:r w:rsidR="001311A8">
        <w:t xml:space="preserve"> bezogen</w:t>
      </w:r>
      <w:r w:rsidR="00C7630A">
        <w:t xml:space="preserve">. </w:t>
      </w:r>
      <w:r w:rsidR="00B056F4">
        <w:t xml:space="preserve">Demzufolge hängt der Intelligenzgrad eines </w:t>
      </w:r>
      <w:r w:rsidR="001311A8">
        <w:t xml:space="preserve">Systems </w:t>
      </w:r>
      <w:r w:rsidR="004E1B30">
        <w:t xml:space="preserve">„vom Grad der Selbstständigkeit, vom </w:t>
      </w:r>
      <w:r w:rsidR="00197AE7">
        <w:t>Grad der Komplexität des Problems und dem Grad der Effizienz der Problemlösung“</w:t>
      </w:r>
      <w:r w:rsidR="004106E3">
        <w:t xml:space="preserve"> </w:t>
      </w:r>
      <w:sdt>
        <w:sdtPr>
          <w:alias w:val="To edit, see citavi.com/edit"/>
          <w:tag w:val="CitaviPlaceholder#58e388c3-2c99-43b5-9454-7d372f23fc50"/>
          <w:id w:val="-1962108376"/>
          <w:placeholder>
            <w:docPart w:val="672CDB7C181B49E19F01351D507D37F7"/>
          </w:placeholder>
        </w:sdtPr>
        <w:sdtEndPr/>
        <w:sdtContent>
          <w:r w:rsidR="00236F69">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YTk5MDBjLWM1YzYtNDUyMC05NmRlLWRmNzllZGM4Mjk4NiIsIlJhbmdlTGVuZ3RoIjoyMCwiUmVmZXJlbmNlSWQiOiIzMTI2Y2I5Zi1iYzhmLTRhMTgtOWI3ZS0wZTViZjA4OTZi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xhdXMiLCJMYXN0TmFtZSI6Ik1haW56ZXIiLCJQcm90ZWN0ZWQiOmZhbHNlLCJTZXgiOjIsIkNyZWF0ZWRCeSI6Il9TZWJhc3RpYW4gS25vcGYiLCJDcmVhdGVkT24iOiIyMDIyLTA5LTExVDA2OjAxOjI0IiwiTW9kaWZpZWRCeSI6Il9TZWJhc3RpYW4gS25vcGYiLCJJZCI6ImRiZTIyNjZmLTZkNGUtNDVjYS1hMWQ5LWJiNGE1NTM1MGE0ZSIsIk1vZGlmaWVkT24iOiIyMDIyLTA5LTExVDA2OjAxOjI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Vc2VyXFxBcHBEYXRhXFxMb2NhbFxcVGVtcFxcNGRwMmoxcjIuanBnIiwiVXJpU3RyaW5nIjoiMzEyNmNiOWYtYmM4Zi00YTE4LTliN2UtMGU1YmYwODk2Yjh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02NjItNTgwNDYtMiIsIkVkaXRvcnMiOltdLCJFdmFsdWF0aW9uQ29tcGxleGl0eSI6MCwiRXZhbHVhdGlvblNvdXJjZVRleHRGb3JtYXQiOjAsIkdyb3VwcyI6W10sIkhhc0xhYmVsMSI6ZmFsc2UsIkhhc0xhYmVsMiI6ZmFsc2UsIklzYm4iOiI5NzgtMy02NjItNTgwNDUtNS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NjYyLTU4MDQ2LTIiLCJVcmlTdHJpbmciOiJodHRwczovL2RvaS5vcmcvMTAuMTAwNy85NzgtMy02NjItNTgwNDYt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}</w:instrText>
          </w:r>
          <w:r w:rsidR="00236F69">
            <w:fldChar w:fldCharType="separate"/>
          </w:r>
          <w:r w:rsidR="00D127CF">
            <w:t>(Mainzer 2019, S. 3)</w:t>
          </w:r>
          <w:r w:rsidR="00236F69">
            <w:fldChar w:fldCharType="end"/>
          </w:r>
        </w:sdtContent>
      </w:sdt>
      <w:r w:rsidR="00197AE7">
        <w:t xml:space="preserve"> ab.</w:t>
      </w:r>
      <w:r w:rsidR="00E5330D">
        <w:t xml:space="preserve"> Diese Definition eröffnet i</w:t>
      </w:r>
      <w:r w:rsidR="00836728">
        <w:t>n</w:t>
      </w:r>
      <w:r w:rsidR="00E5330D">
        <w:t xml:space="preserve"> Bezug auf ein Betriebsleitsystem </w:t>
      </w:r>
      <w:r w:rsidR="009E35F1">
        <w:t xml:space="preserve">neue Möglichkeiten. So können Selbstständigkeit, Komplexität des Problems und Effizienz </w:t>
      </w:r>
      <w:r w:rsidR="00A420CD">
        <w:t xml:space="preserve">gemessen und </w:t>
      </w:r>
      <w:r w:rsidR="00C2178F">
        <w:t>in alternativen System</w:t>
      </w:r>
      <w:r w:rsidR="008C7AD2">
        <w:t>en</w:t>
      </w:r>
      <w:r w:rsidR="00C2178F">
        <w:t xml:space="preserve"> miteinander verglichen</w:t>
      </w:r>
      <w:r w:rsidR="00A420CD">
        <w:t xml:space="preserve"> werden.</w:t>
      </w:r>
    </w:p>
    <w:p w14:paraId="29DF551A" w14:textId="649569A7" w:rsidR="00512767" w:rsidRPr="005B35B0" w:rsidRDefault="001A06DE" w:rsidP="005B35B0">
      <w:r>
        <w:t xml:space="preserve">Noch kürzer fasst sich Rimscha </w:t>
      </w:r>
      <w:sdt>
        <w:sdtPr>
          <w:alias w:val="To edit, see citavi.com/edit"/>
          <w:tag w:val="CitaviPlaceholder#7d64374a-2731-46c0-bdbc-0329ea026929"/>
          <w:id w:val="-1218199778"/>
          <w:placeholder>
            <w:docPart w:val="AB494F83BCEE4B40B455DA14353B4A89"/>
          </w:placeholder>
        </w:sdtPr>
        <w:sdtEndPr/>
        <w:sdtContent>
          <w:r>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YTM3ZTA4LWNmNDAtNDJlOC1iM2M5LTIwMTZlODk1MjAzZSIsIlJhbmdlTGVuZ3RoIjo2LCJSZWZlcmVuY2VJZCI6ImJiZTZjZWQ2LTNmNjAtNDMxYy04ZWEwLTEzN2I3M2YwOGFm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lJpbXNjaGEiLCJQcmVmaXgiOiJ2b24iLCJQcm90ZWN0ZWQiOmZhbHNlLCJTZXgiOjIsIkNyZWF0ZWRCeSI6Il9TZWJhc3RpYW4gS25vcGYiLCJDcmVhdGVkT24iOiIyMDIyLTA5LTExVDA2OjQ0OjM0IiwiTW9kaWZpZWRCeSI6Il9TZWJhc3RpYW4gS25vcGYiLCJJZCI6ImI4NzBjMmRhLWJkYjAtNDY5YS05MGYxLTE0ZjlmZWVjMmRjNSIsIk1vZGlmaWVkT24iOiIyMDIyLTA5LTExVDA2OjQ0OjM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Vc2VyXFxBcHBEYXRhXFxMb2NhbFxcVGVtcFxca3V3ZmNvazIuanBnIiwiVXJpU3RyaW5nIjoiYmJlNmNlZDYtM2Y2MC00MzFjLThlYTAtMTM3YjczZjA4YWY1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EuIEF1ZmwuIiwiRXZhbHVhdGlvbkNvbXBsZXhpdHkiOjAsIkV2YWx1YXRpb25Tb3VyY2VUZXh0Rm9ybWF0IjowLCJHcm91cHMiOltdLCJIYXNMYWJlbDEiOmZhbHNlLCJIYXNMYWJlbDIiOmZhbHNlLCJJc2JuIjoiOTc4LTMtODM0OC0wNTY5LTAiLCJLZXl3b3JkcyI6W10sIkxhbmd1YWdlIjoiZ2Vy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YnBsdXMuYnN6LWJ3LmRlL2JzejI4NjAzMDA3MWluaC5odG0iLCJVcmlTdHJpbmciOiJodHRwczovL3N3YnBsdXMuYnN6LWJ3LmRlL2JzejI4NjAzMDA3MWluaC5odG0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A4KSJ9XX0sIlRhZyI6IkNpdGF2aVBsYWNlaG9sZGVyIzdkNjQzNzRhLTI3MzEtNDZjMC1iZGJjLTAzMjllYTAyNjkyOSIsIlRleHQiOiIoMjAwOCkiLCJXQUlWZXJzaW9uIjoiNi4xMC4wLjAifQ==}</w:instrText>
          </w:r>
          <w:r>
            <w:fldChar w:fldCharType="separate"/>
          </w:r>
          <w:r w:rsidR="00D127CF">
            <w:t>(2008)</w:t>
          </w:r>
          <w:r>
            <w:fldChar w:fldCharType="end"/>
          </w:r>
        </w:sdtContent>
      </w:sdt>
      <w:r w:rsidR="00A731C7">
        <w:t xml:space="preserve"> bei seiner Definition. </w:t>
      </w:r>
      <w:r w:rsidR="00B306FA">
        <w:t xml:space="preserve">Diese besagt sinngemäß, dass ein System dann als intelligent angesehen werden kann, wenn </w:t>
      </w:r>
      <w:r w:rsidR="008F374B">
        <w:t xml:space="preserve">selbstständig Probleme lösen kann, ohne vorher von einem Menschen gesagt zu </w:t>
      </w:r>
      <w:r w:rsidR="009F564C">
        <w:t>bekommen,</w:t>
      </w:r>
      <w:r w:rsidR="008F374B">
        <w:t xml:space="preserve"> wie </w:t>
      </w:r>
      <w:r w:rsidR="00734419">
        <w:t xml:space="preserve">genau </w:t>
      </w:r>
      <w:r w:rsidR="008F374B">
        <w:t>das Problem gelöst werden soll</w:t>
      </w:r>
      <w:r w:rsidR="00C12C5F">
        <w:t xml:space="preserve"> </w:t>
      </w:r>
      <w:sdt>
        <w:sdtPr>
          <w:alias w:val="To edit, see citavi.com/edit"/>
          <w:tag w:val="CitaviPlaceholder#cf0877be-d3ef-4066-80a2-cca252b1e7ba"/>
          <w:id w:val="1645459659"/>
          <w:placeholder>
            <w:docPart w:val="169004DA945E48FAB1AEC06C92540140"/>
          </w:placeholder>
        </w:sdtPr>
        <w:sdtEndPr/>
        <w:sdtContent>
          <w:r w:rsidR="00D47BFD">
            <w:fldChar w:fldCharType="begin"/>
          </w:r>
          <w:r w:rsidR="00D47BF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MzU1ZjgxLTM3ZTktNDYyZC04NWJhLWFlMTcyYTVkMGRhZiIsIlJhbmdlTGVuZ3RoIjoyNywiUmVmZXJlbmNlSWQiOiJiYmU2Y2VkNi0zZjYwLTQzMWMtOGVhMC0xMzdiNzNmMDh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1IiwiU3RhcnRQYWdlIjp7IiRpZCI6IjUiLCIkdHlwZSI6IlN3aXNzQWNhZGVtaWMuUGFnZU51bWJlciwgU3dpc3NBY2FkZW1pYyIsIklzRnVsbHlOdW1lcmljIjp0cnVlLCJOdW1iZXIiOjEwNSwiTnVtYmVyaW5nVHlwZSI6MCwiTnVtZXJhbFN5c3RlbSI6MCwiT3JpZ2luYWxTdHJpbmciOiIxMDUiLCJQcmV0dHlTdHJpbmciOiIxMDU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Umltc2NoYSIsIlByZWZpeCI6InZvbiIsIlByb3RlY3RlZCI6ZmFsc2UsIlNleCI6MiwiQ3JlYXRlZEJ5IjoiX1NlYmFzdGlhbiBLbm9wZiIsIkNyZWF0ZWRPbiI6IjIwMjItMDktMTFUMDY6NDQ6MzQiLCJNb2RpZmllZEJ5IjoiX1NlYmFzdGlhbiBLbm9wZiIsIklkIjoiYjg3MGMyZGEtYmRiMC00NjlhLTkwZjEtMTRmOWZlZWMyZGM1IiwiTW9kaWZpZWRPbiI6IjIwMjItMDktMTFUMDY6NDQ6MzQ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FVzZXJcXEFwcERhdGFcXExvY2FsXFxUZW1wXFxrdXdmY29rMi5qcGciLCJVcmlTdHJpbmciOiJiYmU2Y2VkNi0zZjYwLTQzMWMtOGVhMC0xMzdiNzNmMDhhZj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EuIEF1ZmwuIiwiRXZhbHVhdGlvbkNvbXBsZXhpdHkiOjAsIkV2YWx1YXRpb25Tb3VyY2VUZXh0Rm9ybWF0IjowLCJHcm91cHMiOltdLCJIYXNMYWJlbDEiOmZhbHNlLCJIYXNMYWJlbDIiOmZhbHNlLCJJc2JuIjoiOTc4LTMtODM0OC0wNTY5LTAiLCJLZXl3b3JkcyI6W10sIkxhbmd1YWdlIjoiZ2Vy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c3dicGx1cy5ic3otYncuZGUvYnN6Mjg2MDMwMDcxaW5oLmh0bSIsIlVyaVN0cmluZyI6Imh0dHBzOi8vc3dicGx1cy5ic3otYncuZGUvYnN6Mjg2MDMwMDcxaW5oLmh0b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}</w:instrText>
          </w:r>
          <w:r w:rsidR="00D47BFD">
            <w:fldChar w:fldCharType="separate"/>
          </w:r>
          <w:r w:rsidR="00D127CF">
            <w:t>(vgl. Rimscha 2008, S. 105)</w:t>
          </w:r>
          <w:r w:rsidR="00D47BFD">
            <w:fldChar w:fldCharType="end"/>
          </w:r>
        </w:sdtContent>
      </w:sdt>
      <w:r w:rsidR="008F374B">
        <w:t>.</w:t>
      </w:r>
      <w:r w:rsidR="00B535FA">
        <w:t xml:space="preserve"> </w:t>
      </w:r>
      <w:r w:rsidR="00CB0422">
        <w:t xml:space="preserve">Dieser </w:t>
      </w:r>
      <w:r w:rsidR="00526D3F">
        <w:t xml:space="preserve">Auffassung ähnelt auch die Definition von Nahrstedt </w:t>
      </w:r>
      <w:sdt>
        <w:sdtPr>
          <w:alias w:val="To edit, see citavi.com/edit"/>
          <w:tag w:val="CitaviPlaceholder#7f82bbe8-2f69-4010-8194-9cdc4a38c945"/>
          <w:id w:val="1679462648"/>
          <w:placeholder>
            <w:docPart w:val="169004DA945E48FAB1AEC06C92540140"/>
          </w:placeholder>
        </w:sdtPr>
        <w:sdtEndPr/>
        <w:sdtContent>
          <w:r w:rsidR="00526D3F">
            <w:fldChar w:fldCharType="begin"/>
          </w:r>
          <w:r w:rsidR="00526D3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GY5N2RiLThmNWMtNDQ3NC1iNmM5LThmYWU2MTcwNWNhOCIsIlJhbmdlTGVuZ3RoIjo2LCJSZWZlcmVuY2VJZCI6ImU0NzkxNDliLWI5YmQtNDRhMS1iODI3LWEyMTcyNzg0ZWQ5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5haHJzdGVkdCIsIlByb3RlY3RlZCI6ZmFsc2UsIlNleCI6MiwiQ3JlYXRlZEJ5IjoiX1NlYmFzdGlhbiBLbm9wZiIsIkNyZWF0ZWRPbiI6IjIwMjItMDktMTFUMDY6NDU6MjgiLCJNb2RpZmllZEJ5IjoiX1NlYmFzdGlhbiBLbm9wZiIsIklkIjoiZTBjNWFiMDYtZDkyZi00NGYzLWIzOTUtNWZkOTQxNWNkNGExIiwiTW9kaWZpZWRPbiI6IjIwMjItMDktMTFUMDY6NDU6Mj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VzZXJcXEFwcERhdGFcXExvY2FsXFxUZW1wXFx2MWlrNGt5eS5qcGciLCJVcmlTdHJpbmciOiJlNDc5MTQ5Yi1iOWJkLTQ0YTEtYjgyNy1hMjE3Mjc4NGVkOT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ODM0OC0xOTgwLTIiLCJFZGl0b3JzIjpbXSwiRXZhbHVhdGlvbkNvbXBsZXhpdHkiOjAsIkV2YWx1YXRpb25Tb3VyY2VUZXh0Rm9ybWF0IjowLCJHcm91cHMiOltdLCJIYXNMYWJlbDEiOmZhbHNlLCJIYXNMYWJlbDIiOmZhbHNlLCJJc2JuIjoiOTc4LTMtODM0OC0xNjkyLTQi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My04MzQ4LTE5ODAtMiIsIlVyaVN0cmluZyI6Imh0dHBzOi8vZG9pLm9yZy8xMC4xMDA3Lzk3OC0zLTgzNDgtMTk4MC0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ikifV19LCJUYWciOiJDaXRhdmlQbGFjZWhvbGRlciM3ZjgyYmJlOC0yZjY5LTQwMTAtODE5NC05Y2RjNGEzOGM5NDUiLCJUZXh0IjoiKDIwMTIpIiwiV0FJVmVyc2lvbiI6IjYuMTAuMC4wIn0=}</w:instrText>
          </w:r>
          <w:r w:rsidR="00526D3F">
            <w:fldChar w:fldCharType="separate"/>
          </w:r>
          <w:r w:rsidR="00D127CF">
            <w:t>(2012)</w:t>
          </w:r>
          <w:r w:rsidR="00526D3F">
            <w:fldChar w:fldCharType="end"/>
          </w:r>
        </w:sdtContent>
      </w:sdt>
      <w:r w:rsidR="00526D3F">
        <w:t xml:space="preserve">. </w:t>
      </w:r>
      <w:r w:rsidR="00C80DB1">
        <w:t xml:space="preserve">Ein System im Kontext der künstlichen Intelligenz ist demnach als sogenanntes Expertensystem anzusehen, wenn </w:t>
      </w:r>
      <w:r w:rsidR="004C4873">
        <w:t xml:space="preserve">die gelieferten Lösungen „von der Qualität her von denen eines menschlichen Experten nicht zu unterscheiden sind“ </w:t>
      </w:r>
      <w:sdt>
        <w:sdtPr>
          <w:alias w:val="To edit, see citavi.com/edit"/>
          <w:tag w:val="CitaviPlaceholder#648073c5-c73b-459a-946b-c4413bc39fb6"/>
          <w:id w:val="-1862506106"/>
          <w:placeholder>
            <w:docPart w:val="169004DA945E48FAB1AEC06C92540140"/>
          </w:placeholder>
        </w:sdtPr>
        <w:sdtEndPr/>
        <w:sdtContent>
          <w:r w:rsidR="004C4873">
            <w:fldChar w:fldCharType="begin"/>
          </w:r>
          <w:r w:rsidR="00B20FD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DI2MDFkLWUwNmItNDY3Ni1hYWQ2LWQ0MTBlOWI2OWI2MiIsIlJhbmdlTGVuZ3RoIjoyNCwiUmVmZXJlbmNlSWQiOiJlNDc5MTQ5Yi1iOWJkLTQ0YTEtYjgyNy1hMjE3Mjc4NGVkO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Q2IiwiU3RhcnRQYWdlIjp7IiRpZCI6IjUiLCIkdHlwZSI6IlN3aXNzQWNhZGVtaWMuUGFnZU51bWJlciwgU3dpc3NBY2FkZW1pYyIsIklzRnVsbHlOdW1lcmljIjp0cnVlLCJOdW1iZXIiOjI0NiwiTnVtYmVyaW5nVHlwZSI6MCwiTnVtZXJhbFN5c3RlbSI6MCwiT3JpZ2luYWxTdHJpbmciOiIyNDYiLCJQcmV0dHlTdHJpbmciOiIyNDY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YXJhbGQiLCJMYXN0TmFtZSI6Ik5haHJzdGVkdCIsIlByb3RlY3RlZCI6ZmFsc2UsIlNleCI6MiwiQ3JlYXRlZEJ5IjoiX1NlYmFzdGlhbiBLbm9wZiIsIkNyZWF0ZWRPbiI6IjIwMjItMDktMTFUMDY6NDU6MjgiLCJNb2RpZmllZEJ5IjoiX1NlYmFzdGlhbiBLbm9wZiIsIklkIjoiZTBjNWFiMDYtZDkyZi00NGYzLWIzOTUtNWZkOTQxNWNkNGExIiwiTW9kaWZpZWRPbiI6IjIwMjItMDktMTFUMDY6NDU6Mj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FVzZXJcXEFwcERhdGFcXExvY2FsXFxUZW1wXFx2MWlrNGt5eS5qcGciLCJVcmlTdHJpbmciOiJlNDc5MTQ5Yi1iOWJkLTQ0YTEtYjgyNy1hMjE3Mjc4NGVkO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gzNDgtMTk4MC0yIiwiRWRpdG9ycyI6W10sIkV2YWx1YXRpb25Db21wbGV4aXR5IjowLCJFdmFsdWF0aW9uU291cmNlVGV4dEZvcm1hdCI6MCwiR3JvdXBzIjpbXSwiSGFzTGFiZWwxIjpmYWxzZSwiSGFzTGFiZWwyIjpmYWxzZSwiSXNibiI6Ijk3OC0zLTgzNDgtMTY5Mi00Ii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04MzQ4LTE5ODAtMiIsIlVyaVN0cmluZyI6Imh0dHBzOi8vZG9pLm9yZy8xMC4xMDA3Lzk3OC0zLTgzNDgtMTk4MC0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}</w:instrText>
          </w:r>
          <w:r w:rsidR="004C4873">
            <w:fldChar w:fldCharType="separate"/>
          </w:r>
          <w:r w:rsidR="00D127CF">
            <w:t>(Nahrstedt 2012, S. 246)</w:t>
          </w:r>
          <w:r w:rsidR="004C4873">
            <w:fldChar w:fldCharType="end"/>
          </w:r>
        </w:sdtContent>
      </w:sdt>
      <w:r w:rsidR="00B20FD7">
        <w:t>.</w:t>
      </w:r>
    </w:p>
    <w:p w14:paraId="6EDF355D" w14:textId="0F632A43" w:rsidR="0060665E" w:rsidRDefault="0060665E" w:rsidP="005B35B0">
      <w:r>
        <w:t xml:space="preserve">Der Begriff des Expertensystems </w:t>
      </w:r>
      <w:r w:rsidR="006A1582">
        <w:t xml:space="preserve">taucht auch in der historischen Forschung zur künstlichen Intelligenz auf. Während </w:t>
      </w:r>
      <w:r w:rsidR="00233C40">
        <w:t xml:space="preserve">bereits im Barockzeitalter </w:t>
      </w:r>
      <w:r w:rsidR="003848A5">
        <w:t xml:space="preserve">versucht wird, Gedankengut und erlerntes Wissen </w:t>
      </w:r>
      <w:r w:rsidR="00E92B42">
        <w:t>allein</w:t>
      </w:r>
      <w:r w:rsidR="00DF72C9">
        <w:t xml:space="preserve"> auf Rechnungen zurückzuführen, wächst der Wunsch nach einer Universalsprache</w:t>
      </w:r>
      <w:r w:rsidR="00E92B42">
        <w:t xml:space="preserve">. Diese </w:t>
      </w:r>
      <w:r w:rsidR="00E92B42" w:rsidRPr="00E92B42">
        <w:rPr>
          <w:i/>
          <w:iCs/>
        </w:rPr>
        <w:t>Lingua Universalis</w:t>
      </w:r>
      <w:r w:rsidR="00E92B42">
        <w:t xml:space="preserve"> soll</w:t>
      </w:r>
      <w:r w:rsidR="00B357E0">
        <w:t xml:space="preserve"> </w:t>
      </w:r>
      <w:r w:rsidR="00456538">
        <w:t xml:space="preserve">es unabhängig vom Inhalt </w:t>
      </w:r>
      <w:r w:rsidR="00393282">
        <w:t xml:space="preserve">möglich machen, Wissen in einem mathematischen Kalkül auszudrücken </w:t>
      </w:r>
      <w:sdt>
        <w:sdtPr>
          <w:alias w:val="To edit, see citavi.com/edit"/>
          <w:tag w:val="CitaviPlaceholder#ae3d6fae-319b-4a52-9ec7-c0f987035e0d"/>
          <w:id w:val="-999341162"/>
          <w:placeholder>
            <w:docPart w:val="92BA52E26BE94E2C945DCD0C32C0EE0B"/>
          </w:placeholder>
        </w:sdtPr>
        <w:sdtEndPr/>
        <w:sdtContent>
          <w:r w:rsidR="006D0607">
            <w:fldChar w:fldCharType="begin"/>
          </w:r>
          <w:r w:rsidR="006D060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Y5MDRiLTMwZGItNDM5Zi04NTAxLTE5OWU4MzlhMzFmMSIsIlJhbmdlTGVuZ3RoIjoyNSwiUmVmZXJlbmNlSWQiOiIzMTI2Y2I5Zi1iYzhmLTRhMTgtOWI3ZS0wZTViZjA4OTZi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CIsIlN0YXJ0UGFnZSI6eyIkaWQiOiI1IiwiJHR5cGUiOiJTd2lzc0FjYWRlbWljLlBhZ2VOdW1iZXIsIFN3aXNzQWNhZGVtaWMiLCJJc0Z1bGx5TnVtZXJpYyI6dHJ1ZSwiTnVtYmVyIjo4LCJOdW1iZXJpbmdUeXBlIjowLCJOdW1lcmFsU3lzdGVtIjowLCJPcmlnaW5hbFN0cmluZyI6IjgiLCJQcmV0dHlTdHJpbmciOiI4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bGF1cyIsIkxhc3ROYW1lIjoiTWFpbnplciIsIlByb3RlY3RlZCI6ZmFsc2UsIlNleCI6MiwiQ3JlYXRlZEJ5IjoiX1NlYmFzdGlhbiBLbm9wZiIsIkNyZWF0ZWRPbiI6IjIwMjItMDktMTFUMDY6MDE6MjQiLCJNb2RpZmllZEJ5IjoiX1NlYmFzdGlhbiBLbm9wZiIsIklkIjoiZGJlMjI2NmYtNmQ0ZS00NWNhLWExZDktYmI0YTU1MzUwYTRlIiwiTW9kaWZpZWRPbiI6IjIwMjItMDktMTFUMDY6MDE6MjQ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FVzZXJcXEFwcERhdGFcXExvY2FsXFxUZW1wXFw0ZHAyajFyMi5qcGciLCJVcmlTdHJpbmciOiIzMTI2Y2I5Zi1iYzhmLTRhMTgtOWI3ZS0wZTViZjA4OTZiOG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2Mi01ODA0Ni0yIiwiRWRpdG9ycyI6W10sIkV2YWx1YXRpb25Db21wbGV4aXR5IjowLCJFdmFsdWF0aW9uU291cmNlVGV4dEZvcm1hdCI6MCwiR3JvdXBzIjpbXSwiSGFzTGFiZWwxIjpmYWxzZSwiSGFzTGFiZWwyIjpmYWxzZSwiSXNibiI6Ijk3OC0zLTY2Mi01ODA0NS01Ii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02NjItNTgwNDYtMiIsIlVyaVN0cmluZyI6Imh0dHBzOi8vZG9pLm9yZy8xMC4xMDA3Lzk3OC0zLTY2Mi01ODA0Ni0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}</w:instrText>
          </w:r>
          <w:r w:rsidR="006D0607">
            <w:fldChar w:fldCharType="separate"/>
          </w:r>
          <w:r w:rsidR="00D127CF">
            <w:t>(vgl. Mainzer 2019, S. 8)</w:t>
          </w:r>
          <w:r w:rsidR="006D0607">
            <w:fldChar w:fldCharType="end"/>
          </w:r>
        </w:sdtContent>
      </w:sdt>
      <w:r w:rsidR="009666BF">
        <w:t xml:space="preserve">. Die Ergebnisse dieser Forschungen waren jedoch bis </w:t>
      </w:r>
      <w:r w:rsidR="00EC0431">
        <w:t xml:space="preserve">Ende der 1960er Jahre kaum praktisch </w:t>
      </w:r>
      <w:r w:rsidR="009E0D44">
        <w:t>e</w:t>
      </w:r>
      <w:r w:rsidR="00EC0431">
        <w:t xml:space="preserve">insatzbar, weshalb sich </w:t>
      </w:r>
      <w:r w:rsidR="005D39DB">
        <w:t xml:space="preserve">in den 1970er Jahren der Begriff des Expertensystems etablierte. </w:t>
      </w:r>
      <w:r w:rsidR="009E0D44">
        <w:t xml:space="preserve">Hierrunter versteht sich die Abgrenzung vom „allgemeinen Problemlöser“ </w:t>
      </w:r>
      <w:sdt>
        <w:sdtPr>
          <w:alias w:val="To edit, see citavi.com/edit"/>
          <w:tag w:val="CitaviPlaceholder#78145630-6fe7-44c6-ae24-377ca682200b"/>
          <w:id w:val="-1091243841"/>
          <w:placeholder>
            <w:docPart w:val="92BA52E26BE94E2C945DCD0C32C0EE0B"/>
          </w:placeholder>
        </w:sdtPr>
        <w:sdtEndPr/>
        <w:sdtContent>
          <w:r w:rsidR="009E0D44">
            <w:fldChar w:fldCharType="begin"/>
          </w:r>
          <w:r w:rsidR="007537F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TU2ZmU1LWNjZjQtNGJhNS1hZGUxLWJiYzE0OGRmMDM2NSIsIlJhbmdlTGVuZ3RoIjoyMSwiUmVmZXJlbmNlSWQiOiIzMTI2Y2I5Zi1iYzhmLTRhMTgtOWI3ZS0wZTViZjA4OTZi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sYXVzIiwiTGFzdE5hbWUiOiJNYWluemVyIiwiUHJvdGVjdGVkIjpmYWxzZSwiU2V4IjoyLCJDcmVhdGVkQnkiOiJfU2ViYXN0aWFuIEtub3BmIiwiQ3JlYXRlZE9uIjoiMjAyMi0wOS0xMVQwNjowMToyNCIsIk1vZGlmaWVkQnkiOiJfU2ViYXN0aWFuIEtub3BmIiwiSWQiOiJkYmUyMjY2Zi02ZDRlLTQ1Y2EtYTFkOS1iYjRhNTUzNTBhNGUiLCJNb2RpZmllZE9uIjoiMjAyMi0wOS0xMVQwNjowMToyN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VXNlclxcQXBwRGF0YVxcTG9jYWxcXFRlbXBcXDRkcDJqMXIyLmpwZyIsIlVyaVN0cmluZyI6IjMxMjZjYjlmLWJjOGYtNGExOC05YjdlLTBlNWJmMDg5NmI4Y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YyLTU4MDQ2LTIiLCJFZGl0b3JzIjpbXSwiRXZhbHVhdGlvbkNvbXBsZXhpdHkiOjAsIkV2YWx1YXRpb25Tb3VyY2VUZXh0Rm9ybWF0IjowLCJHcm91cHMiOltdLCJIYXNMYWJlbDEiOmZhbHNlLCJIYXNMYWJlbDIiOmZhbHNlLCJJc2JuIjoiOTc4LTMtNjYyLTU4MDQ1LTUi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A3Lzk3OC0zLTY2Mi01ODA0Ni0yIiwiVXJpU3RyaW5nIjoiaHR0cHM6Ly9kb2kub3JnLzEwLjEwMDcvOTc4LTMtNjYyLTU4MDQ2L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}</w:instrText>
          </w:r>
          <w:r w:rsidR="009E0D44">
            <w:fldChar w:fldCharType="separate"/>
          </w:r>
          <w:r w:rsidR="00D127CF">
            <w:t>(Mainzer 2019, S. 11)</w:t>
          </w:r>
          <w:r w:rsidR="009E0D44">
            <w:fldChar w:fldCharType="end"/>
          </w:r>
        </w:sdtContent>
      </w:sdt>
      <w:r w:rsidR="007537F7">
        <w:t xml:space="preserve"> hin zu </w:t>
      </w:r>
      <w:r w:rsidR="008A3391">
        <w:t xml:space="preserve">Expertenwissen in einem in sich geschlossenen und überschaubaren Bereich. </w:t>
      </w:r>
      <w:r w:rsidR="00A16616">
        <w:t xml:space="preserve">Ein Expertensystem </w:t>
      </w:r>
      <w:r w:rsidR="0071492B">
        <w:t xml:space="preserve">verfügt damit über begrenztes Wissen zu einem spezifischen Sachgebiet und kann mit diesem Wissen entsprechend </w:t>
      </w:r>
      <w:r w:rsidR="007C53A8">
        <w:t xml:space="preserve">automatisch Schlussfolgerungen ziehen. Erst diese Eingrenzung ermöglicht erste praxistaugliche Anwendungen basierend auf künstlicher Intelligenz </w:t>
      </w:r>
      <w:sdt>
        <w:sdtPr>
          <w:alias w:val="To edit, see citavi.com/edit"/>
          <w:tag w:val="CitaviPlaceholder#fb7c5b20-8352-45ea-bc3b-8cb2e085a2b4"/>
          <w:id w:val="-139738751"/>
          <w:placeholder>
            <w:docPart w:val="92BA52E26BE94E2C945DCD0C32C0EE0B"/>
          </w:placeholder>
        </w:sdtPr>
        <w:sdtEndPr/>
        <w:sdtContent>
          <w:r w:rsidR="007C53A8">
            <w:fldChar w:fldCharType="begin"/>
          </w:r>
          <w:r w:rsidR="00F71F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MjgwYTU0LTExZDctNGUzNy1hYzg5LTA1NmMyZjUwNDY5OCIsIlJhbmdlTGVuZ3RoIjoyNiwiUmVmZXJlbmNlSWQiOiIzMTI2Y2I5Zi1iYzhmLTRhMTgtOWI3ZS0wZTViZjA4OTZi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iLCJTdGFydFBhZ2UiOnsiJGlkIjoiNSIsIiR0eXBlIjoiU3dpc3NBY2FkZW1pYy5QYWdlTnVtYmVyLCBTd2lzc0FjYWRlbWljIiwiSXNGdWxseU51bWVyaWMiOnRydWUsIk51bWJlciI6MTIsIk51bWJlcmluZ1R5cGUiOjAsIk51bWVyYWxTeXN0ZW0iOjAsIk9yaWdpbmFsU3RyaW5nIjoiMTIiLCJQcmV0dHlTdHJpbmciOiIxM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xhdXMiLCJMYXN0TmFtZSI6Ik1haW56ZXIiLCJQcm90ZWN0ZWQiOmZhbHNlLCJTZXgiOjIsIkNyZWF0ZWRCeSI6Il9TZWJhc3RpYW4gS25vcGYiLCJDcmVhdGVkT24iOiIyMDIyLTA5LTExVDA2OjAxOjI0IiwiTW9kaWZpZWRCeSI6Il9TZWJhc3RpYW4gS25vcGYiLCJJZCI6ImRiZTIyNjZmLTZkNGUtNDVjYS1hMWQ5LWJiNGE1NTM1MGE0ZSIsIk1vZGlmaWVkT24iOiIyMDIyLTA5LTExVDA2OjAxOjI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Vc2VyXFxBcHBEYXRhXFxMb2NhbFxcVGVtcFxcNGRwMmoxcjIuanBnIiwiVXJpU3RyaW5nIjoiMzEyNmNiOWYtYmM4Zi00YTE4LTliN2UtMGU1YmYwODk2Yjh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02NjItNTgwNDYtMiIsIkVkaXRvcnMiOltdLCJFdmFsdWF0aW9uQ29tcGxleGl0eSI6MCwiRXZhbHVhdGlvblNvdXJjZVRleHRGb3JtYXQiOjAsIkdyb3VwcyI6W10sIkhhc0xhYmVsMSI6ZmFsc2UsIkhhc0xhYmVsMiI6ZmFsc2UsIklzYm4iOiI5NzgtMy02NjItNTgwNDUtNS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NjYyLTU4MDQ2LTIiLCJVcmlTdHJpbmciOiJodHRwczovL2RvaS5vcmcvMTAuMTAwNy85NzgtMy02NjItNTgwNDYt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ih2Z2wuIE1haW56ZXIgMjAxOSwgUy4gMTIpIn1dfSwiVGFnIjoiQ2l0YXZpUGxhY2Vob2xkZXIjZmI3YzViMjAtODM1Mi00NWVhLWJjM2ItOGNiMmUwODVhMmI0IiwiVGV4dCI6Iih2Z2wuIE1haW56ZXIgMjAxOSwgUy4gMTIpIiwiV0FJVmVyc2lvbiI6IjYuMTAuMC4wIn0=}</w:instrText>
          </w:r>
          <w:r w:rsidR="007C53A8">
            <w:fldChar w:fldCharType="separate"/>
          </w:r>
          <w:r w:rsidR="00D127CF">
            <w:t>(vgl. Mainzer 2019, S. 12)</w:t>
          </w:r>
          <w:r w:rsidR="007C53A8">
            <w:fldChar w:fldCharType="end"/>
          </w:r>
        </w:sdtContent>
      </w:sdt>
      <w:r w:rsidR="00F71F2D">
        <w:t>.</w:t>
      </w:r>
    </w:p>
    <w:p w14:paraId="3B5FEE1D" w14:textId="77777777" w:rsidR="00875941" w:rsidRDefault="003D6830" w:rsidP="005B35B0">
      <w:r>
        <w:lastRenderedPageBreak/>
        <w:t>Die Kernaussagen dieser Definitionen lassen sich zu einer Arbeitsdefinition für den Begriff de</w:t>
      </w:r>
      <w:r w:rsidR="005C4000">
        <w:t>s</w:t>
      </w:r>
      <w:r>
        <w:t xml:space="preserve"> </w:t>
      </w:r>
      <w:r w:rsidR="00786708">
        <w:t>intelligenten Betriebsleitsystems</w:t>
      </w:r>
      <w:r>
        <w:t xml:space="preserve"> zusammenfassen, </w:t>
      </w:r>
      <w:r w:rsidR="00B36505">
        <w:t xml:space="preserve">die eine Bewertung des Funktionsprototypen aus Kapitel 3 ermöglichen und damit </w:t>
      </w:r>
      <w:r w:rsidR="008038CC">
        <w:t xml:space="preserve">die </w:t>
      </w:r>
      <w:r w:rsidR="00B36505">
        <w:t>Überprüfbarkeit sicherstell</w:t>
      </w:r>
      <w:r w:rsidR="008038CC">
        <w:t>t</w:t>
      </w:r>
      <w:r w:rsidR="00B36505">
        <w:t xml:space="preserve">. </w:t>
      </w:r>
    </w:p>
    <w:p w14:paraId="5CC314CA" w14:textId="362A3829" w:rsidR="00454F20" w:rsidRPr="00FE3C47" w:rsidRDefault="00A646F4" w:rsidP="00FE3C47">
      <w:pPr>
        <w:rPr>
          <w:rStyle w:val="Hervorhebung"/>
        </w:rPr>
      </w:pPr>
      <w:r w:rsidRPr="00FE3C47">
        <w:rPr>
          <w:rStyle w:val="Hervorhebung"/>
        </w:rPr>
        <w:t>Ein intelligentes Betriebsleitsystem ist demnach ein System, dass</w:t>
      </w:r>
      <w:r w:rsidR="00875941" w:rsidRPr="00FE3C47">
        <w:rPr>
          <w:rStyle w:val="Hervorhebung"/>
        </w:rPr>
        <w:t xml:space="preserve"> selbstständig in der Lage ist, komplexe Probleme effizient zu lösen, ohne dabei </w:t>
      </w:r>
      <w:r w:rsidR="001771D7" w:rsidRPr="00FE3C47">
        <w:rPr>
          <w:rStyle w:val="Hervorhebung"/>
        </w:rPr>
        <w:t>aus</w:t>
      </w:r>
      <w:r w:rsidR="00716650" w:rsidRPr="00FE3C47">
        <w:rPr>
          <w:rStyle w:val="Hervorhebung"/>
        </w:rPr>
        <w:t xml:space="preserve">schließlich vordefinierte Ergebnisse aus einer endlichen Menge auszuwählen, wobei </w:t>
      </w:r>
      <w:r w:rsidR="00D16B42">
        <w:rPr>
          <w:rStyle w:val="Hervorhebung"/>
        </w:rPr>
        <w:t>die gelieferten</w:t>
      </w:r>
      <w:r w:rsidR="00716650" w:rsidRPr="00FE3C47">
        <w:rPr>
          <w:rStyle w:val="Hervorhebung"/>
        </w:rPr>
        <w:t xml:space="preserve"> Ergebnisse hinsichtlich ihrer Qualität nicht von </w:t>
      </w:r>
      <w:r w:rsidR="00FE3C47" w:rsidRPr="00FE3C47">
        <w:rPr>
          <w:rStyle w:val="Hervorhebung"/>
        </w:rPr>
        <w:t>denen eines Menschen unterscheidbar sein dürfen.</w:t>
      </w:r>
    </w:p>
    <w:p w14:paraId="67590288" w14:textId="7DE2F896" w:rsidR="00454F20" w:rsidRDefault="0088567D" w:rsidP="00454F20">
      <w:r>
        <w:t>Die folgenden Stichpunkte beschreiben beispielhaft, wie ein solches intelligentes Betriebsleitsystem in der Praxis ausgeprägt sein könnte</w:t>
      </w:r>
      <w:r w:rsidR="00792DF5">
        <w:t>:</w:t>
      </w:r>
    </w:p>
    <w:p w14:paraId="5DA409EE" w14:textId="607045CD" w:rsidR="00B303C8" w:rsidRPr="005B35B0" w:rsidRDefault="00B303C8" w:rsidP="00B303C8">
      <w:pPr>
        <w:pStyle w:val="Listenabsatz"/>
        <w:numPr>
          <w:ilvl w:val="0"/>
          <w:numId w:val="30"/>
        </w:numPr>
      </w:pPr>
      <w:r>
        <w:t>Die Menge der Ergebnisse ist nicht von vorneherein endlich, sondern richtet sich nach messbaren, relevanten Einflussgrößen und</w:t>
      </w:r>
      <w:r w:rsidR="005C5AA2">
        <w:t xml:space="preserve"> bildet dabei auch Schnittmengen von</w:t>
      </w:r>
      <w:r>
        <w:t xml:space="preserve"> möglichen Kombinationen von Fahrwegen</w:t>
      </w:r>
      <w:r w:rsidR="005C5AA2">
        <w:t xml:space="preserve"> </w:t>
      </w:r>
      <w:r>
        <w:t>(Eigenständige Lösungsfindung)</w:t>
      </w:r>
    </w:p>
    <w:p w14:paraId="0021F5BF" w14:textId="77777777" w:rsidR="00B303C8" w:rsidRDefault="00B303C8" w:rsidP="00B303C8">
      <w:pPr>
        <w:pStyle w:val="Listenabsatz"/>
      </w:pPr>
    </w:p>
    <w:p w14:paraId="57687A04" w14:textId="26615C62" w:rsidR="00792DF5" w:rsidRDefault="006D05C8" w:rsidP="00E50E96">
      <w:pPr>
        <w:pStyle w:val="Listenabsatz"/>
        <w:numPr>
          <w:ilvl w:val="0"/>
          <w:numId w:val="30"/>
        </w:numPr>
      </w:pPr>
      <w:r>
        <w:t xml:space="preserve">Die </w:t>
      </w:r>
      <w:r w:rsidR="00E50E96">
        <w:t xml:space="preserve">Erkennung einer Störungssituation </w:t>
      </w:r>
      <w:r>
        <w:t xml:space="preserve">soll vom Betriebsleitsystem </w:t>
      </w:r>
      <w:r w:rsidR="0068078E">
        <w:t>automatisch basierend auf bekanntem Wissen erfolgen (Selbstständigkeit)</w:t>
      </w:r>
    </w:p>
    <w:p w14:paraId="6F37DABC" w14:textId="4155FF5F" w:rsidR="0068078E" w:rsidRDefault="0068078E" w:rsidP="00CD6853">
      <w:pPr>
        <w:pStyle w:val="Listenabsatz"/>
      </w:pPr>
    </w:p>
    <w:p w14:paraId="7BA856F4" w14:textId="052A42EC" w:rsidR="0068078E" w:rsidRDefault="0068078E" w:rsidP="00E50E96">
      <w:pPr>
        <w:pStyle w:val="Listenabsatz"/>
        <w:numPr>
          <w:ilvl w:val="0"/>
          <w:numId w:val="30"/>
        </w:numPr>
      </w:pPr>
      <w:r>
        <w:t xml:space="preserve">Die </w:t>
      </w:r>
      <w:r w:rsidR="00CD6853">
        <w:t xml:space="preserve">erwartete </w:t>
      </w:r>
      <w:r w:rsidR="00D55F7F">
        <w:t>Lösung bezieht sich auf die Anordnung von Umleitungen</w:t>
      </w:r>
      <w:r w:rsidR="00CD6853">
        <w:t>, nicht jedoch auf weitere Dispositive Maßnahmen wie beispielsweise Kurzwenden. Umleitungen sollen hingegen von nahezu beliebigem Umfang sein können (Komplexität)</w:t>
      </w:r>
    </w:p>
    <w:p w14:paraId="607EC02C" w14:textId="77777777" w:rsidR="003031B9" w:rsidRDefault="003031B9" w:rsidP="003031B9">
      <w:pPr>
        <w:pStyle w:val="Listenabsatz"/>
      </w:pPr>
    </w:p>
    <w:p w14:paraId="3F274494" w14:textId="2E808702" w:rsidR="003031B9" w:rsidRDefault="003031B9" w:rsidP="00E50E96">
      <w:pPr>
        <w:pStyle w:val="Listenabsatz"/>
        <w:numPr>
          <w:ilvl w:val="0"/>
          <w:numId w:val="30"/>
        </w:numPr>
      </w:pPr>
      <w:r>
        <w:t>Die Lösung soll im Optimalfall schneller als von einem Menschen, zumindest aber in angemessen kurzer Zeit geliefert werden (Effizienz)</w:t>
      </w:r>
    </w:p>
    <w:p w14:paraId="1BF4D67B" w14:textId="77777777" w:rsidR="00E53B38" w:rsidRDefault="00E53B38" w:rsidP="00E53B38">
      <w:pPr>
        <w:pStyle w:val="Listenabsatz"/>
      </w:pPr>
    </w:p>
    <w:p w14:paraId="56140957" w14:textId="0E7DA228" w:rsidR="00D95FC8" w:rsidRDefault="00DC6DE4" w:rsidP="00DC6DE4">
      <w:pPr>
        <w:pStyle w:val="berschrift2"/>
      </w:pPr>
      <w:bookmarkStart w:id="13" w:name="_Toc113948005"/>
      <w:r w:rsidRPr="00DC6DE4">
        <w:t>Künstliche Intelligenz und maschinelles Lernen</w:t>
      </w:r>
      <w:bookmarkEnd w:id="13"/>
    </w:p>
    <w:p w14:paraId="6C306D57" w14:textId="5EB91714" w:rsidR="006156E5" w:rsidRDefault="00584768" w:rsidP="00DC6DE4">
      <w:r>
        <w:t xml:space="preserve">Die Begriffe künstliche Intelligenz (KI) und maschinelles Lernen oder auch Maschinenlernen </w:t>
      </w:r>
      <w:r w:rsidR="00277E11">
        <w:t xml:space="preserve">genannt </w:t>
      </w:r>
      <w:r>
        <w:t>(ML</w:t>
      </w:r>
      <w:r w:rsidR="0047190D">
        <w:fldChar w:fldCharType="begin"/>
      </w:r>
      <w:r w:rsidR="0047190D">
        <w:instrText xml:space="preserve"> XE "</w:instrText>
      </w:r>
      <w:r w:rsidR="0047190D" w:rsidRPr="0011732D">
        <w:instrText>ML</w:instrText>
      </w:r>
      <w:r w:rsidR="0047190D">
        <w:instrText>" \t "</w:instrText>
      </w:r>
      <w:r w:rsidR="0047190D" w:rsidRPr="00E200B7">
        <w:rPr>
          <w:i/>
        </w:rPr>
        <w:instrText>Maschinelles Lernen oder Maschinenlernen</w:instrText>
      </w:r>
      <w:r w:rsidR="0047190D">
        <w:instrText xml:space="preserve">" </w:instrText>
      </w:r>
      <w:r w:rsidR="0047190D">
        <w:fldChar w:fldCharType="end"/>
      </w:r>
      <w:r>
        <w:t>) tauchen oft im selben Kontext</w:t>
      </w:r>
      <w:r w:rsidR="00841365">
        <w:t xml:space="preserve"> auf</w:t>
      </w:r>
      <w:r w:rsidR="00277E11">
        <w:t xml:space="preserve">. </w:t>
      </w:r>
      <w:r w:rsidR="00841365">
        <w:t>I</w:t>
      </w:r>
      <w:r w:rsidR="00765ED0">
        <w:t xml:space="preserve">n den letzten Jahren werden diese Schlüsselwörter dem Anschein nach besonders häufig dann verwendet, wenn </w:t>
      </w:r>
      <w:r w:rsidR="00AA3D9A">
        <w:t xml:space="preserve">ein Projekt </w:t>
      </w:r>
      <w:r w:rsidR="00841365">
        <w:t xml:space="preserve">nach außen </w:t>
      </w:r>
      <w:r w:rsidR="00AA3D9A">
        <w:t>als besonders innovativ oder forschungsintensiv dargestellt werden soll.</w:t>
      </w:r>
      <w:r>
        <w:t xml:space="preserve"> </w:t>
      </w:r>
      <w:r w:rsidR="00F07064">
        <w:t xml:space="preserve">Stellenweise werden beide Begriffe auch als Synonym verwendet. In diesem </w:t>
      </w:r>
      <w:r w:rsidR="006156E5">
        <w:t>Kapitel werden KI, ML und verwandte Begriffe aus diesem Fachgebiet voneinander abgegrenzt.</w:t>
      </w:r>
    </w:p>
    <w:p w14:paraId="3E14A5E8" w14:textId="77777777" w:rsidR="006156E5" w:rsidRDefault="006156E5">
      <w:pPr>
        <w:jc w:val="left"/>
      </w:pPr>
      <w:r>
        <w:br w:type="page"/>
      </w:r>
    </w:p>
    <w:p w14:paraId="6C74E437" w14:textId="52051615" w:rsidR="00CE2102" w:rsidRDefault="008879CB" w:rsidP="00DC6DE4">
      <w:r>
        <w:lastRenderedPageBreak/>
        <w:t>Zur Verdeutlichung de</w:t>
      </w:r>
      <w:r w:rsidR="003220D3">
        <w:t>r</w:t>
      </w:r>
      <w:r>
        <w:t xml:space="preserve"> </w:t>
      </w:r>
      <w:r w:rsidR="00B05817">
        <w:t>Abgrenzung</w:t>
      </w:r>
      <w:r>
        <w:t xml:space="preserve"> </w:t>
      </w:r>
      <w:r w:rsidR="00B05817">
        <w:t xml:space="preserve">zwischen KI und ML </w:t>
      </w:r>
      <w:r w:rsidR="00513F7D">
        <w:t>sei</w:t>
      </w:r>
      <w:r w:rsidR="00B05817">
        <w:t xml:space="preserve"> </w:t>
      </w:r>
      <w:r w:rsidR="00CE2102">
        <w:t>das folgende Beispiel konstruiert:</w:t>
      </w:r>
    </w:p>
    <w:p w14:paraId="646DA424" w14:textId="1FE14913" w:rsidR="00CE2102" w:rsidRPr="00815E85" w:rsidRDefault="00CE2102" w:rsidP="00DC6DE4">
      <w:pPr>
        <w:rPr>
          <w:rStyle w:val="Hervorhebung"/>
        </w:rPr>
      </w:pPr>
      <w:r w:rsidRPr="00815E85">
        <w:rPr>
          <w:rStyle w:val="Hervorhebung"/>
        </w:rPr>
        <w:t xml:space="preserve">In einem </w:t>
      </w:r>
      <w:r w:rsidR="003220D3" w:rsidRPr="00815E85">
        <w:rPr>
          <w:rStyle w:val="Hervorhebung"/>
        </w:rPr>
        <w:t>Eingabefeld können Nutzende Haltestellennamen eingeben und aus einem Dropdown</w:t>
      </w:r>
      <w:r w:rsidR="001822AC" w:rsidRPr="00815E85">
        <w:rPr>
          <w:rStyle w:val="Hervorhebung"/>
        </w:rPr>
        <w:t xml:space="preserve"> mit Vorschlägen die gewünschte Haltestelle auswählen. </w:t>
      </w:r>
      <w:r w:rsidR="00320353" w:rsidRPr="00815E85">
        <w:rPr>
          <w:rStyle w:val="Hervorhebung"/>
        </w:rPr>
        <w:t>Dabei werden Tippfehler in gewissen Grenzen toleriert und Vorschläge auch dann ange</w:t>
      </w:r>
      <w:r w:rsidR="00815E85" w:rsidRPr="00815E85">
        <w:rPr>
          <w:rStyle w:val="Hervorhebung"/>
        </w:rPr>
        <w:t>zeigt, wenn keine exakte Übereinstimmung gefunden wurde.</w:t>
      </w:r>
      <w:r w:rsidR="00233387">
        <w:rPr>
          <w:rStyle w:val="Hervorhebung"/>
        </w:rPr>
        <w:t xml:space="preserve"> Werden Abkürzungen verwendet,</w:t>
      </w:r>
      <w:r w:rsidR="00072405">
        <w:rPr>
          <w:rStyle w:val="Hervorhebung"/>
        </w:rPr>
        <w:t xml:space="preserve"> die zu keiner direkten Übereinstimmung führen, merkt das System sich, welche Haltestelle die Nutzenden nach ihrer Eingabe aus den Vorschlägen auswählen und setzt diesen Vorschlag beim nächsten Suchvorgang im Ranking nach oben.</w:t>
      </w:r>
    </w:p>
    <w:p w14:paraId="1B183ADC" w14:textId="7C4A71F2" w:rsidR="00815E85" w:rsidRDefault="00815E85" w:rsidP="00DC6DE4">
      <w:r>
        <w:t xml:space="preserve">Die </w:t>
      </w:r>
      <w:r w:rsidR="0015627D">
        <w:t>nachfolgend ausgeführten Leitfragen</w:t>
      </w:r>
      <w:r>
        <w:t xml:space="preserve"> </w:t>
      </w:r>
      <w:r w:rsidR="00513F7D">
        <w:t>lauten</w:t>
      </w:r>
      <w:r w:rsidR="00E93598">
        <w:t xml:space="preserve"> nun:</w:t>
      </w:r>
    </w:p>
    <w:p w14:paraId="15E41A65" w14:textId="1C0F8290" w:rsidR="00E93598" w:rsidRDefault="00E93598" w:rsidP="00E93598">
      <w:pPr>
        <w:pStyle w:val="Listenabsatz"/>
        <w:numPr>
          <w:ilvl w:val="0"/>
          <w:numId w:val="31"/>
        </w:numPr>
      </w:pPr>
      <w:r>
        <w:t>Handelt es sich bereits um eine Form der KI?</w:t>
      </w:r>
    </w:p>
    <w:p w14:paraId="43D4B25C" w14:textId="72FC2A6C" w:rsidR="00E93598" w:rsidRDefault="00E93598" w:rsidP="00816629">
      <w:pPr>
        <w:pStyle w:val="Listenabsatz"/>
      </w:pPr>
    </w:p>
    <w:p w14:paraId="45E7C146" w14:textId="586D9E75" w:rsidR="00E93598" w:rsidRDefault="00264343" w:rsidP="00E93598">
      <w:pPr>
        <w:pStyle w:val="Listenabsatz"/>
        <w:numPr>
          <w:ilvl w:val="0"/>
          <w:numId w:val="31"/>
        </w:numPr>
      </w:pPr>
      <w:r>
        <w:t>Kommen hierbei Ansätze aus dem ML zum Einsatz?</w:t>
      </w:r>
    </w:p>
    <w:p w14:paraId="0483ACFA" w14:textId="77777777" w:rsidR="00816629" w:rsidRDefault="00816629" w:rsidP="00816629">
      <w:pPr>
        <w:pStyle w:val="Listenabsatz"/>
      </w:pPr>
    </w:p>
    <w:p w14:paraId="128B4932" w14:textId="7A4D941F" w:rsidR="00816629" w:rsidRPr="00816629" w:rsidRDefault="00816629" w:rsidP="00816629">
      <w:pPr>
        <w:rPr>
          <w:b/>
          <w:bCs/>
        </w:rPr>
      </w:pPr>
      <w:r w:rsidRPr="00816629">
        <w:rPr>
          <w:b/>
          <w:bCs/>
        </w:rPr>
        <w:t xml:space="preserve">Handelt es sich </w:t>
      </w:r>
      <w:r w:rsidR="006049BC">
        <w:rPr>
          <w:b/>
          <w:bCs/>
        </w:rPr>
        <w:t xml:space="preserve">bereits </w:t>
      </w:r>
      <w:r w:rsidRPr="00816629">
        <w:rPr>
          <w:b/>
          <w:bCs/>
        </w:rPr>
        <w:t>um eine Form der KI?</w:t>
      </w:r>
    </w:p>
    <w:p w14:paraId="474EE388" w14:textId="5AF49313" w:rsidR="00B2791A" w:rsidRDefault="006049BC" w:rsidP="00816629">
      <w:r>
        <w:t xml:space="preserve">Das </w:t>
      </w:r>
      <w:r w:rsidR="00437662">
        <w:t>System ist in der Lage, kleinere Schreibfehler zu korrigieren und den Nutzenden trotzdem passende Suchvorschläge anzuzeigen. Wird so beispielsweise „Ka</w:t>
      </w:r>
      <w:r w:rsidR="001D38E4">
        <w:t>l</w:t>
      </w:r>
      <w:r w:rsidR="00437662">
        <w:t>lsruh</w:t>
      </w:r>
      <w:r w:rsidR="001D38E4">
        <w:t xml:space="preserve"> Hbf“ </w:t>
      </w:r>
      <w:r w:rsidR="00110686">
        <w:t xml:space="preserve">statt „Karlsruhe Hbf“ </w:t>
      </w:r>
      <w:r w:rsidR="001D38E4">
        <w:t>eingegeben, ist das System dennoch in der Lage</w:t>
      </w:r>
      <w:r w:rsidR="00110686">
        <w:t xml:space="preserve">, die korrekte Haltestelle „Karlsruhe Hbf“ zu ermitteln. </w:t>
      </w:r>
      <w:r w:rsidR="006419FE">
        <w:t xml:space="preserve">Würde einem Menschen mit entsprechendem Fachwissen dieselbe Aufgabe stellen, wäre auch dieser in der Lage trotz des offensichtlichen Fehlers </w:t>
      </w:r>
      <w:r w:rsidR="005F0D27">
        <w:t>passende Ergebnisse vorzuschlagen.</w:t>
      </w:r>
    </w:p>
    <w:p w14:paraId="24723A4E" w14:textId="44029C2E" w:rsidR="00232992" w:rsidRDefault="00AE28ED" w:rsidP="00816629">
      <w:r>
        <w:t xml:space="preserve">Eine Möglichkeit, um solche Ergebnisse zu erhalten, ist die Verwendung sogenannter </w:t>
      </w:r>
      <w:r w:rsidRPr="00AE28ED">
        <w:rPr>
          <w:i/>
          <w:iCs/>
        </w:rPr>
        <w:t>unscharfer Mengen</w:t>
      </w:r>
      <w:r>
        <w:t xml:space="preserve">. </w:t>
      </w:r>
      <w:r w:rsidR="001F2130">
        <w:t xml:space="preserve">Im Gegensatz zu einer </w:t>
      </w:r>
      <w:r w:rsidR="00305F33">
        <w:t>klassischen</w:t>
      </w:r>
      <w:r w:rsidR="001F2130">
        <w:t xml:space="preserve"> Menge, welche bezogen auf das obige Beispiel eine einfache Liste aller verfügbaren Haltestellen</w:t>
      </w:r>
      <w:r w:rsidR="008D2319">
        <w:t>namen</w:t>
      </w:r>
      <w:r w:rsidR="001F2130">
        <w:t xml:space="preserve"> </w:t>
      </w:r>
      <w:r w:rsidR="008D2319">
        <w:t xml:space="preserve">im Klartext </w:t>
      </w:r>
      <w:r w:rsidR="001F2130">
        <w:t xml:space="preserve">wäre, </w:t>
      </w:r>
      <w:r w:rsidR="008D2319">
        <w:t xml:space="preserve">würde eine unscharfe Menge </w:t>
      </w:r>
      <w:r w:rsidR="00B16123">
        <w:t xml:space="preserve">die Haltestellennamen unterteilt in Buchstabenblöcken zu jeweils </w:t>
      </w:r>
      <w:r w:rsidR="00184377">
        <w:t>drei</w:t>
      </w:r>
      <w:r w:rsidR="00B16123">
        <w:t xml:space="preserve"> Buchstaben enthalten. </w:t>
      </w:r>
      <w:r w:rsidR="00232992">
        <w:t xml:space="preserve">Diese Buchstabenblöcke werden auch als </w:t>
      </w:r>
      <w:r w:rsidR="00232992" w:rsidRPr="00CD39D4">
        <w:rPr>
          <w:i/>
          <w:iCs/>
        </w:rPr>
        <w:t>Trigramme</w:t>
      </w:r>
      <w:r w:rsidR="00232992">
        <w:t xml:space="preserve"> bezeichnet. Aus dem Wort „Karlsruhe Hbf“ würden sich demnach </w:t>
      </w:r>
      <w:r w:rsidR="009A2667">
        <w:t>die</w:t>
      </w:r>
      <w:r w:rsidR="00232992">
        <w:t xml:space="preserve"> Trigramme</w:t>
      </w:r>
    </w:p>
    <w:p w14:paraId="4E886CB4" w14:textId="7F75A6E8" w:rsidR="00232992" w:rsidRDefault="00232992" w:rsidP="00816629">
      <w:r>
        <w:t xml:space="preserve">KAR ARL </w:t>
      </w:r>
      <w:r w:rsidR="00396485">
        <w:t>RLS LSR SRU RUH UHE HBF</w:t>
      </w:r>
    </w:p>
    <w:p w14:paraId="3861376D" w14:textId="77777777" w:rsidR="00F0586B" w:rsidRDefault="009A2667" w:rsidP="00816629">
      <w:r>
        <w:t>ergeben.</w:t>
      </w:r>
      <w:r w:rsidR="004C607B">
        <w:t xml:space="preserve"> </w:t>
      </w:r>
    </w:p>
    <w:p w14:paraId="5914853A" w14:textId="77777777" w:rsidR="00F0586B" w:rsidRDefault="004C607B" w:rsidP="00816629">
      <w:r>
        <w:t>Der durch die Nutzenden eingegebene Text wird ebenfalls in seine Trigramme zerlegt und für jede</w:t>
      </w:r>
      <w:r w:rsidR="00B3606D">
        <w:t>s</w:t>
      </w:r>
      <w:r>
        <w:t xml:space="preserve"> </w:t>
      </w:r>
      <w:r w:rsidR="00B3606D">
        <w:t>Element</w:t>
      </w:r>
      <w:r>
        <w:t xml:space="preserve"> in der unscharfen Menge ermittelt, wie viele Trigramme </w:t>
      </w:r>
      <w:r w:rsidR="00187650">
        <w:t>aus der Eingabezeichenfolge im jeweiligen</w:t>
      </w:r>
      <w:r w:rsidR="00921EF5">
        <w:t xml:space="preserve"> </w:t>
      </w:r>
      <w:r w:rsidR="00C9791E">
        <w:t>Element</w:t>
      </w:r>
      <w:r w:rsidR="00921EF5">
        <w:t xml:space="preserve"> der unscharfen Menge enthalten sind. Das Ergebnis ist ein</w:t>
      </w:r>
      <w:r w:rsidR="00FE0B30">
        <w:t xml:space="preserve"> Überdeckungsgrad auf dem Intervall [0; 1].</w:t>
      </w:r>
      <w:r w:rsidR="005009EE">
        <w:t xml:space="preserve"> </w:t>
      </w:r>
    </w:p>
    <w:p w14:paraId="766A8FB6" w14:textId="77777777" w:rsidR="00F0586B" w:rsidRDefault="00F0586B">
      <w:pPr>
        <w:jc w:val="left"/>
      </w:pPr>
      <w:r>
        <w:br w:type="page"/>
      </w:r>
    </w:p>
    <w:p w14:paraId="014AA5FB" w14:textId="71182B88" w:rsidR="005009EE" w:rsidRDefault="005009EE" w:rsidP="00816629">
      <w:r>
        <w:lastRenderedPageBreak/>
        <w:t>Am Beispiel der Eingabezeichenfolge „Kall</w:t>
      </w:r>
      <w:r w:rsidR="00707666">
        <w:t>s</w:t>
      </w:r>
      <w:r>
        <w:t xml:space="preserve">ruh Hbf“ ergäben sich </w:t>
      </w:r>
      <w:r w:rsidR="00707666">
        <w:t>die Trigramme</w:t>
      </w:r>
    </w:p>
    <w:p w14:paraId="444856B9" w14:textId="3455DAFE" w:rsidR="00350FD3" w:rsidRDefault="00707666" w:rsidP="00816629">
      <w:r>
        <w:t xml:space="preserve">KAL ALL LLS </w:t>
      </w:r>
      <w:r w:rsidRPr="00B3606D">
        <w:rPr>
          <w:b/>
          <w:bCs/>
        </w:rPr>
        <w:t>LSR</w:t>
      </w:r>
      <w:r w:rsidR="006B5340">
        <w:t xml:space="preserve"> </w:t>
      </w:r>
      <w:r w:rsidR="006B5340" w:rsidRPr="00B3606D">
        <w:rPr>
          <w:b/>
          <w:bCs/>
        </w:rPr>
        <w:t>SRU</w:t>
      </w:r>
      <w:r w:rsidR="006B5340">
        <w:t xml:space="preserve"> </w:t>
      </w:r>
      <w:r w:rsidR="006B5340" w:rsidRPr="00B3606D">
        <w:rPr>
          <w:b/>
          <w:bCs/>
        </w:rPr>
        <w:t>RUH</w:t>
      </w:r>
      <w:r w:rsidR="006B5340">
        <w:t xml:space="preserve"> </w:t>
      </w:r>
      <w:r w:rsidR="006B5340" w:rsidRPr="00B3606D">
        <w:rPr>
          <w:b/>
          <w:bCs/>
        </w:rPr>
        <w:t>HBF</w:t>
      </w:r>
    </w:p>
    <w:p w14:paraId="5EBCEC52" w14:textId="77777777" w:rsidR="003F11D4" w:rsidRDefault="001356AA" w:rsidP="00816629">
      <w:r>
        <w:t xml:space="preserve">wovon die fett markierten </w:t>
      </w:r>
      <w:r w:rsidR="00C9791E">
        <w:t xml:space="preserve">Trigramme </w:t>
      </w:r>
      <w:r>
        <w:t>auch i</w:t>
      </w:r>
      <w:r w:rsidR="00F96B4A">
        <w:t xml:space="preserve">m entsprechenden </w:t>
      </w:r>
      <w:r w:rsidR="00B3606D">
        <w:t>Element</w:t>
      </w:r>
      <w:r>
        <w:t xml:space="preserve"> der unscharfen Menge enthalten sind.</w:t>
      </w:r>
      <w:r w:rsidR="003F642C">
        <w:t xml:space="preserve"> Durch den entstehenden Überdeckungsgrad &gt; 0 kann mit einer gewissen Wahrscheinlichkeit davon ausgegangen werden, dass mit der Eingabezeichenfolge eigentlich das</w:t>
      </w:r>
      <w:r w:rsidR="003F11D4">
        <w:t xml:space="preserve"> korrespondierende</w:t>
      </w:r>
      <w:r w:rsidR="003F642C">
        <w:t xml:space="preserve"> Element der unscharfen Menge</w:t>
      </w:r>
      <w:r w:rsidR="003F11D4">
        <w:t xml:space="preserve"> </w:t>
      </w:r>
      <w:r w:rsidR="003F642C">
        <w:t xml:space="preserve">gesucht ist, wenngleich keine hundertprozentige Übereinstimmung mit der Eingabezeichenfolge </w:t>
      </w:r>
      <w:r w:rsidR="00E8317A">
        <w:t>vorliegt.</w:t>
      </w:r>
      <w:r w:rsidR="009B21B3">
        <w:t xml:space="preserve"> </w:t>
      </w:r>
    </w:p>
    <w:p w14:paraId="2331294D" w14:textId="6D8471DC" w:rsidR="003F11D4" w:rsidRDefault="005E5AD5" w:rsidP="00816629">
      <w:r>
        <w:rPr>
          <w:noProof/>
        </w:rPr>
        <mc:AlternateContent>
          <mc:Choice Requires="wps">
            <w:drawing>
              <wp:anchor distT="0" distB="0" distL="114300" distR="114300" simplePos="0" relativeHeight="251658246" behindDoc="0" locked="0" layoutInCell="1" allowOverlap="1" wp14:anchorId="63B1B3B3" wp14:editId="799C32C1">
                <wp:simplePos x="0" y="0"/>
                <wp:positionH relativeFrom="margin">
                  <wp:align>right</wp:align>
                </wp:positionH>
                <wp:positionV relativeFrom="paragraph">
                  <wp:posOffset>2800350</wp:posOffset>
                </wp:positionV>
                <wp:extent cx="5593080" cy="356235"/>
                <wp:effectExtent l="0" t="0" r="7620" b="5715"/>
                <wp:wrapTopAndBottom/>
                <wp:docPr id="4" name="Textfeld 4"/>
                <wp:cNvGraphicFramePr/>
                <a:graphic xmlns:a="http://schemas.openxmlformats.org/drawingml/2006/main">
                  <a:graphicData uri="http://schemas.microsoft.com/office/word/2010/wordprocessingShape">
                    <wps:wsp>
                      <wps:cNvSpPr txBox="1"/>
                      <wps:spPr>
                        <a:xfrm>
                          <a:off x="0" y="0"/>
                          <a:ext cx="5593080" cy="356235"/>
                        </a:xfrm>
                        <a:prstGeom prst="rect">
                          <a:avLst/>
                        </a:prstGeom>
                        <a:solidFill>
                          <a:prstClr val="white"/>
                        </a:solidFill>
                        <a:ln>
                          <a:noFill/>
                        </a:ln>
                      </wps:spPr>
                      <wps:txbx>
                        <w:txbxContent>
                          <w:p w14:paraId="3872E080" w14:textId="5EDCE9F5" w:rsidR="00226502" w:rsidRPr="00226502" w:rsidRDefault="005E5AD5" w:rsidP="001D4E29">
                            <w:pPr>
                              <w:pStyle w:val="Beschriftung"/>
                              <w:jc w:val="center"/>
                              <w:rPr>
                                <w:vanish/>
                                <w:specVanish/>
                              </w:rPr>
                            </w:pPr>
                            <w:bookmarkStart w:id="14" w:name="_Toc114070395"/>
                            <w:r w:rsidRPr="00226502">
                              <w:rPr>
                                <w:b/>
                                <w:bCs w:val="0"/>
                              </w:rPr>
                              <w:t xml:space="preserve">Abbildung </w:t>
                            </w:r>
                            <w:r w:rsidRPr="00226502">
                              <w:rPr>
                                <w:b/>
                                <w:bCs w:val="0"/>
                              </w:rPr>
                              <w:fldChar w:fldCharType="begin"/>
                            </w:r>
                            <w:r w:rsidRPr="00226502">
                              <w:rPr>
                                <w:b/>
                                <w:bCs w:val="0"/>
                              </w:rPr>
                              <w:instrText xml:space="preserve"> SEQ Abbildung \* ARABIC </w:instrText>
                            </w:r>
                            <w:r w:rsidRPr="00226502">
                              <w:rPr>
                                <w:b/>
                                <w:bCs w:val="0"/>
                              </w:rPr>
                              <w:fldChar w:fldCharType="separate"/>
                            </w:r>
                            <w:r w:rsidR="00D127CF">
                              <w:rPr>
                                <w:b/>
                                <w:bCs w:val="0"/>
                                <w:noProof/>
                              </w:rPr>
                              <w:t>1</w:t>
                            </w:r>
                            <w:r w:rsidRPr="00226502">
                              <w:rPr>
                                <w:b/>
                                <w:bCs w:val="0"/>
                              </w:rPr>
                              <w:fldChar w:fldCharType="end"/>
                            </w:r>
                            <w:r w:rsidRPr="00226502">
                              <w:rPr>
                                <w:b/>
                                <w:bCs w:val="0"/>
                              </w:rPr>
                              <w:t>:</w:t>
                            </w:r>
                            <w:r>
                              <w:t xml:space="preserve"> Darstellung einer klassischen und einer unscharfen Menge</w:t>
                            </w:r>
                            <w:bookmarkEnd w:id="14"/>
                          </w:p>
                          <w:p w14:paraId="2A1B4DBE" w14:textId="4293BCF3" w:rsidR="00226502" w:rsidRDefault="00AB6270" w:rsidP="001D4E29">
                            <w:pPr>
                              <w:pStyle w:val="BeschriftungOhneEintrag"/>
                              <w:jc w:val="center"/>
                            </w:pPr>
                            <w:r>
                              <w:t>(</w:t>
                            </w:r>
                            <w:r w:rsidR="00226502">
                              <w:t xml:space="preserve">Quelle: </w:t>
                            </w:r>
                            <w:sdt>
                              <w:sdtPr>
                                <w:alias w:val="To edit, see citavi.com/edit"/>
                                <w:tag w:val="CitaviPlaceholder#fc268909-f144-4627-b4d5-874fdfb22eb4"/>
                                <w:id w:val="456449958"/>
                                <w:placeholder>
                                  <w:docPart w:val="F3F62B597C234D8CB18D3DA91729670C"/>
                                </w:placeholder>
                              </w:sdtPr>
                              <w:sdtEndPr/>
                              <w:sdtContent>
                                <w:r w:rsidR="00226502">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TZiOTgyLWY3MjctNDRmNy04ODQ4LTZkMWE4ODRlZDQ2NiIsIlJhbmdlTGVuZ3RoIjoyMiwiUmVmZXJlbmNlSWQiOiJlNDc5MTQ5Yi1iOWJkLTQ0YTEtYjgyNy1hMjE3Mjc4NGVkOT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NyIsIlN0YXJ0UGFnZSI6eyIkaWQiOiI1IiwiJHR5cGUiOiJTd2lzc0FjYWRlbWljLlBhZ2VOdW1iZXIsIFN3aXNzQWNhZGVtaWMiLCJJc0Z1bGx5TnVtZXJpYyI6dHJ1ZSwiTnVtYmVyIjoyMzcsIk51bWJlcmluZ1R5cGUiOjAsIk51bWVyYWxTeXN0ZW0iOjAsIk9yaWdpbmFsU3RyaW5nIjoiMjM3IiwiUHJldHR5U3RyaW5nIjoiMjM3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OYWhyc3RlZHQiLCJQcm90ZWN0ZWQiOmZhbHNlLCJTZXgiOjIsIkNyZWF0ZWRCeSI6Il9TZWJhc3RpYW4gS25vcGYiLCJDcmVhdGVkT24iOiIyMDIyLTA5LTExVDA2OjQ1OjI4IiwiTW9kaWZpZWRCeSI6Il9TZWJhc3RpYW4gS25vcGYiLCJJZCI6ImUwYzVhYjA2LWQ5MmYtNDRmMy1iMzk1LTVmZDk0MTVjZDRhMSIsIk1vZGlmaWVkT24iOiIyMDIyLTA5LTExVDA2OjQ1OjI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Vc2VyXFxBcHBEYXRhXFxMb2NhbFxcVGVtcFxcdjFpazRreXkuanBnIiwiVXJpU3RyaW5nIjoiZTQ3OTE0OWItYjliZC00NGExLWI4MjctYTIxNzI3ODRlZD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04MzQ4LTE5ODAtMiIsIkVkaXRvcnMiOltdLCJFdmFsdWF0aW9uQ29tcGxleGl0eSI6MCwiRXZhbHVhdGlvblNvdXJjZVRleHRGb3JtYXQiOjAsIkdyb3VwcyI6W10sIkhhc0xhYmVsMSI6ZmFsc2UsIkhhc0xhYmVsMiI6ZmFsc2UsIklzYm4iOiI5NzgtMy04MzQ4LTE2OTIt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ODM0OC0xOTgwLTIiLCJVcmlTdHJpbmciOiJodHRwczovL2RvaS5vcmcvMTAuMTAwNy85NzgtMy04MzQ4LTE5ODAt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}</w:instrText>
                                </w:r>
                                <w:r w:rsidR="00226502">
                                  <w:fldChar w:fldCharType="separate"/>
                                </w:r>
                                <w:r w:rsidR="00226502">
                                  <w:t>Nahrstedt 2012, S. 237</w:t>
                                </w:r>
                                <w:r w:rsidR="00226502">
                                  <w:fldChar w:fldCharType="end"/>
                                </w:r>
                              </w:sdtContent>
                            </w:sdt>
                            <w:r>
                              <w:t>)</w:t>
                            </w:r>
                          </w:p>
                          <w:p w14:paraId="49CC6474" w14:textId="7482312F" w:rsidR="005E5AD5" w:rsidRPr="000067A5" w:rsidRDefault="005E5AD5" w:rsidP="001D4E29">
                            <w:pPr>
                              <w:pStyle w:val="Beschriftung"/>
                              <w:jc w:val="center"/>
                              <w:rPr>
                                <w:noProof/>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1B3B3" id="Textfeld 4" o:spid="_x0000_s1030" type="#_x0000_t202" style="position:absolute;left:0;text-align:left;margin-left:389.2pt;margin-top:220.5pt;width:440.4pt;height:28.05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" stroked="f">
                <v:textbox inset="0,0,0,0">
                  <w:txbxContent>
                    <w:p w14:paraId="3872E080" w14:textId="5EDCE9F5" w:rsidR="00226502" w:rsidRPr="00226502" w:rsidRDefault="005E5AD5" w:rsidP="001D4E29">
                      <w:pPr>
                        <w:pStyle w:val="Beschriftung"/>
                        <w:jc w:val="center"/>
                        <w:rPr>
                          <w:vanish/>
                          <w:specVanish/>
                        </w:rPr>
                      </w:pPr>
                      <w:bookmarkStart w:id="15" w:name="_Toc114070395"/>
                      <w:r w:rsidRPr="00226502">
                        <w:rPr>
                          <w:b/>
                          <w:bCs w:val="0"/>
                        </w:rPr>
                        <w:t xml:space="preserve">Abbildung </w:t>
                      </w:r>
                      <w:r w:rsidRPr="00226502">
                        <w:rPr>
                          <w:b/>
                          <w:bCs w:val="0"/>
                        </w:rPr>
                        <w:fldChar w:fldCharType="begin"/>
                      </w:r>
                      <w:r w:rsidRPr="00226502">
                        <w:rPr>
                          <w:b/>
                          <w:bCs w:val="0"/>
                        </w:rPr>
                        <w:instrText xml:space="preserve"> SEQ Abbildung \* ARABIC </w:instrText>
                      </w:r>
                      <w:r w:rsidRPr="00226502">
                        <w:rPr>
                          <w:b/>
                          <w:bCs w:val="0"/>
                        </w:rPr>
                        <w:fldChar w:fldCharType="separate"/>
                      </w:r>
                      <w:r w:rsidR="00D127CF">
                        <w:rPr>
                          <w:b/>
                          <w:bCs w:val="0"/>
                          <w:noProof/>
                        </w:rPr>
                        <w:t>1</w:t>
                      </w:r>
                      <w:r w:rsidRPr="00226502">
                        <w:rPr>
                          <w:b/>
                          <w:bCs w:val="0"/>
                        </w:rPr>
                        <w:fldChar w:fldCharType="end"/>
                      </w:r>
                      <w:r w:rsidRPr="00226502">
                        <w:rPr>
                          <w:b/>
                          <w:bCs w:val="0"/>
                        </w:rPr>
                        <w:t>:</w:t>
                      </w:r>
                      <w:r>
                        <w:t xml:space="preserve"> Darstellung einer klassischen und einer unscharfen Menge</w:t>
                      </w:r>
                      <w:bookmarkEnd w:id="15"/>
                    </w:p>
                    <w:p w14:paraId="2A1B4DBE" w14:textId="4293BCF3" w:rsidR="00226502" w:rsidRDefault="00AB6270" w:rsidP="001D4E29">
                      <w:pPr>
                        <w:pStyle w:val="BeschriftungOhneEintrag"/>
                        <w:jc w:val="center"/>
                      </w:pPr>
                      <w:r>
                        <w:t>(</w:t>
                      </w:r>
                      <w:r w:rsidR="00226502">
                        <w:t xml:space="preserve">Quelle: </w:t>
                      </w:r>
                      <w:sdt>
                        <w:sdtPr>
                          <w:alias w:val="To edit, see citavi.com/edit"/>
                          <w:tag w:val="CitaviPlaceholder#fc268909-f144-4627-b4d5-874fdfb22eb4"/>
                          <w:id w:val="456449958"/>
                          <w:placeholder>
                            <w:docPart w:val="F3F62B597C234D8CB18D3DA91729670C"/>
                          </w:placeholder>
                        </w:sdtPr>
                        <w:sdtEndPr/>
                        <w:sdtContent>
                          <w:r w:rsidR="00226502">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TZiOTgyLWY3MjctNDRmNy04ODQ4LTZkMWE4ODRlZDQ2NiIsIlJhbmdlTGVuZ3RoIjoyMiwiUmVmZXJlbmNlSWQiOiJlNDc5MTQ5Yi1iOWJkLTQ0YTEtYjgyNy1hMjE3Mjc4NGVkOT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NyIsIlN0YXJ0UGFnZSI6eyIkaWQiOiI1IiwiJHR5cGUiOiJTd2lzc0FjYWRlbWljLlBhZ2VOdW1iZXIsIFN3aXNzQWNhZGVtaWMiLCJJc0Z1bGx5TnVtZXJpYyI6dHJ1ZSwiTnVtYmVyIjoyMzcsIk51bWJlcmluZ1R5cGUiOjAsIk51bWVyYWxTeXN0ZW0iOjAsIk9yaWdpbmFsU3RyaW5nIjoiMjM3IiwiUHJldHR5U3RyaW5nIjoiMjM3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OYWhyc3RlZHQiLCJQcm90ZWN0ZWQiOmZhbHNlLCJTZXgiOjIsIkNyZWF0ZWRCeSI6Il9TZWJhc3RpYW4gS25vcGYiLCJDcmVhdGVkT24iOiIyMDIyLTA5LTExVDA2OjQ1OjI4IiwiTW9kaWZpZWRCeSI6Il9TZWJhc3RpYW4gS25vcGYiLCJJZCI6ImUwYzVhYjA2LWQ5MmYtNDRmMy1iMzk1LTVmZDk0MTVjZDRhMSIsIk1vZGlmaWVkT24iOiIyMDIyLTA5LTExVDA2OjQ1OjI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Vc2VyXFxBcHBEYXRhXFxMb2NhbFxcVGVtcFxcdjFpazRreXkuanBnIiwiVXJpU3RyaW5nIjoiZTQ3OTE0OWItYjliZC00NGExLWI4MjctYTIxNzI3ODRlZD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04MzQ4LTE5ODAtMiIsIkVkaXRvcnMiOltdLCJFdmFsdWF0aW9uQ29tcGxleGl0eSI6MCwiRXZhbHVhdGlvblNvdXJjZVRleHRGb3JtYXQiOjAsIkdyb3VwcyI6W10sIkhhc0xhYmVsMSI6ZmFsc2UsIkhhc0xhYmVsMiI6ZmFsc2UsIklzYm4iOiI5NzgtMy04MzQ4LTE2OTIt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ODM0OC0xOTgwLTIiLCJVcmlTdHJpbmciOiJodHRwczovL2RvaS5vcmcvMTAuMTAwNy85NzgtMy04MzQ4LTE5ODAt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}</w:instrText>
                          </w:r>
                          <w:r w:rsidR="00226502">
                            <w:fldChar w:fldCharType="separate"/>
                          </w:r>
                          <w:r w:rsidR="00226502">
                            <w:t>Nahrstedt 2012, S. 237</w:t>
                          </w:r>
                          <w:r w:rsidR="00226502">
                            <w:fldChar w:fldCharType="end"/>
                          </w:r>
                        </w:sdtContent>
                      </w:sdt>
                      <w:r>
                        <w:t>)</w:t>
                      </w:r>
                    </w:p>
                    <w:p w14:paraId="49CC6474" w14:textId="7482312F" w:rsidR="005E5AD5" w:rsidRPr="000067A5" w:rsidRDefault="005E5AD5" w:rsidP="001D4E29">
                      <w:pPr>
                        <w:pStyle w:val="Beschriftung"/>
                        <w:jc w:val="center"/>
                        <w:rPr>
                          <w:noProof/>
                          <w:sz w:val="21"/>
                        </w:rPr>
                      </w:pPr>
                    </w:p>
                  </w:txbxContent>
                </v:textbox>
                <w10:wrap type="topAndBottom" anchorx="margin"/>
              </v:shape>
            </w:pict>
          </mc:Fallback>
        </mc:AlternateContent>
      </w:r>
      <w:r w:rsidR="00BB50B1">
        <w:rPr>
          <w:noProof/>
        </w:rPr>
        <w:drawing>
          <wp:anchor distT="0" distB="0" distL="114300" distR="114300" simplePos="0" relativeHeight="251658245" behindDoc="0" locked="0" layoutInCell="1" allowOverlap="1" wp14:anchorId="0BC9C40A" wp14:editId="258178D7">
            <wp:simplePos x="0" y="0"/>
            <wp:positionH relativeFrom="margin">
              <wp:align>center</wp:align>
            </wp:positionH>
            <wp:positionV relativeFrom="paragraph">
              <wp:posOffset>579813</wp:posOffset>
            </wp:positionV>
            <wp:extent cx="5099050" cy="2172970"/>
            <wp:effectExtent l="0" t="0" r="635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99050" cy="2172970"/>
                    </a:xfrm>
                    <a:prstGeom prst="rect">
                      <a:avLst/>
                    </a:prstGeom>
                  </pic:spPr>
                </pic:pic>
              </a:graphicData>
            </a:graphic>
            <wp14:sizeRelH relativeFrom="page">
              <wp14:pctWidth>0</wp14:pctWidth>
            </wp14:sizeRelH>
            <wp14:sizeRelV relativeFrom="page">
              <wp14:pctHeight>0</wp14:pctHeight>
            </wp14:sizeRelV>
          </wp:anchor>
        </w:drawing>
      </w:r>
      <w:r w:rsidR="00A179DB">
        <w:t xml:space="preserve">Die folgende Abbildung zeigt </w:t>
      </w:r>
      <w:r w:rsidR="00305F33">
        <w:t>die graphische Darstellung einer klassischen und einer unscharfen Menge</w:t>
      </w:r>
      <w:r w:rsidR="003C0FC1">
        <w:t xml:space="preserve"> am Beispiel von Temperaturen</w:t>
      </w:r>
      <w:r w:rsidR="00305F33">
        <w:t xml:space="preserve"> im Vergleich:</w:t>
      </w:r>
    </w:p>
    <w:p w14:paraId="248EA1C5" w14:textId="7DAF3BAA" w:rsidR="00EB2868" w:rsidRDefault="00EB2868" w:rsidP="00816629">
      <w:r>
        <w:t xml:space="preserve">Am Beispiel der Temperaturen </w:t>
      </w:r>
      <w:r w:rsidR="00662C58">
        <w:t xml:space="preserve">werden die Klassifikationen „tief“, „normal“ und „hoch“ durch Verwendung der unscharfen Mengen nicht exakt abgegrenzt, sondern bilden das tatsächliche Empfinden </w:t>
      </w:r>
      <w:r w:rsidR="00CD598D">
        <w:t xml:space="preserve">verschiedener Menschen ab. So liegt eine „niedrige“ Temperatur bei einer Person schon bei 15°, </w:t>
      </w:r>
      <w:r w:rsidR="00E776A3">
        <w:t>bei einer anderen Person aber erst bei 5°.</w:t>
      </w:r>
    </w:p>
    <w:p w14:paraId="624960E7" w14:textId="77777777" w:rsidR="00EB2868" w:rsidRDefault="00EB2868">
      <w:pPr>
        <w:jc w:val="left"/>
      </w:pPr>
      <w:r>
        <w:br w:type="page"/>
      </w:r>
    </w:p>
    <w:p w14:paraId="0D4D356B" w14:textId="54426A34" w:rsidR="0094127A" w:rsidRDefault="00EB2868" w:rsidP="00816629">
      <w:r>
        <w:rPr>
          <w:noProof/>
        </w:rPr>
        <w:lastRenderedPageBreak/>
        <mc:AlternateContent>
          <mc:Choice Requires="wps">
            <w:drawing>
              <wp:anchor distT="0" distB="0" distL="114300" distR="114300" simplePos="0" relativeHeight="251658248" behindDoc="0" locked="0" layoutInCell="1" allowOverlap="1" wp14:anchorId="12913426" wp14:editId="635F04CA">
                <wp:simplePos x="0" y="0"/>
                <wp:positionH relativeFrom="column">
                  <wp:posOffset>-1905</wp:posOffset>
                </wp:positionH>
                <wp:positionV relativeFrom="paragraph">
                  <wp:posOffset>3834765</wp:posOffset>
                </wp:positionV>
                <wp:extent cx="557974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33CB840" w14:textId="54670C23" w:rsidR="00EB2868" w:rsidRPr="00226502" w:rsidRDefault="00EB2868" w:rsidP="00EB2868">
                            <w:pPr>
                              <w:pStyle w:val="Beschriftung"/>
                              <w:jc w:val="center"/>
                              <w:rPr>
                                <w:vanish/>
                                <w:specVanish/>
                              </w:rPr>
                            </w:pPr>
                            <w:bookmarkStart w:id="16" w:name="_Toc114070396"/>
                            <w:r w:rsidRPr="00EB2868">
                              <w:rPr>
                                <w:b/>
                                <w:bCs w:val="0"/>
                              </w:rPr>
                              <w:t xml:space="preserve">Abbildung </w:t>
                            </w:r>
                            <w:r w:rsidRPr="00EB2868">
                              <w:rPr>
                                <w:b/>
                                <w:bCs w:val="0"/>
                              </w:rPr>
                              <w:fldChar w:fldCharType="begin"/>
                            </w:r>
                            <w:r w:rsidRPr="00EB2868">
                              <w:rPr>
                                <w:b/>
                                <w:bCs w:val="0"/>
                              </w:rPr>
                              <w:instrText xml:space="preserve"> SEQ Abbildung \* ARABIC </w:instrText>
                            </w:r>
                            <w:r w:rsidRPr="00EB2868">
                              <w:rPr>
                                <w:b/>
                                <w:bCs w:val="0"/>
                              </w:rPr>
                              <w:fldChar w:fldCharType="separate"/>
                            </w:r>
                            <w:r w:rsidR="00D127CF">
                              <w:rPr>
                                <w:b/>
                                <w:bCs w:val="0"/>
                                <w:noProof/>
                              </w:rPr>
                              <w:t>2</w:t>
                            </w:r>
                            <w:r w:rsidRPr="00EB2868">
                              <w:rPr>
                                <w:b/>
                                <w:bCs w:val="0"/>
                              </w:rPr>
                              <w:fldChar w:fldCharType="end"/>
                            </w:r>
                            <w:r w:rsidRPr="00EB2868">
                              <w:rPr>
                                <w:b/>
                                <w:bCs w:val="0"/>
                              </w:rPr>
                              <w:t>:</w:t>
                            </w:r>
                            <w:r>
                              <w:t xml:space="preserve"> Graphische Darstellung der Überdeckung unscharfer Mengen</w:t>
                            </w:r>
                            <w:bookmarkEnd w:id="16"/>
                            <w:r>
                              <w:t xml:space="preserve"> </w:t>
                            </w:r>
                          </w:p>
                          <w:p w14:paraId="3BC8B42D" w14:textId="2BF06F2D" w:rsidR="00EB2868" w:rsidRPr="00EB2868" w:rsidRDefault="00EB2868" w:rsidP="00EB2868">
                            <w:pPr>
                              <w:pStyle w:val="BeschriftungOhneEintrag"/>
                              <w:jc w:val="center"/>
                            </w:pPr>
                            <w:r>
                              <w:t xml:space="preserve">(Quelle: </w:t>
                            </w:r>
                            <w:sdt>
                              <w:sdtPr>
                                <w:alias w:val="To edit, see citavi.com/edit"/>
                                <w:tag w:val="CitaviPlaceholder#f2b87d3f-ff25-4f7c-8985-c9114653e5f9"/>
                                <w:id w:val="1665205807"/>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M2JkNDZlLTc1YjEtNDYxNS05MDE4LWYyZDUwNjBhODE0MiIsIlJhbmdlTGVuZ3RoIjoyMiwiUmVmZXJlbmNlSWQiOiJlNDc5MTQ5Yi1iOWJkLTQ0YTEtYjgyNy1hMjE3Mjc4NGVkOT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OCIsIlN0YXJ0UGFnZSI6eyIkaWQiOiI1IiwiJHR5cGUiOiJTd2lzc0FjYWRlbWljLlBhZ2VOdW1iZXIsIFN3aXNzQWNhZGVtaWMiLCJJc0Z1bGx5TnVtZXJpYyI6dHJ1ZSwiTnVtYmVyIjoyMzgsIk51bWJlcmluZ1R5cGUiOjAsIk51bWVyYWxTeXN0ZW0iOjAsIk9yaWdpbmFsU3RyaW5nIjoiMjM4IiwiUHJldHR5U3RyaW5nIjoiMjM4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OYWhyc3RlZHQiLCJQcm90ZWN0ZWQiOmZhbHNlLCJTZXgiOjIsIkNyZWF0ZWRCeSI6Il9TZWJhc3RpYW4gS25vcGYiLCJDcmVhdGVkT24iOiIyMDIyLTA5LTExVDA2OjQ1OjI4IiwiTW9kaWZpZWRCeSI6Il9TZWJhc3RpYW4gS25vcGYiLCJJZCI6ImUwYzVhYjA2LWQ5MmYtNDRmMy1iMzk1LTVmZDk0MTVjZDRhMSIsIk1vZGlmaWVkT24iOiIyMDIyLTA5LTExVDA2OjQ1OjI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Vc2VyXFxBcHBEYXRhXFxMb2NhbFxcVGVtcFxcdjFpazRreXkuanBnIiwiVXJpU3RyaW5nIjoiZTQ3OTE0OWItYjliZC00NGExLWI4MjctYTIxNzI3ODRlZD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04MzQ4LTE5ODAtMiIsIkVkaXRvcnMiOltdLCJFdmFsdWF0aW9uQ29tcGxleGl0eSI6MCwiRXZhbHVhdGlvblNvdXJjZVRleHRGb3JtYXQiOjAsIkdyb3VwcyI6W10sIkhhc0xhYmVsMSI6ZmFsc2UsIkhhc0xhYmVsMiI6ZmFsc2UsIklzYm4iOiI5NzgtMy04MzQ4LTE2OTIt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ODM0OC0xOTgwLTIiLCJVcmlTdHJpbmciOiJodHRwczovL2RvaS5vcmcvMTAuMTAwNy85NzgtMy04MzQ4LTE5ODAt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}</w:instrText>
                                </w:r>
                                <w:r>
                                  <w:fldChar w:fldCharType="separate"/>
                                </w:r>
                                <w:r>
                                  <w:t>Nahrstedt 2012, S. 238</w:t>
                                </w:r>
                                <w:r>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13426" id="Textfeld 6" o:spid="_x0000_s1031" type="#_x0000_t202" style="position:absolute;left:0;text-align:left;margin-left:-.15pt;margin-top:301.95pt;width:439.35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lGwIAAD8EAAAOAAAAZHJzL2Uyb0RvYy54bWysU99v0zAQfkfif7D8TtMOuk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" stroked="f">
                <v:textbox style="mso-fit-shape-to-text:t" inset="0,0,0,0">
                  <w:txbxContent>
                    <w:p w14:paraId="133CB840" w14:textId="54670C23" w:rsidR="00EB2868" w:rsidRPr="00226502" w:rsidRDefault="00EB2868" w:rsidP="00EB2868">
                      <w:pPr>
                        <w:pStyle w:val="Beschriftung"/>
                        <w:jc w:val="center"/>
                        <w:rPr>
                          <w:vanish/>
                          <w:specVanish/>
                        </w:rPr>
                      </w:pPr>
                      <w:bookmarkStart w:id="17" w:name="_Toc114070396"/>
                      <w:r w:rsidRPr="00EB2868">
                        <w:rPr>
                          <w:b/>
                          <w:bCs w:val="0"/>
                        </w:rPr>
                        <w:t xml:space="preserve">Abbildung </w:t>
                      </w:r>
                      <w:r w:rsidRPr="00EB2868">
                        <w:rPr>
                          <w:b/>
                          <w:bCs w:val="0"/>
                        </w:rPr>
                        <w:fldChar w:fldCharType="begin"/>
                      </w:r>
                      <w:r w:rsidRPr="00EB2868">
                        <w:rPr>
                          <w:b/>
                          <w:bCs w:val="0"/>
                        </w:rPr>
                        <w:instrText xml:space="preserve"> SEQ Abbildung \* ARABIC </w:instrText>
                      </w:r>
                      <w:r w:rsidRPr="00EB2868">
                        <w:rPr>
                          <w:b/>
                          <w:bCs w:val="0"/>
                        </w:rPr>
                        <w:fldChar w:fldCharType="separate"/>
                      </w:r>
                      <w:r w:rsidR="00D127CF">
                        <w:rPr>
                          <w:b/>
                          <w:bCs w:val="0"/>
                          <w:noProof/>
                        </w:rPr>
                        <w:t>2</w:t>
                      </w:r>
                      <w:r w:rsidRPr="00EB2868">
                        <w:rPr>
                          <w:b/>
                          <w:bCs w:val="0"/>
                        </w:rPr>
                        <w:fldChar w:fldCharType="end"/>
                      </w:r>
                      <w:r w:rsidRPr="00EB2868">
                        <w:rPr>
                          <w:b/>
                          <w:bCs w:val="0"/>
                        </w:rPr>
                        <w:t>:</w:t>
                      </w:r>
                      <w:r>
                        <w:t xml:space="preserve"> Graphische Darstellung der Überdeckung unscharfer Mengen</w:t>
                      </w:r>
                      <w:bookmarkEnd w:id="17"/>
                      <w:r>
                        <w:t xml:space="preserve"> </w:t>
                      </w:r>
                    </w:p>
                    <w:p w14:paraId="3BC8B42D" w14:textId="2BF06F2D" w:rsidR="00EB2868" w:rsidRPr="00EB2868" w:rsidRDefault="00EB2868" w:rsidP="00EB2868">
                      <w:pPr>
                        <w:pStyle w:val="BeschriftungOhneEintrag"/>
                        <w:jc w:val="center"/>
                      </w:pPr>
                      <w:r>
                        <w:t xml:space="preserve">(Quelle: </w:t>
                      </w:r>
                      <w:sdt>
                        <w:sdtPr>
                          <w:alias w:val="To edit, see citavi.com/edit"/>
                          <w:tag w:val="CitaviPlaceholder#f2b87d3f-ff25-4f7c-8985-c9114653e5f9"/>
                          <w:id w:val="1665205807"/>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M2JkNDZlLTc1YjEtNDYxNS05MDE4LWYyZDUwNjBhODE0MiIsIlJhbmdlTGVuZ3RoIjoyMiwiUmVmZXJlbmNlSWQiOiJlNDc5MTQ5Yi1iOWJkLTQ0YTEtYjgyNy1hMjE3Mjc4NGVkOT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OCIsIlN0YXJ0UGFnZSI6eyIkaWQiOiI1IiwiJHR5cGUiOiJTd2lzc0FjYWRlbWljLlBhZ2VOdW1iZXIsIFN3aXNzQWNhZGVtaWMiLCJJc0Z1bGx5TnVtZXJpYyI6dHJ1ZSwiTnVtYmVyIjoyMzgsIk51bWJlcmluZ1R5cGUiOjAsIk51bWVyYWxTeXN0ZW0iOjAsIk9yaWdpbmFsU3RyaW5nIjoiMjM4IiwiUHJldHR5U3RyaW5nIjoiMjM4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OYWhyc3RlZHQiLCJQcm90ZWN0ZWQiOmZhbHNlLCJTZXgiOjIsIkNyZWF0ZWRCeSI6Il9TZWJhc3RpYW4gS25vcGYiLCJDcmVhdGVkT24iOiIyMDIyLTA5LTExVDA2OjQ1OjI4IiwiTW9kaWZpZWRCeSI6Il9TZWJhc3RpYW4gS25vcGYiLCJJZCI6ImUwYzVhYjA2LWQ5MmYtNDRmMy1iMzk1LTVmZDk0MTVjZDRhMSIsIk1vZGlmaWVkT24iOiIyMDIyLTA5LTExVDA2OjQ1OjI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Vc2VyXFxBcHBEYXRhXFxMb2NhbFxcVGVtcFxcdjFpazRreXkuanBnIiwiVXJpU3RyaW5nIjoiZTQ3OTE0OWItYjliZC00NGExLWI4MjctYTIxNzI3ODRlZD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04MzQ4LTE5ODAtMiIsIkVkaXRvcnMiOltdLCJFdmFsdWF0aW9uQ29tcGxleGl0eSI6MCwiRXZhbHVhdGlvblNvdXJjZVRleHRGb3JtYXQiOjAsIkdyb3VwcyI6W10sIkhhc0xhYmVsMSI6ZmFsc2UsIkhhc0xhYmVsMiI6ZmFsc2UsIklzYm4iOiI5NzgtMy04MzQ4LTE2OTIt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ODM0OC0xOTgwLTIiLCJVcmlTdHJpbmciOiJodHRwczovL2RvaS5vcmcvMTAuMTAwNy85NzgtMy04MzQ4LTE5ODAt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}</w:instrText>
                          </w:r>
                          <w:r>
                            <w:fldChar w:fldCharType="separate"/>
                          </w:r>
                          <w:r>
                            <w:t>Nahrstedt 2012, S. 238</w:t>
                          </w:r>
                          <w:r>
                            <w:fldChar w:fldCharType="end"/>
                          </w:r>
                        </w:sdtContent>
                      </w:sdt>
                      <w:r>
                        <w:t>)</w:t>
                      </w:r>
                    </w:p>
                  </w:txbxContent>
                </v:textbox>
                <w10:wrap type="topAndBottom"/>
              </v:shape>
            </w:pict>
          </mc:Fallback>
        </mc:AlternateContent>
      </w:r>
      <w:r>
        <w:rPr>
          <w:noProof/>
        </w:rPr>
        <w:drawing>
          <wp:anchor distT="0" distB="0" distL="114300" distR="114300" simplePos="0" relativeHeight="251658247" behindDoc="0" locked="0" layoutInCell="1" allowOverlap="1" wp14:anchorId="5CD0AE0E" wp14:editId="3AA53086">
            <wp:simplePos x="0" y="0"/>
            <wp:positionH relativeFrom="margin">
              <wp:align>right</wp:align>
            </wp:positionH>
            <wp:positionV relativeFrom="paragraph">
              <wp:posOffset>575607</wp:posOffset>
            </wp:positionV>
            <wp:extent cx="5579745" cy="3202305"/>
            <wp:effectExtent l="0" t="0" r="190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202305"/>
                    </a:xfrm>
                    <a:prstGeom prst="rect">
                      <a:avLst/>
                    </a:prstGeom>
                  </pic:spPr>
                </pic:pic>
              </a:graphicData>
            </a:graphic>
          </wp:anchor>
        </w:drawing>
      </w:r>
      <w:r w:rsidR="00917088">
        <w:t xml:space="preserve">Diese Überdeckung </w:t>
      </w:r>
      <w:r w:rsidR="001A31E6">
        <w:t>von verschiedenen Temperaturempfinden ist in der folgenden Abbildung graphisch dargestellt:</w:t>
      </w:r>
    </w:p>
    <w:p w14:paraId="7D7780C9" w14:textId="5767E5AB" w:rsidR="00B2791A" w:rsidRDefault="00904150" w:rsidP="00816629">
      <w:r>
        <w:t xml:space="preserve">Dasselbe Prinzip lässt sich auf die Suche nach Haltestellennamen anwenden. Die Zerlegung der Eingabezeichenfolge und der tatsächlichen Haltestellennamen bilden mehrere unscharfe Mengen, die sich zu einem gewissen Grad überdecken können und damit eine teilweise Übereinstimmung feststellbar machen. </w:t>
      </w:r>
      <w:r w:rsidR="00175997">
        <w:t xml:space="preserve">Wäre die Suche hingegen in einer </w:t>
      </w:r>
      <w:r w:rsidR="00305F33">
        <w:t xml:space="preserve">klassischen </w:t>
      </w:r>
      <w:r w:rsidR="00175997">
        <w:t xml:space="preserve">Menge durchgeführt worden, </w:t>
      </w:r>
      <w:r w:rsidR="001075D2">
        <w:t xml:space="preserve">hätte dies zu keinem Ergebnis geführt, da die Eingabezeichenfolge mit keinem der Elemente </w:t>
      </w:r>
      <w:r w:rsidR="00AF1E95">
        <w:t xml:space="preserve">exakt </w:t>
      </w:r>
      <w:r w:rsidR="00857CCB">
        <w:t xml:space="preserve">übereinstimmt. </w:t>
      </w:r>
      <w:r w:rsidR="00AB57ED">
        <w:t xml:space="preserve">Dieses Verfahren wird auch als </w:t>
      </w:r>
      <w:r w:rsidR="00AB57ED" w:rsidRPr="00857CCB">
        <w:rPr>
          <w:i/>
          <w:iCs/>
        </w:rPr>
        <w:t>unscharfe Suche</w:t>
      </w:r>
      <w:r w:rsidR="00AB57ED">
        <w:t xml:space="preserve"> oder </w:t>
      </w:r>
      <w:r w:rsidR="00AB57ED" w:rsidRPr="00857CCB">
        <w:rPr>
          <w:i/>
          <w:iCs/>
        </w:rPr>
        <w:t>Fuzzy-Suche</w:t>
      </w:r>
      <w:r w:rsidR="00AB57ED">
        <w:t xml:space="preserve"> bezeichnet und ist </w:t>
      </w:r>
      <w:r w:rsidR="005B6CBF">
        <w:t>eine bekannte KI-Anwendung</w:t>
      </w:r>
      <w:r w:rsidR="00857CCB">
        <w:t xml:space="preserve"> </w:t>
      </w:r>
      <w:sdt>
        <w:sdtPr>
          <w:alias w:val="To edit, see citavi.com/edit"/>
          <w:tag w:val="CitaviPlaceholder#b90afc66-984c-4d03-bcb4-5f7c4aaa9b21"/>
          <w:id w:val="510569897"/>
          <w:placeholder>
            <w:docPart w:val="DD1565874BD74A63964CC9FDA3AEFCA3"/>
          </w:placeholder>
        </w:sdtPr>
        <w:sdtEndPr/>
        <w:sdtContent>
          <w:r w:rsidR="001348E7">
            <w:fldChar w:fldCharType="begin"/>
          </w:r>
          <w:r w:rsidR="002265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WZiZGYyLTI5MjUtNGNkNC04NDljLWY3NmE5ZTdlZDI4MiIsIlJhbmdlTGVuZ3RoIjoyNCwiUmVmZXJlbmNlSWQiOiIzZDk4OTNiYS1mMWMzLTQ0ZWUtOTY1NS0xYTBlNzlhMGZjN2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}</w:instrText>
          </w:r>
          <w:r w:rsidR="001348E7">
            <w:fldChar w:fldCharType="separate"/>
          </w:r>
          <w:r w:rsidR="00D127CF">
            <w:t xml:space="preserve">(vgl. </w:t>
          </w:r>
          <w:proofErr w:type="spellStart"/>
          <w:r w:rsidR="00D127CF">
            <w:t>Engfer</w:t>
          </w:r>
          <w:proofErr w:type="spellEnd"/>
          <w:r w:rsidR="00D127CF">
            <w:t xml:space="preserve"> 2002, S. 3)</w:t>
          </w:r>
          <w:r w:rsidR="001348E7">
            <w:fldChar w:fldCharType="end"/>
          </w:r>
        </w:sdtContent>
      </w:sdt>
      <w:r w:rsidR="005B6CBF">
        <w:t>.</w:t>
      </w:r>
    </w:p>
    <w:p w14:paraId="00B0F70D" w14:textId="0C5346E0" w:rsidR="00816629" w:rsidRPr="00DC6DE4" w:rsidRDefault="002B76A0" w:rsidP="00816629">
      <w:r>
        <w:t>Die erste Bedingung, um von e</w:t>
      </w:r>
      <w:r w:rsidR="00372DA4">
        <w:t>iner KI gemäß der zuvor festgelegten Arbeitsdefinition ausgehen zu können ist damit erfüllt</w:t>
      </w:r>
      <w:r w:rsidR="004E7CFB">
        <w:t>.</w:t>
      </w:r>
      <w:r w:rsidR="00D17192">
        <w:t xml:space="preserve"> Die Qualität der Ergebnisse </w:t>
      </w:r>
      <w:r w:rsidR="00814070">
        <w:t xml:space="preserve">der KI ist </w:t>
      </w:r>
      <w:r w:rsidR="004E7CFB">
        <w:t xml:space="preserve">im Nachhinein </w:t>
      </w:r>
      <w:r w:rsidR="00814070">
        <w:t xml:space="preserve">nicht von der Qualität der Ergebnisse eines Menschen mit entsprechendem Fachwissen zu unterscheiden. </w:t>
      </w:r>
      <w:r w:rsidR="00806417">
        <w:t>Folglich darf beim verwendeten Beispiel von einer Form der KI ausgegangen werden.</w:t>
      </w:r>
    </w:p>
    <w:p w14:paraId="3CF2F20C" w14:textId="30AA9423" w:rsidR="00806417" w:rsidRDefault="00E85B0D" w:rsidP="00816629">
      <w:pPr>
        <w:rPr>
          <w:b/>
          <w:bCs/>
        </w:rPr>
      </w:pPr>
      <w:r w:rsidRPr="00E85B0D">
        <w:rPr>
          <w:b/>
          <w:bCs/>
        </w:rPr>
        <w:t>Kommen hierbei Ansätze aus dem ML zum Einsatz?</w:t>
      </w:r>
    </w:p>
    <w:p w14:paraId="6B0C4135" w14:textId="3484688B" w:rsidR="00D41749" w:rsidRDefault="0073282D" w:rsidP="00D41749">
      <w:r>
        <w:t xml:space="preserve">Um diese Frage beantworten zu können, ist es zunächst nötig, </w:t>
      </w:r>
      <w:r w:rsidR="00601918">
        <w:t xml:space="preserve">sich mit den Grundlagen des ML zu befassen. Grundsätzlich </w:t>
      </w:r>
      <w:r w:rsidR="008C4D10">
        <w:t xml:space="preserve">ist ML eine Möglichkeit, die „Programmen die Möglichkeit gibt, </w:t>
      </w:r>
      <w:r w:rsidR="006E522B">
        <w:t xml:space="preserve">mit Hilfe von Daten zu lernen, ohne </w:t>
      </w:r>
      <w:r w:rsidR="007D49D2">
        <w:t>explizit programmiert zu werden“</w:t>
      </w:r>
      <w:r w:rsidR="00DE4F3D">
        <w:t xml:space="preserve"> </w:t>
      </w:r>
      <w:sdt>
        <w:sdtPr>
          <w:alias w:val="To edit, see citavi.com/edit"/>
          <w:tag w:val="CitaviPlaceholder#46afde26-4f9b-4f18-af62-f2c07cf6be5b"/>
          <w:id w:val="1173303589"/>
          <w:placeholder>
            <w:docPart w:val="DefaultPlaceholder_-1854013440"/>
          </w:placeholder>
        </w:sdtPr>
        <w:sdtContent>
          <w:r w:rsidR="00DE4F3D">
            <w:fldChar w:fldCharType="begin"/>
          </w:r>
          <w:r w:rsidR="00D4174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ODExMjA5LTg5YzYtNDkzNC04ZDU3LWI4MGZjYTlkYjVjOCIsIlJhbmdlTGVuZ3RoIjoyMSwiUmVmZXJlbmNlSWQiOiI4YzhhNWUyMS1jYTU2LTRmNGEtOGIzMC00ZDgxNjdmNTkw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iLCJTdGFydFBhZ2UiOnsiJGlkIjoiNSIsIiR0eXBlIjoiU3dpc3NBY2FkZW1pYy5QYWdlTnVtYmVyLCBTd2lzc0FjYWRlbWljIiwiSXNGdWxseU51bWVyaWMiOnRydWUsIk51bWJlciI6MTAsIk51bWJlcmluZ1R5cGUiOjAsIk51bWVyYWxTeXN0ZW0iOjAsIk9yaWdpbmFsU3RyaW5nIjoiMTAiLCJQcmV0dHlTdHJpbmciOiIxM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WwiLCJMYXN0TmFtZSI6Ik5pZWJsZXIiLCJQcm90ZWN0ZWQiOmZhbHNlLCJTZXgiOjIsIkNyZWF0ZWRCeSI6Il9TZWJhc3RpYW4gS25vcGYiLCJDcmVhdGVkT24iOiIyMDIyLTA5LTEyVDE0OjE5OjEyIiwiTW9kaWZpZWRCeSI6Il9TZWJhc3RpYW4gS25vcGYiLCJJZCI6IjdiODliNTdlLTg1MzAtNDI5ZC05ZWJhLTIzODFkODZkMzFiZCIsIk1vZGlmaWVkT24iOiIyMDIyLTA5LTEyVDE0OjE5OjEy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y02NTgtMjM5MjctNSIsIktleXdvcmRzIjpbXSwiTGFuZ3VhZ2UiOiJnZXI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lYm9va2NlbnRyYWwucHJvcXVlc3QuY29tL2xpYi9reHAvZGV0YWlsLmFjdGlvbj9kb2NJRD01NTY2ODE3IiwiVXJpU3RyaW5nIjoiaHR0cHM6Ly9lYm9va2NlbnRyYWwucHJvcXVlc3QuY29tL2xpYi9reHAvZGV0YWlsLmFjdGlvbj9kb2NJRD01NTY2OD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}</w:instrText>
          </w:r>
          <w:r w:rsidR="00DE4F3D">
            <w:fldChar w:fldCharType="separate"/>
          </w:r>
          <w:r w:rsidR="00D127CF">
            <w:t>(Niebler 2018, S. 10)</w:t>
          </w:r>
          <w:r w:rsidR="00DE4F3D">
            <w:fldChar w:fldCharType="end"/>
          </w:r>
        </w:sdtContent>
      </w:sdt>
      <w:r w:rsidR="00DE4F3D">
        <w:t>.</w:t>
      </w:r>
      <w:r w:rsidR="00D41749">
        <w:t xml:space="preserve"> </w:t>
      </w:r>
      <w:r w:rsidR="00395AC5">
        <w:t xml:space="preserve">Insgesamt wird im ML zwischen dem </w:t>
      </w:r>
      <w:r w:rsidR="00567E99" w:rsidRPr="00567E99">
        <w:rPr>
          <w:i/>
          <w:iCs/>
        </w:rPr>
        <w:t>überwachten Lernen</w:t>
      </w:r>
      <w:r w:rsidR="00567E99">
        <w:t xml:space="preserve"> und dem </w:t>
      </w:r>
      <w:r w:rsidR="00567E99" w:rsidRPr="00567E99">
        <w:rPr>
          <w:i/>
          <w:iCs/>
        </w:rPr>
        <w:t>unüberwachten Lernen</w:t>
      </w:r>
      <w:r w:rsidR="00567E99">
        <w:t xml:space="preserve"> unterschieden. </w:t>
      </w:r>
      <w:r w:rsidR="00D41749">
        <w:br w:type="page"/>
      </w:r>
    </w:p>
    <w:p w14:paraId="58BB21F2" w14:textId="5FEFC841" w:rsidR="003A5C2E" w:rsidRDefault="00295580" w:rsidP="00D41749">
      <w:r>
        <w:lastRenderedPageBreak/>
        <w:t xml:space="preserve">Beim überwachten Lernen werden </w:t>
      </w:r>
      <w:r w:rsidR="00344021">
        <w:t xml:space="preserve">in </w:t>
      </w:r>
      <w:r w:rsidR="00344021" w:rsidRPr="00DE51C7">
        <w:rPr>
          <w:i/>
          <w:iCs/>
        </w:rPr>
        <w:t>Trainingsdaten</w:t>
      </w:r>
      <w:r w:rsidR="00344021">
        <w:t xml:space="preserve"> enthaltene Eigenschaften, sogenannte </w:t>
      </w:r>
      <w:r w:rsidR="00344021" w:rsidRPr="00344021">
        <w:rPr>
          <w:i/>
          <w:iCs/>
        </w:rPr>
        <w:t>Features</w:t>
      </w:r>
      <w:r w:rsidR="00DE51C7">
        <w:rPr>
          <w:i/>
          <w:iCs/>
        </w:rPr>
        <w:t>,</w:t>
      </w:r>
      <w:r w:rsidR="00344021">
        <w:t xml:space="preserve"> extrahiert und einem Ergebnis, dem sogenannten </w:t>
      </w:r>
      <w:r w:rsidR="00344021" w:rsidRPr="00344021">
        <w:rPr>
          <w:i/>
          <w:iCs/>
        </w:rPr>
        <w:t>Label</w:t>
      </w:r>
      <w:r w:rsidR="00DE51C7">
        <w:rPr>
          <w:i/>
          <w:iCs/>
        </w:rPr>
        <w:t>,</w:t>
      </w:r>
      <w:r w:rsidR="00344021">
        <w:t xml:space="preserve"> zugeordnet. Um zu verhindern, dass </w:t>
      </w:r>
      <w:r w:rsidR="00DE51C7">
        <w:t xml:space="preserve">das Modell ausschließlich mit den Trainingsdaten funktioniert, wird das Modell nach Abschluss des Trainings auf einen </w:t>
      </w:r>
      <w:r w:rsidR="00DE51C7" w:rsidRPr="008475EF">
        <w:rPr>
          <w:i/>
          <w:iCs/>
        </w:rPr>
        <w:t>Testdatensatz</w:t>
      </w:r>
      <w:r w:rsidR="00DE51C7">
        <w:t xml:space="preserve"> angewandt. Auf diesem Weg kann die Performance ermittelt werden, welche das Modell mit unbekannten Daten erreicht. </w:t>
      </w:r>
      <w:r w:rsidR="008475EF">
        <w:t xml:space="preserve">Die Überanspassung des Modells an die Trainingsdaten wird auch als </w:t>
      </w:r>
      <w:r w:rsidR="008475EF" w:rsidRPr="008475EF">
        <w:rPr>
          <w:i/>
          <w:iCs/>
        </w:rPr>
        <w:t>Overfitting</w:t>
      </w:r>
      <w:r w:rsidR="008475EF">
        <w:t xml:space="preserve"> bezeichnet </w:t>
      </w:r>
      <w:sdt>
        <w:sdtPr>
          <w:alias w:val="To edit, see citavi.com/edit"/>
          <w:tag w:val="CitaviPlaceholder#061b37fd-b8c1-4d1a-a0cb-4cf424babd02"/>
          <w:id w:val="-1598245773"/>
          <w:placeholder>
            <w:docPart w:val="DefaultPlaceholder_-1854013440"/>
          </w:placeholder>
        </w:sdtPr>
        <w:sdtContent>
          <w:r w:rsidR="00D41749">
            <w:fldChar w:fldCharType="begin"/>
          </w:r>
          <w:r w:rsidR="00FC41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YWNhMTMxLTg1MGMtNGU2Yy1hMWU3LTU4N2VkZDNkYjYyMiIsIlJhbmdlTGVuZ3RoIjoyNiwiUmVmZXJlbmNlSWQiOiI4YzhhNWUyMS1jYTU2LTRmNGEtOGIzMC00ZDgxNjdmNTkw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1bCIsIkxhc3ROYW1lIjoiTmllYmxlciIsIlByb3RlY3RlZCI6ZmFsc2UsIlNleCI6MiwiQ3JlYXRlZEJ5IjoiX1NlYmFzdGlhbiBLbm9wZiIsIkNyZWF0ZWRPbiI6IjIwMjItMDktMTJUMTQ6MTk6MTIiLCJNb2RpZmllZEJ5IjoiX1NlYmFzdGlhbiBLbm9wZiIsIklkIjoiN2I4OWI1N2UtODUzMC00MjlkLTllYmEtMjM4MWQ4NmQzMWJkIiwiTW9kaWZpZWRPbiI6IjIwMjItMDktMTJUMTQ6MTk6MTI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1OC0yMzkyNy01Ii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Vib29rY2VudHJhbC5wcm9xdWVzdC5jb20vbGliL2t4cC9kZXRhaWwuYWN0aW9uP2RvY0lEPTU1NjY4MTciLCJVcmlTdHJpbmciOiJodHRwczovL2Vib29rY2VudHJhbC5wcm9xdWVzdC5jb20vbGliL2t4cC9kZXRhaWwuYWN0aW9uP2RvY0lEPTU1NjY4MT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}</w:instrText>
          </w:r>
          <w:r w:rsidR="00D41749">
            <w:fldChar w:fldCharType="separate"/>
          </w:r>
          <w:r w:rsidR="00D127CF">
            <w:t>(vgl. Niebler 2018, S. 11)</w:t>
          </w:r>
          <w:r w:rsidR="00D41749">
            <w:fldChar w:fldCharType="end"/>
          </w:r>
        </w:sdtContent>
      </w:sdt>
      <w:r w:rsidR="00D41749">
        <w:t>.</w:t>
      </w:r>
    </w:p>
    <w:p w14:paraId="1BB5F44A" w14:textId="52E1A3F9" w:rsidR="00D41749" w:rsidRDefault="00A85032" w:rsidP="00D41749">
      <w:r>
        <w:t xml:space="preserve">Das unüberwachte Lernen </w:t>
      </w:r>
      <w:r w:rsidR="00B168F2">
        <w:t>verarbeitet hingege</w:t>
      </w:r>
      <w:r w:rsidR="001B590C">
        <w:t>n</w:t>
      </w:r>
      <w:r w:rsidR="0072650D">
        <w:t xml:space="preserve"> grundsätzlich unbekannte Daten</w:t>
      </w:r>
      <w:r w:rsidR="006968CA">
        <w:t xml:space="preserve"> mit dem Ziel, bislang unbekannte Zusammenhänge innerhalb dieser Daten zu </w:t>
      </w:r>
      <w:r w:rsidR="00570983">
        <w:t>finden</w:t>
      </w:r>
      <w:r w:rsidR="00863B57">
        <w:t xml:space="preserve"> oder Inhalte nach verschiedenen Merkmalen zu </w:t>
      </w:r>
      <w:r w:rsidR="002A797F">
        <w:t>ordnen. Ein nachgelagerter Test mit Testdaten erfolgt nicht.</w:t>
      </w:r>
      <w:r w:rsidR="00570983">
        <w:t xml:space="preserve"> </w:t>
      </w:r>
      <w:sdt>
        <w:sdtPr>
          <w:alias w:val="To edit, see citavi.com/edit"/>
          <w:tag w:val="CitaviPlaceholder#4aa85d64-40e3-4c79-a5f8-3966e6bf14be"/>
          <w:id w:val="-312015442"/>
          <w:placeholder>
            <w:docPart w:val="DefaultPlaceholder_-1854013440"/>
          </w:placeholder>
        </w:sdtPr>
        <w:sdtContent>
          <w:r w:rsidR="00570983">
            <w:fldChar w:fldCharType="begin"/>
          </w:r>
          <w:r w:rsidR="00FC41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WYwM2Y2LTU1MmItNGY4Mi04YjAxLWU3MTE5MjgyNWI1NiIsIlJhbmdlTGVuZ3RoIjoyNiwiUmVmZXJlbmNlSWQiOiI4YzhhNWUyMS1jYTU2LTRmNGEtOGIzMC00ZDgxNjdmNTkw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1bCIsIkxhc3ROYW1lIjoiTmllYmxlciIsIlByb3RlY3RlZCI6ZmFsc2UsIlNleCI6MiwiQ3JlYXRlZEJ5IjoiX1NlYmFzdGlhbiBLbm9wZiIsIkNyZWF0ZWRPbiI6IjIwMjItMDktMTJUMTQ6MTk6MTIiLCJNb2RpZmllZEJ5IjoiX1NlYmFzdGlhbiBLbm9wZiIsIklkIjoiN2I4OWI1N2UtODUzMC00MjlkLTllYmEtMjM4MWQ4NmQzMWJkIiwiTW9kaWZpZWRPbiI6IjIwMjItMDktMTJUMTQ6MTk6MTI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1OC0yMzkyNy01Ii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Vib29rY2VudHJhbC5wcm9xdWVzdC5jb20vbGliL2t4cC9kZXRhaWwuYWN0aW9uP2RvY0lEPTU1NjY4MTciLCJVcmlTdHJpbmciOiJodHRwczovL2Vib29rY2VudHJhbC5wcm9xdWVzdC5jb20vbGliL2t4cC9kZXRhaWwuYWN0aW9uP2RvY0lEPTU1NjY4MT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}</w:instrText>
          </w:r>
          <w:r w:rsidR="00570983">
            <w:fldChar w:fldCharType="separate"/>
          </w:r>
          <w:r w:rsidR="00D127CF">
            <w:t>(vgl. Niebler 2018, S. 11)</w:t>
          </w:r>
          <w:r w:rsidR="00570983">
            <w:fldChar w:fldCharType="end"/>
          </w:r>
        </w:sdtContent>
      </w:sdt>
      <w:r w:rsidR="00863B57">
        <w:t>.</w:t>
      </w:r>
    </w:p>
    <w:p w14:paraId="211E52F0" w14:textId="65B8B380" w:rsidR="001404C5" w:rsidRDefault="009A70E4" w:rsidP="00D41749">
      <w:r>
        <w:t xml:space="preserve">Das konstruierte Beispiel </w:t>
      </w:r>
      <w:r w:rsidR="00783170">
        <w:t>kann</w:t>
      </w:r>
      <w:r>
        <w:t xml:space="preserve"> anhand dieser </w:t>
      </w:r>
      <w:r w:rsidR="006344FD">
        <w:t>Definitionen</w:t>
      </w:r>
      <w:r>
        <w:t xml:space="preserve"> </w:t>
      </w:r>
      <w:r w:rsidR="00D660EA">
        <w:t xml:space="preserve">nicht </w:t>
      </w:r>
      <w:r w:rsidR="006344FD">
        <w:t xml:space="preserve">exakt </w:t>
      </w:r>
      <w:r w:rsidR="00783170">
        <w:t>eingeordnet werden</w:t>
      </w:r>
      <w:r w:rsidR="00D660EA">
        <w:t xml:space="preserve">. </w:t>
      </w:r>
      <w:r w:rsidR="00B0377D">
        <w:t>Tendenziell tr</w:t>
      </w:r>
      <w:r w:rsidR="00E629A1">
        <w:t xml:space="preserve">ifft die Beschreibung des überwachten Lernens </w:t>
      </w:r>
      <w:r w:rsidR="009A3BF9">
        <w:t xml:space="preserve">eher zu. </w:t>
      </w:r>
      <w:r w:rsidR="005A3D11">
        <w:t>Die Nutzung des Systems kann dabei als fortlaufendes Training betrachtet werden</w:t>
      </w:r>
      <w:r w:rsidR="00DE33FB">
        <w:t xml:space="preserve">. Die Trigramme der Eingabezeichenfolge werden dem jeweils von den Nutzenden tatsächlich gewählten Suchvorschlag </w:t>
      </w:r>
      <w:r w:rsidR="00411D7B">
        <w:t xml:space="preserve">zugeordnet. </w:t>
      </w:r>
      <w:r w:rsidR="00DF4800">
        <w:t>Die Kombination aus Trigrammen entspricht dabei den Features, der tatsächlich gewählte Suchvorschlag dem Feature.</w:t>
      </w:r>
      <w:r w:rsidR="003A6A39">
        <w:t xml:space="preserve"> </w:t>
      </w:r>
      <w:r w:rsidR="005B7349">
        <w:t>Das typischerweise beim überwachten Lernen folgende Testing</w:t>
      </w:r>
      <w:r w:rsidR="004C56A6">
        <w:t xml:space="preserve"> entfällt an dieser Stelle allerdings.</w:t>
      </w:r>
      <w:r w:rsidR="00F12A38">
        <w:t xml:space="preserve"> </w:t>
      </w:r>
      <w:r w:rsidR="00431D45">
        <w:t xml:space="preserve">Die verarbeiteten Daten werden direkt gespeichert und beim nächsten Suchvorgang weiterverarbeitet. </w:t>
      </w:r>
      <w:r w:rsidR="00F12A38">
        <w:t xml:space="preserve">Eine Überanspassung ist dann möglich, wenn </w:t>
      </w:r>
      <w:r w:rsidR="00C924E9">
        <w:t xml:space="preserve">die Trigramme </w:t>
      </w:r>
      <w:r w:rsidR="00346D6B">
        <w:t>der Eingabezeichenfolg</w:t>
      </w:r>
      <w:r w:rsidR="00815B65">
        <w:t xml:space="preserve">e bereits aus anderen Eingaben enthalten </w:t>
      </w:r>
      <w:r w:rsidR="002361AF">
        <w:t>und dadurch einem anderen Suchvorschlag zugeordnet sind als dem eigentlich gewünschten.</w:t>
      </w:r>
      <w:r w:rsidR="00F10DE7">
        <w:t xml:space="preserve"> </w:t>
      </w:r>
      <w:r w:rsidR="000A714C">
        <w:t>Entsprechend k</w:t>
      </w:r>
      <w:r w:rsidR="00B26EE7">
        <w:t xml:space="preserve">önnte </w:t>
      </w:r>
      <w:r w:rsidR="00031EAD">
        <w:t>dem Beispiel auch der k-</w:t>
      </w:r>
      <w:proofErr w:type="spellStart"/>
      <w:r w:rsidR="00031EAD">
        <w:t>Nearest</w:t>
      </w:r>
      <w:proofErr w:type="spellEnd"/>
      <w:r w:rsidR="00031EAD">
        <w:t>-</w:t>
      </w:r>
      <w:proofErr w:type="spellStart"/>
      <w:r w:rsidR="00031EAD">
        <w:t>Neighbours</w:t>
      </w:r>
      <w:proofErr w:type="spellEnd"/>
      <w:r w:rsidR="00031EAD">
        <w:t xml:space="preserve"> </w:t>
      </w:r>
      <w:r w:rsidR="00385E04">
        <w:t xml:space="preserve">Algorithmus </w:t>
      </w:r>
      <w:r w:rsidR="00031EAD">
        <w:t>(KNN</w:t>
      </w:r>
      <w:r w:rsidR="009C67AB">
        <w:fldChar w:fldCharType="begin"/>
      </w:r>
      <w:r w:rsidR="009C67AB">
        <w:instrText xml:space="preserve"> XE "</w:instrText>
      </w:r>
      <w:r w:rsidR="009C67AB" w:rsidRPr="00771B4C">
        <w:instrText>KNN</w:instrText>
      </w:r>
      <w:r w:rsidR="009C67AB">
        <w:instrText>" \t "</w:instrText>
      </w:r>
      <w:r w:rsidR="009C67AB" w:rsidRPr="00893059">
        <w:rPr>
          <w:i/>
        </w:rPr>
        <w:instrText>k-</w:instrText>
      </w:r>
      <w:proofErr w:type="spellStart"/>
      <w:r w:rsidR="009C67AB" w:rsidRPr="00893059">
        <w:rPr>
          <w:i/>
        </w:rPr>
        <w:instrText>Nearest</w:instrText>
      </w:r>
      <w:proofErr w:type="spellEnd"/>
      <w:r w:rsidR="009C67AB" w:rsidRPr="00893059">
        <w:rPr>
          <w:i/>
        </w:rPr>
        <w:instrText>-</w:instrText>
      </w:r>
      <w:proofErr w:type="spellStart"/>
      <w:r w:rsidR="009C67AB" w:rsidRPr="00893059">
        <w:rPr>
          <w:i/>
        </w:rPr>
        <w:instrText>Neighbours</w:instrText>
      </w:r>
      <w:proofErr w:type="spellEnd"/>
      <w:r w:rsidR="009C67AB" w:rsidRPr="00893059">
        <w:rPr>
          <w:i/>
        </w:rPr>
        <w:instrText xml:space="preserve"> Algorithmus</w:instrText>
      </w:r>
      <w:r w:rsidR="009C67AB">
        <w:instrText xml:space="preserve">" </w:instrText>
      </w:r>
      <w:r w:rsidR="009C67AB">
        <w:fldChar w:fldCharType="end"/>
      </w:r>
      <w:r w:rsidR="00031EAD">
        <w:t xml:space="preserve">) </w:t>
      </w:r>
      <w:r w:rsidR="008311D0">
        <w:t xml:space="preserve">zu Grunde liegen, welcher dem unüberwachten Lernen zuzuordnen ist </w:t>
      </w:r>
      <w:sdt>
        <w:sdtPr>
          <w:alias w:val="To edit, see citavi.com/edit"/>
          <w:tag w:val="CitaviPlaceholder#f19bc26f-284e-423a-904f-0f54e9705f94"/>
          <w:id w:val="-1623535435"/>
          <w:placeholder>
            <w:docPart w:val="DefaultPlaceholder_-1854013440"/>
          </w:placeholder>
        </w:sdtPr>
        <w:sdtContent>
          <w:r w:rsidR="00DD6452">
            <w:fldChar w:fldCharType="begin"/>
          </w:r>
          <w:r w:rsidR="00DD645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NDZkODIzLTJhYWEtNDUxMS05OWJlLWJjMGFlY2ZiYzJjNSIsIlJhbmdlTGVuZ3RoIjoyNiwiUmVmZXJlbmNlSWQiOiI4YzhhNWUyMS1jYTU2LTRmNGEtOGIzMC00ZDgxNjdmNTkw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1bCIsIkxhc3ROYW1lIjoiTmllYmxlciIsIlByb3RlY3RlZCI6ZmFsc2UsIlNleCI6MiwiQ3JlYXRlZEJ5IjoiX1NlYmFzdGlhbiBLbm9wZiIsIkNyZWF0ZWRPbiI6IjIwMjItMDktMTJUMTQ6MTk6MTIiLCJNb2RpZmllZEJ5IjoiX1NlYmFzdGlhbiBLbm9wZiIsIklkIjoiN2I4OWI1N2UtODUzMC00MjlkLTllYmEtMjM4MWQ4NmQzMWJkIiwiTW9kaWZpZWRPbiI6IjIwMjItMDktMTJUMTQ6MTk6MTI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1OC0yMzkyNy01Ii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Vib29rY2VudHJhbC5wcm9xdWVzdC5jb20vbGliL2t4cC9kZXRhaWwuYWN0aW9uP2RvY0lEPTU1NjY4MTciLCJVcmlTdHJpbmciOiJodHRwczovL2Vib29rY2VudHJhbC5wcm9xdWVzdC5jb20vbGliL2t4cC9kZXRhaWwuYWN0aW9uP2RvY0lEPTU1NjY4MT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}</w:instrText>
          </w:r>
          <w:r w:rsidR="00DD6452">
            <w:fldChar w:fldCharType="separate"/>
          </w:r>
          <w:r w:rsidR="00D127CF">
            <w:t>(vgl. Niebler 2018, S. 11)</w:t>
          </w:r>
          <w:r w:rsidR="00DD6452">
            <w:fldChar w:fldCharType="end"/>
          </w:r>
        </w:sdtContent>
      </w:sdt>
      <w:r w:rsidR="00DD6452">
        <w:t>.</w:t>
      </w:r>
      <w:r w:rsidR="009C67AB">
        <w:t xml:space="preserve"> Der KNN </w:t>
      </w:r>
      <w:r w:rsidR="00BC139C">
        <w:t>ordnet Daten dabei anhand ihrer Features in Dimensionen ein und sucht entsprechend</w:t>
      </w:r>
      <w:r w:rsidR="001F3F8C">
        <w:t xml:space="preserve"> die</w:t>
      </w:r>
      <w:r w:rsidR="00BC139C">
        <w:t xml:space="preserve"> k </w:t>
      </w:r>
      <w:r w:rsidR="001F3F8C">
        <w:t xml:space="preserve">Nachbarn, deren Features am nächsten am Ausgangsdatensatz liegen. </w:t>
      </w:r>
      <w:r w:rsidR="00385E04">
        <w:t xml:space="preserve">Anhand dieser k Nachbarn wird dann versucht, eine Aussage über den Ausgangsdatensatz zu treffen. </w:t>
      </w:r>
    </w:p>
    <w:p w14:paraId="49BB4926" w14:textId="77777777" w:rsidR="001404C5" w:rsidRDefault="001404C5">
      <w:pPr>
        <w:jc w:val="left"/>
      </w:pPr>
      <w:r>
        <w:br w:type="page"/>
      </w:r>
    </w:p>
    <w:p w14:paraId="528F0EF0" w14:textId="6A572E27" w:rsidR="001404C5" w:rsidRDefault="00D127CF" w:rsidP="00D41749">
      <w:r>
        <w:rPr>
          <w:noProof/>
        </w:rPr>
        <w:lastRenderedPageBreak/>
        <mc:AlternateContent>
          <mc:Choice Requires="wps">
            <w:drawing>
              <wp:anchor distT="0" distB="0" distL="114300" distR="114300" simplePos="0" relativeHeight="251661320" behindDoc="0" locked="0" layoutInCell="1" allowOverlap="1" wp14:anchorId="2D927F89" wp14:editId="78ACF32F">
                <wp:simplePos x="0" y="0"/>
                <wp:positionH relativeFrom="margin">
                  <wp:align>right</wp:align>
                </wp:positionH>
                <wp:positionV relativeFrom="paragraph">
                  <wp:posOffset>4279265</wp:posOffset>
                </wp:positionV>
                <wp:extent cx="5570855" cy="635"/>
                <wp:effectExtent l="0" t="0" r="0" b="8890"/>
                <wp:wrapTopAndBottom/>
                <wp:docPr id="7" name="Textfeld 7"/>
                <wp:cNvGraphicFramePr/>
                <a:graphic xmlns:a="http://schemas.openxmlformats.org/drawingml/2006/main">
                  <a:graphicData uri="http://schemas.microsoft.com/office/word/2010/wordprocessingShape">
                    <wps:wsp>
                      <wps:cNvSpPr txBox="1"/>
                      <wps:spPr>
                        <a:xfrm>
                          <a:off x="0" y="0"/>
                          <a:ext cx="5571461" cy="635"/>
                        </a:xfrm>
                        <a:prstGeom prst="rect">
                          <a:avLst/>
                        </a:prstGeom>
                        <a:solidFill>
                          <a:prstClr val="white"/>
                        </a:solidFill>
                        <a:ln>
                          <a:noFill/>
                        </a:ln>
                      </wps:spPr>
                      <wps:txbx>
                        <w:txbxContent>
                          <w:p w14:paraId="05D2607F" w14:textId="0E9C4EE9" w:rsidR="00D127CF" w:rsidRPr="00226502" w:rsidRDefault="00D127CF" w:rsidP="00D127CF">
                            <w:pPr>
                              <w:pStyle w:val="Beschriftung"/>
                              <w:jc w:val="center"/>
                              <w:rPr>
                                <w:vanish/>
                                <w:specVanish/>
                              </w:rPr>
                            </w:pPr>
                            <w:r w:rsidRPr="004F4142">
                              <w:rPr>
                                <w:b/>
                                <w:bCs w:val="0"/>
                              </w:rPr>
                              <w:t xml:space="preserve">Abbildung </w:t>
                            </w:r>
                            <w:r w:rsidRPr="004F4142">
                              <w:rPr>
                                <w:b/>
                                <w:bCs w:val="0"/>
                              </w:rPr>
                              <w:fldChar w:fldCharType="begin"/>
                            </w:r>
                            <w:r w:rsidRPr="004F4142">
                              <w:rPr>
                                <w:b/>
                                <w:bCs w:val="0"/>
                              </w:rPr>
                              <w:instrText xml:space="preserve"> SEQ Abbildung \* ARABIC </w:instrText>
                            </w:r>
                            <w:r w:rsidRPr="004F4142">
                              <w:rPr>
                                <w:b/>
                                <w:bCs w:val="0"/>
                              </w:rPr>
                              <w:fldChar w:fldCharType="separate"/>
                            </w:r>
                            <w:r w:rsidRPr="004F4142">
                              <w:rPr>
                                <w:b/>
                                <w:bCs w:val="0"/>
                                <w:noProof/>
                              </w:rPr>
                              <w:t>3</w:t>
                            </w:r>
                            <w:r w:rsidRPr="004F4142">
                              <w:rPr>
                                <w:b/>
                                <w:bCs w:val="0"/>
                              </w:rPr>
                              <w:fldChar w:fldCharType="end"/>
                            </w:r>
                            <w:r w:rsidRPr="004F4142">
                              <w:rPr>
                                <w:b/>
                                <w:bCs w:val="0"/>
                              </w:rPr>
                              <w:t>:</w:t>
                            </w:r>
                            <w:r>
                              <w:t xml:space="preserve"> Graphische Darstellung des k-</w:t>
                            </w:r>
                            <w:proofErr w:type="spellStart"/>
                            <w:r>
                              <w:t>Nearest</w:t>
                            </w:r>
                            <w:proofErr w:type="spellEnd"/>
                            <w:r>
                              <w:t>-</w:t>
                            </w:r>
                            <w:proofErr w:type="spellStart"/>
                            <w:r>
                              <w:t>Neighbours</w:t>
                            </w:r>
                            <w:proofErr w:type="spellEnd"/>
                            <w:r>
                              <w:t xml:space="preserve"> Algorithmus </w:t>
                            </w:r>
                          </w:p>
                          <w:p w14:paraId="72CCA533" w14:textId="5C6B54D0" w:rsidR="00D127CF" w:rsidRPr="00EB2868" w:rsidRDefault="00D127CF" w:rsidP="00D127CF">
                            <w:pPr>
                              <w:pStyle w:val="BeschriftungOhneEintrag"/>
                              <w:jc w:val="center"/>
                            </w:pPr>
                            <w:r>
                              <w:t xml:space="preserve">(Quelle: </w:t>
                            </w:r>
                            <w:sdt>
                              <w:sdtPr>
                                <w:alias w:val="To edit, see citavi.com/edit"/>
                                <w:tag w:val="CitaviPlaceholder#229ea34b-1924-47c9-a1f0-8b49a9111913"/>
                                <w:id w:val="-1529102375"/>
                                <w:placeholder>
                                  <w:docPart w:val="DefaultPlaceholder_-1854013440"/>
                                </w:placeholder>
                              </w:sdtPr>
                              <w:sdtContent>
                                <w:r w:rsidR="000578CD">
                                  <w:fldChar w:fldCharType="begin"/>
                                </w:r>
                                <w:r w:rsidR="004F41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MDllYTIxLTZjZmItNDcyYS05ZjU1LTM5MTBiMTQ3NTkyMyIsIlJhbmdlTGVuZ3RoIjoyMCwiUmVmZXJlbmNlSWQiOiI3NWNlY2JlYy1lNDcxLTQwMjctYjMzYS1lYWRhMzZiZDhjY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IiwiU3RhcnRQYWdlIjp7IiRpZCI6IjUiLCIkdHlwZSI6IlN3aXNzQWNhZGVtaWMuUGFnZU51bWJlciwgU3dpc3NBY2FkZW1pYyIsIklzRnVsbHlOdW1lcmljIjp0cnVlLCJOdW1iZXIiOjM4LCJOdW1iZXJpbmdUeXBlIjowLCJOdW1lcmFsU3lzdGVtIjowLCJPcmlnaW5hbFN0cmluZyI6IjM4IiwiUHJldHR5U3RyaW5nIjoiMz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laCIsIkxhc3ROYW1lIjoiQWxhbGl5YXQiLCJQcm90ZWN0ZWQiOmZhbHNlLCJTZXgiOjIsIkNyZWF0ZWRCeSI6Ink1d2h5cjdlcnpiYXRuMHB1NDJ5d2RqdmpoM21xcWJ2ZnRlb2lkb2V6ZXVtaGMiLCJDcmVhdGVkT24iOiIyMDIyLTA5LTE0VDIxOjAzOjUxWiIsIk1vZGlmaWVkQnkiOiJ5NXdoeXI3ZXJ6YmF0bjBwdTQyeXdkanZqaDNtcXFidmZ0ZW9pZG9lemV1bWhjIiwiSWQiOiI5ZDFkZWVmZi0zZTFjLTQ0MmQtYmU4Mi01OWM5ZWVlYTA3ZDgiLCJNb2RpZmllZE9uIjoiMjAyMi0wOS0xNFQyMTowMzo1MV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}</w:instrText>
                                </w:r>
                                <w:r w:rsidR="000578CD">
                                  <w:fldChar w:fldCharType="separate"/>
                                </w:r>
                                <w:proofErr w:type="spellStart"/>
                                <w:r w:rsidR="004F4142">
                                  <w:t>Alaliyat</w:t>
                                </w:r>
                                <w:proofErr w:type="spellEnd"/>
                                <w:r w:rsidR="004F4142">
                                  <w:t xml:space="preserve"> 2022, S. 38</w:t>
                                </w:r>
                                <w:r w:rsidR="000578CD">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927F89" id="Textfeld 7" o:spid="_x0000_s1032" type="#_x0000_t202" style="position:absolute;left:0;text-align:left;margin-left:387.45pt;margin-top:336.95pt;width:438.65pt;height:.05pt;z-index:251661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" stroked="f">
                <v:textbox style="mso-fit-shape-to-text:t" inset="0,0,0,0">
                  <w:txbxContent>
                    <w:p w14:paraId="05D2607F" w14:textId="0E9C4EE9" w:rsidR="00D127CF" w:rsidRPr="00226502" w:rsidRDefault="00D127CF" w:rsidP="00D127CF">
                      <w:pPr>
                        <w:pStyle w:val="Beschriftung"/>
                        <w:jc w:val="center"/>
                        <w:rPr>
                          <w:vanish/>
                          <w:specVanish/>
                        </w:rPr>
                      </w:pPr>
                      <w:r w:rsidRPr="004F4142">
                        <w:rPr>
                          <w:b/>
                          <w:bCs w:val="0"/>
                        </w:rPr>
                        <w:t xml:space="preserve">Abbildung </w:t>
                      </w:r>
                      <w:r w:rsidRPr="004F4142">
                        <w:rPr>
                          <w:b/>
                          <w:bCs w:val="0"/>
                        </w:rPr>
                        <w:fldChar w:fldCharType="begin"/>
                      </w:r>
                      <w:r w:rsidRPr="004F4142">
                        <w:rPr>
                          <w:b/>
                          <w:bCs w:val="0"/>
                        </w:rPr>
                        <w:instrText xml:space="preserve"> SEQ Abbildung \* ARABIC </w:instrText>
                      </w:r>
                      <w:r w:rsidRPr="004F4142">
                        <w:rPr>
                          <w:b/>
                          <w:bCs w:val="0"/>
                        </w:rPr>
                        <w:fldChar w:fldCharType="separate"/>
                      </w:r>
                      <w:r w:rsidRPr="004F4142">
                        <w:rPr>
                          <w:b/>
                          <w:bCs w:val="0"/>
                          <w:noProof/>
                        </w:rPr>
                        <w:t>3</w:t>
                      </w:r>
                      <w:r w:rsidRPr="004F4142">
                        <w:rPr>
                          <w:b/>
                          <w:bCs w:val="0"/>
                        </w:rPr>
                        <w:fldChar w:fldCharType="end"/>
                      </w:r>
                      <w:r w:rsidRPr="004F4142">
                        <w:rPr>
                          <w:b/>
                          <w:bCs w:val="0"/>
                        </w:rPr>
                        <w:t>:</w:t>
                      </w:r>
                      <w:r>
                        <w:t xml:space="preserve"> Graphische Darstellung des k-</w:t>
                      </w:r>
                      <w:proofErr w:type="spellStart"/>
                      <w:r>
                        <w:t>Nearest</w:t>
                      </w:r>
                      <w:proofErr w:type="spellEnd"/>
                      <w:r>
                        <w:t>-</w:t>
                      </w:r>
                      <w:proofErr w:type="spellStart"/>
                      <w:r>
                        <w:t>Neighbours</w:t>
                      </w:r>
                      <w:proofErr w:type="spellEnd"/>
                      <w:r>
                        <w:t xml:space="preserve"> Algorithmus </w:t>
                      </w:r>
                    </w:p>
                    <w:p w14:paraId="72CCA533" w14:textId="5C6B54D0" w:rsidR="00D127CF" w:rsidRPr="00EB2868" w:rsidRDefault="00D127CF" w:rsidP="00D127CF">
                      <w:pPr>
                        <w:pStyle w:val="BeschriftungOhneEintrag"/>
                        <w:jc w:val="center"/>
                      </w:pPr>
                      <w:r>
                        <w:t xml:space="preserve">(Quelle: </w:t>
                      </w:r>
                      <w:sdt>
                        <w:sdtPr>
                          <w:alias w:val="To edit, see citavi.com/edit"/>
                          <w:tag w:val="CitaviPlaceholder#229ea34b-1924-47c9-a1f0-8b49a9111913"/>
                          <w:id w:val="-1529102375"/>
                          <w:placeholder>
                            <w:docPart w:val="DefaultPlaceholder_-1854013440"/>
                          </w:placeholder>
                        </w:sdtPr>
                        <w:sdtContent>
                          <w:r w:rsidR="000578CD">
                            <w:fldChar w:fldCharType="begin"/>
                          </w:r>
                          <w:r w:rsidR="004F414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MDllYTIxLTZjZmItNDcyYS05ZjU1LTM5MTBiMTQ3NTkyMyIsIlJhbmdlTGVuZ3RoIjoyMCwiUmVmZXJlbmNlSWQiOiI3NWNlY2JlYy1lNDcxLTQwMjctYjMzYS1lYWRhMzZiZDhjY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IiwiU3RhcnRQYWdlIjp7IiRpZCI6IjUiLCIkdHlwZSI6IlN3aXNzQWNhZGVtaWMuUGFnZU51bWJlciwgU3dpc3NBY2FkZW1pYyIsIklzRnVsbHlOdW1lcmljIjp0cnVlLCJOdW1iZXIiOjM4LCJOdW1iZXJpbmdUeXBlIjowLCJOdW1lcmFsU3lzdGVtIjowLCJPcmlnaW5hbFN0cmluZyI6IjM4IiwiUHJldHR5U3RyaW5nIjoiMz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laCIsIkxhc3ROYW1lIjoiQWxhbGl5YXQiLCJQcm90ZWN0ZWQiOmZhbHNlLCJTZXgiOjIsIkNyZWF0ZWRCeSI6Ink1d2h5cjdlcnpiYXRuMHB1NDJ5d2RqdmpoM21xcWJ2ZnRlb2lkb2V6ZXVtaGMiLCJDcmVhdGVkT24iOiIyMDIyLTA5LTE0VDIxOjAzOjUxWiIsIk1vZGlmaWVkQnkiOiJ5NXdoeXI3ZXJ6YmF0bjBwdTQyeXdkanZqaDNtcXFidmZ0ZW9pZG9lemV1bWhjIiwiSWQiOiI5ZDFkZWVmZi0zZTFjLTQ0MmQtYmU4Mi01OWM5ZWVlYTA3ZDgiLCJNb2RpZmllZE9uIjoiMjAyMi0wOS0xNFQyMTowMzo1MV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}</w:instrText>
                          </w:r>
                          <w:r w:rsidR="000578CD">
                            <w:fldChar w:fldCharType="separate"/>
                          </w:r>
                          <w:proofErr w:type="spellStart"/>
                          <w:r w:rsidR="004F4142">
                            <w:t>Alaliyat</w:t>
                          </w:r>
                          <w:proofErr w:type="spellEnd"/>
                          <w:r w:rsidR="004F4142">
                            <w:t xml:space="preserve"> 2022, S. 38</w:t>
                          </w:r>
                          <w:r w:rsidR="000578CD">
                            <w:fldChar w:fldCharType="end"/>
                          </w:r>
                        </w:sdtContent>
                      </w:sdt>
                      <w:r>
                        <w:t>)</w:t>
                      </w:r>
                    </w:p>
                  </w:txbxContent>
                </v:textbox>
                <w10:wrap type="topAndBottom" anchorx="margin"/>
              </v:shape>
            </w:pict>
          </mc:Fallback>
        </mc:AlternateContent>
      </w:r>
      <w:r w:rsidR="00953692">
        <w:rPr>
          <w:noProof/>
        </w:rPr>
        <w:drawing>
          <wp:anchor distT="0" distB="0" distL="114300" distR="114300" simplePos="0" relativeHeight="251659272" behindDoc="0" locked="0" layoutInCell="1" allowOverlap="1" wp14:anchorId="219CBD09" wp14:editId="0E51B231">
            <wp:simplePos x="0" y="0"/>
            <wp:positionH relativeFrom="margin">
              <wp:align>center</wp:align>
            </wp:positionH>
            <wp:positionV relativeFrom="paragraph">
              <wp:posOffset>780976</wp:posOffset>
            </wp:positionV>
            <wp:extent cx="4762500" cy="3438525"/>
            <wp:effectExtent l="0" t="0" r="0"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62500" cy="3438525"/>
                    </a:xfrm>
                    <a:prstGeom prst="rect">
                      <a:avLst/>
                    </a:prstGeom>
                  </pic:spPr>
                </pic:pic>
              </a:graphicData>
            </a:graphic>
            <wp14:sizeRelH relativeFrom="page">
              <wp14:pctWidth>0</wp14:pctWidth>
            </wp14:sizeRelH>
            <wp14:sizeRelV relativeFrom="page">
              <wp14:pctHeight>0</wp14:pctHeight>
            </wp14:sizeRelV>
          </wp:anchor>
        </w:drawing>
      </w:r>
      <w:r w:rsidR="001404C5">
        <w:t xml:space="preserve">Die folgende Abbildung verdeutlicht die Funktionsweise des KNN anhand einem Datensatz </w:t>
      </w:r>
      <w:r>
        <w:t>über den eine Aussage basierend auf den nächsten k Datensätzen aus zwei verschiedenen Klassen getroffen werden soll</w:t>
      </w:r>
      <w:r w:rsidR="00443083">
        <w:t>:</w:t>
      </w:r>
    </w:p>
    <w:p w14:paraId="38ED6EE1" w14:textId="3CA40E0E" w:rsidR="00443083" w:rsidRDefault="00AD06B6" w:rsidP="00D41749">
      <w:r>
        <w:t xml:space="preserve">In grün dargestellt ist der Datensatz, über den eine Aussage getroffen werden soll. In rot und blau respektive als Dreieck und als Quadrat dargestellt, sind die bereits klassifizierten Datensätze. </w:t>
      </w:r>
      <w:r w:rsidR="0029707C">
        <w:t>Der KNN ermittelt nun die k Datensätze, die am nächsten liegen und verwendet diese als Grundlage für eine Aussage über den neuen Datensatz</w:t>
      </w:r>
      <w:r w:rsidR="000613E8">
        <w:t xml:space="preserve"> </w:t>
      </w:r>
      <w:sdt>
        <w:sdtPr>
          <w:alias w:val="To edit, see citavi.com/edit"/>
          <w:tag w:val="CitaviPlaceholder#5c4a35d6-754e-47a8-b4ea-0efaeca0a33d"/>
          <w:id w:val="547965480"/>
          <w:placeholder>
            <w:docPart w:val="DefaultPlaceholder_-1854013440"/>
          </w:placeholder>
        </w:sdtPr>
        <w:sdtContent>
          <w:r w:rsidR="000613E8">
            <w:fldChar w:fldCharType="begin"/>
          </w:r>
          <w:r w:rsidR="000613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NWUwOWIyLTg1ZjQtNGNiYy1iMjFjLTY3Yjc4YzdiMzQ4NSIsIlJhbmdlTGVuZ3RoIjoyNywiUmVmZXJlbmNlSWQiOiI3NWNlY2JlYy1lNDcxLTQwMjctYjMzYS1lYWRhMzZiZDhjY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giLCJTdGFydFBhZ2UiOnsiJGlkIjoiNSIsIiR0eXBlIjoiU3dpc3NBY2FkZW1pYy5QYWdlTnVtYmVyLCBTd2lzc0FjYWRlbWljIiwiSXNGdWxseU51bWVyaWMiOnRydWUsIk51bWJlciI6MzgsIk51bWJlcmluZ1R5cGUiOjAsIk51bWVyYWxTeXN0ZW0iOjAsIk9yaWdpbmFsU3RyaW5nIjoiMzgiLCJQcmV0dHlTdHJpbmciOiIzO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sZWgiLCJMYXN0TmFtZSI6IkFsYWxpeWF0IiwiUHJvdGVjdGVkIjpmYWxzZSwiU2V4IjoyLCJDcmVhdGVkQnkiOiJ5NXdoeXI3ZXJ6YmF0bjBwdTQyeXdkanZqaDNtcXFidmZ0ZW9pZG9lemV1bWhjIiwiQ3JlYXRlZE9uIjoiMjAyMi0wOS0xNFQyMTowMzo1MVoiLCJNb2RpZmllZEJ5IjoieTV3aHlyN2VyemJhdG4wcHU0Mnl3ZGp2amgzbXFxYnZmdGVvaWRvZXpldW1oYyIsIklkIjoiOWQxZGVlZmYtM2UxYy00NDJkLWJlODItNTljOWVlZWEwN2Q4IiwiTW9kaWZpZWRPbiI6IjIwMjItMDktMTRUMjE6MDM6NTFa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}</w:instrText>
          </w:r>
          <w:r w:rsidR="000613E8">
            <w:fldChar w:fldCharType="separate"/>
          </w:r>
          <w:r w:rsidR="000613E8">
            <w:t xml:space="preserve">(vgl. </w:t>
          </w:r>
          <w:proofErr w:type="spellStart"/>
          <w:r w:rsidR="000613E8">
            <w:t>Alaliyat</w:t>
          </w:r>
          <w:proofErr w:type="spellEnd"/>
          <w:r w:rsidR="000613E8">
            <w:t xml:space="preserve"> 2022, S. 38)</w:t>
          </w:r>
          <w:r w:rsidR="000613E8">
            <w:fldChar w:fldCharType="end"/>
          </w:r>
        </w:sdtContent>
      </w:sdt>
      <w:r w:rsidR="0029707C">
        <w:t xml:space="preserve">. </w:t>
      </w:r>
      <w:r w:rsidR="001018AD">
        <w:t>Je größer k ist, desto größer ist im Regelfall auch der Suchraum</w:t>
      </w:r>
      <w:r w:rsidR="00DB4281">
        <w:t>.</w:t>
      </w:r>
    </w:p>
    <w:p w14:paraId="7F816319" w14:textId="02A6871B" w:rsidR="00C029E7" w:rsidRPr="0073282D" w:rsidRDefault="00C029E7" w:rsidP="00D41749">
      <w:r>
        <w:t>Zusammenfassend lässt sich festhalten</w:t>
      </w:r>
      <w:r w:rsidR="00164ACB">
        <w:t>, dass</w:t>
      </w:r>
    </w:p>
    <w:sdt>
      <w:sdtPr>
        <w:rPr>
          <w:rFonts w:eastAsiaTheme="minorHAnsi"/>
        </w:rPr>
        <w:tag w:val="CitaviBibliography"/>
        <w:id w:val="-175734026"/>
        <w:placeholder>
          <w:docPart w:val="471061DC2E94419BBD88C6C5102C78BC"/>
        </w:placeholder>
      </w:sdtPr>
      <w:sdtEndPr>
        <w:rPr>
          <w:rFonts w:asciiTheme="minorHAnsi" w:hAnsiTheme="minorHAnsi" w:cstheme="minorBidi"/>
          <w:b w:val="0"/>
          <w:bCs w:val="0"/>
          <w:color w:val="auto"/>
          <w:sz w:val="21"/>
          <w:szCs w:val="22"/>
        </w:rPr>
      </w:sdtEndPr>
      <w:sdtContent>
        <w:p w14:paraId="07C31D1E" w14:textId="77777777" w:rsidR="000578CD" w:rsidRDefault="00BD691B" w:rsidP="000578CD">
          <w:pPr>
            <w:pStyle w:val="CitaviBibliographyHeading"/>
          </w:pPr>
          <w:r>
            <w:fldChar w:fldCharType="begin"/>
          </w:r>
          <w:r>
            <w:instrText>ADDIN CitaviBibliography</w:instrText>
          </w:r>
          <w:r>
            <w:fldChar w:fldCharType="separate"/>
          </w:r>
          <w:r w:rsidR="000578CD">
            <w:t>Literaturverzeichnis</w:t>
          </w:r>
        </w:p>
        <w:p w14:paraId="7592C6AD" w14:textId="77777777" w:rsidR="000578CD" w:rsidRDefault="000578CD" w:rsidP="000578CD">
          <w:pPr>
            <w:pStyle w:val="CitaviBibliographyEntry"/>
          </w:pPr>
          <w:bookmarkStart w:id="18" w:name="_CTVL00175cecbece4714027b33aeada36bd8cb9"/>
          <w:proofErr w:type="spellStart"/>
          <w:r>
            <w:t>Alaliyat</w:t>
          </w:r>
          <w:proofErr w:type="spellEnd"/>
          <w:r>
            <w:t xml:space="preserve">, Saleh (2022): Video -based Fall </w:t>
          </w:r>
          <w:proofErr w:type="spellStart"/>
          <w:r>
            <w:t>Detection</w:t>
          </w:r>
          <w:proofErr w:type="spellEnd"/>
          <w:r>
            <w:t xml:space="preserve"> in </w:t>
          </w:r>
          <w:proofErr w:type="spellStart"/>
          <w:r>
            <w:t>Elderly’s</w:t>
          </w:r>
          <w:proofErr w:type="spellEnd"/>
          <w:r>
            <w:t xml:space="preserve"> </w:t>
          </w:r>
          <w:proofErr w:type="spellStart"/>
          <w:r>
            <w:t>Houses</w:t>
          </w:r>
          <w:proofErr w:type="spellEnd"/>
          <w:r>
            <w:t>.</w:t>
          </w:r>
        </w:p>
        <w:p w14:paraId="443B83A9" w14:textId="77777777" w:rsidR="000578CD" w:rsidRDefault="000578CD" w:rsidP="000578CD">
          <w:pPr>
            <w:pStyle w:val="CitaviBibliographyEntry"/>
          </w:pPr>
          <w:bookmarkStart w:id="19" w:name="_CTVL0013d9893baf1c344ee96551a0e79a0fc7e"/>
          <w:bookmarkEnd w:id="18"/>
          <w:proofErr w:type="spellStart"/>
          <w:r>
            <w:t>Engfer</w:t>
          </w:r>
          <w:proofErr w:type="spellEnd"/>
          <w:r>
            <w:t xml:space="preserve">, Andreas (2002): </w:t>
          </w:r>
          <w:proofErr w:type="gramStart"/>
          <w:r>
            <w:t>Fuzzy Logik</w:t>
          </w:r>
          <w:proofErr w:type="gramEnd"/>
          <w:r>
            <w:t>. Ausarbeitung zur Vorlesung Ausarbeitung zur Vorlesung „Methoden der Künstlichen Intelligenz“. Ausarbeitung. Fachhochschule Furtwangen, Furtwangen. Fachbereich Wirtschaftsinformatik.</w:t>
          </w:r>
        </w:p>
        <w:p w14:paraId="272DBE86" w14:textId="77777777" w:rsidR="000578CD" w:rsidRDefault="000578CD" w:rsidP="000578CD">
          <w:pPr>
            <w:pStyle w:val="CitaviBibliographyEntry"/>
          </w:pPr>
          <w:bookmarkStart w:id="20" w:name="_CTVL0016c8a6210199a4238bb43a3ef9d5f0916"/>
          <w:bookmarkEnd w:id="19"/>
          <w:r>
            <w:t xml:space="preserve">Krämer, Andreas (2022): </w:t>
          </w:r>
          <w:proofErr w:type="spellStart"/>
          <w:r>
            <w:t>exeo</w:t>
          </w:r>
          <w:proofErr w:type="spellEnd"/>
          <w:r>
            <w:t xml:space="preserve"> </w:t>
          </w:r>
          <w:proofErr w:type="spellStart"/>
          <w:r>
            <w:t>OpinionTRAIN</w:t>
          </w:r>
          <w:proofErr w:type="spellEnd"/>
          <w:r>
            <w:t xml:space="preserve">. 9-Euro-Ticket: Blick zurück und nach vorne - Nutzerprofil, Nutzung und Bewertungen. </w:t>
          </w:r>
          <w:proofErr w:type="spellStart"/>
          <w:r>
            <w:t>exeo</w:t>
          </w:r>
          <w:proofErr w:type="spellEnd"/>
          <w:r>
            <w:t xml:space="preserve"> Strategic Consulting AG. Bonn, 08.09.2022. Online verfügbar unter https://www.researchgate.net/publication/363417545_exeo_OpinionTRAIN_IV_9_EUR_Ticket_Post_I_220907, zuletzt geprüft am 10.09.2022.</w:t>
          </w:r>
        </w:p>
        <w:p w14:paraId="587D6434" w14:textId="77777777" w:rsidR="000578CD" w:rsidRDefault="000578CD" w:rsidP="000578CD">
          <w:pPr>
            <w:pStyle w:val="CitaviBibliographyEntry"/>
          </w:pPr>
          <w:bookmarkStart w:id="21" w:name="_CTVL0010a2b008667c546319f718c99e7ccd1b1"/>
          <w:bookmarkEnd w:id="20"/>
          <w:proofErr w:type="spellStart"/>
          <w:r>
            <w:t>Liggieri</w:t>
          </w:r>
          <w:proofErr w:type="spellEnd"/>
          <w:r>
            <w:t>, Kevin; Müller, Oliver (2019): Mensch-Maschine-Interaktion. Stuttgart: J.B. Metzler.</w:t>
          </w:r>
        </w:p>
        <w:p w14:paraId="7BADE32F" w14:textId="77777777" w:rsidR="000578CD" w:rsidRDefault="000578CD" w:rsidP="000578CD">
          <w:pPr>
            <w:pStyle w:val="CitaviBibliographyEntry"/>
          </w:pPr>
          <w:bookmarkStart w:id="22" w:name="_CTVL0013126cb9fbc8f4a189b7e0e5bf0896b8a"/>
          <w:bookmarkEnd w:id="21"/>
          <w:r>
            <w:t>Mainzer, Klaus (2019): Künstliche Intelligenz – Wann übernehmen die Maschinen? Berlin, Heidelberg: Springer Berlin Heidelberg.</w:t>
          </w:r>
        </w:p>
        <w:p w14:paraId="1ECE2ADC" w14:textId="77777777" w:rsidR="000578CD" w:rsidRDefault="000578CD" w:rsidP="000578CD">
          <w:pPr>
            <w:pStyle w:val="CitaviBibliographyEntry"/>
          </w:pPr>
          <w:bookmarkStart w:id="23" w:name="_CTVL001e479149bb9bd44a1b827a2172784ed92"/>
          <w:bookmarkEnd w:id="22"/>
          <w:r>
            <w:t xml:space="preserve">Nahrstedt, Harald (2012): Algorithmen für Ingenieure. Wiesbaden: </w:t>
          </w:r>
          <w:proofErr w:type="spellStart"/>
          <w:r>
            <w:t>Vieweg+Teubner</w:t>
          </w:r>
          <w:proofErr w:type="spellEnd"/>
          <w:r>
            <w:t xml:space="preserve"> Verlag.</w:t>
          </w:r>
        </w:p>
        <w:p w14:paraId="15BD9054" w14:textId="77777777" w:rsidR="000578CD" w:rsidRDefault="000578CD" w:rsidP="000578CD">
          <w:pPr>
            <w:pStyle w:val="CitaviBibliographyEntry"/>
          </w:pPr>
          <w:bookmarkStart w:id="24" w:name="_CTVL0018c8a5e21ca564f4a8b304d8167f59087"/>
          <w:bookmarkEnd w:id="23"/>
          <w:r>
            <w:t xml:space="preserve">Niebler, Paul (2018): Datenbasiert Entscheiden. Ein Leitfaden Für Unternehmer und Entscheider. Unter Mitarbeit von Dominic Lindner. Wiesbaden: Gabler (Essentials </w:t>
          </w:r>
          <w:proofErr w:type="spellStart"/>
          <w:r>
            <w:t>Ser</w:t>
          </w:r>
          <w:proofErr w:type="spellEnd"/>
          <w:r>
            <w:t>). Online verfügbar unter https://ebookcentral.proquest.com/lib/kxp/detail.action?docID=5566817.</w:t>
          </w:r>
        </w:p>
        <w:p w14:paraId="3B2A010D" w14:textId="77777777" w:rsidR="000578CD" w:rsidRDefault="000578CD" w:rsidP="000578CD">
          <w:pPr>
            <w:pStyle w:val="CitaviBibliographyEntry"/>
          </w:pPr>
          <w:bookmarkStart w:id="25" w:name="_CTVL001bbe6ced63f60431c8ea0137b73f08af5"/>
          <w:bookmarkEnd w:id="24"/>
          <w:r>
            <w:t>Rimscha, Markus von (2008): Algorithmen kompakt und verständlich. Lösungsstrategien am Computer. 1. Aufl. Wiesbaden: Vieweg + Teubner (Programmiersprachen, Datenbanken und Softwareentwicklung).</w:t>
          </w:r>
        </w:p>
        <w:p w14:paraId="306EEACC" w14:textId="311A268E" w:rsidR="00BD691B" w:rsidRDefault="000578CD" w:rsidP="000578CD">
          <w:pPr>
            <w:pStyle w:val="CitaviBibliographyEntry"/>
          </w:pPr>
          <w:bookmarkStart w:id="26" w:name="_CTVL0015649986265be440d89538b25116abc4e"/>
          <w:bookmarkEnd w:id="25"/>
          <w:r>
            <w:t xml:space="preserve">Searle, John R. (1980): Minds, </w:t>
          </w:r>
          <w:proofErr w:type="spellStart"/>
          <w:r>
            <w:t>brains</w:t>
          </w:r>
          <w:proofErr w:type="spellEnd"/>
          <w:r>
            <w:t xml:space="preserve">, and </w:t>
          </w:r>
          <w:proofErr w:type="spellStart"/>
          <w:r>
            <w:t>programs</w:t>
          </w:r>
          <w:proofErr w:type="spellEnd"/>
          <w:r>
            <w:t>. In:</w:t>
          </w:r>
          <w:bookmarkEnd w:id="26"/>
          <w:r>
            <w:t xml:space="preserve"> </w:t>
          </w:r>
          <w:proofErr w:type="spellStart"/>
          <w:r w:rsidRPr="000578CD">
            <w:rPr>
              <w:i/>
            </w:rPr>
            <w:t>Behav</w:t>
          </w:r>
          <w:proofErr w:type="spellEnd"/>
          <w:r w:rsidRPr="000578CD">
            <w:rPr>
              <w:i/>
            </w:rPr>
            <w:t xml:space="preserve"> Brain </w:t>
          </w:r>
          <w:proofErr w:type="spellStart"/>
          <w:r w:rsidRPr="000578CD">
            <w:rPr>
              <w:i/>
            </w:rPr>
            <w:t>Sci</w:t>
          </w:r>
          <w:proofErr w:type="spellEnd"/>
          <w:r w:rsidRPr="000578CD">
            <w:rPr>
              <w:i/>
            </w:rPr>
            <w:t xml:space="preserve"> </w:t>
          </w:r>
          <w:r w:rsidRPr="000578CD">
            <w:t>3 (3), S. 417–424. DOI: 10.1017/S0140525X00005756.</w:t>
          </w:r>
          <w:r w:rsidR="00BD691B">
            <w:fldChar w:fldCharType="end"/>
          </w:r>
        </w:p>
      </w:sdtContent>
    </w:sdt>
    <w:p w14:paraId="19BAFE71" w14:textId="77777777" w:rsidR="00424499" w:rsidRDefault="00424499" w:rsidP="00424499"/>
    <w:p w14:paraId="7D64A6B9" w14:textId="20C3FC83" w:rsidR="00424499" w:rsidRPr="00424499" w:rsidRDefault="00424499" w:rsidP="00424499">
      <w:pPr>
        <w:sectPr w:rsidR="00424499" w:rsidRPr="00424499" w:rsidSect="00E12762">
          <w:footerReference w:type="default" r:id="rId21"/>
          <w:footerReference w:type="first" r:id="rId22"/>
          <w:type w:val="evenPage"/>
          <w:pgSz w:w="11906" w:h="16838" w:code="9"/>
          <w:pgMar w:top="1418" w:right="1701" w:bottom="2268" w:left="1418" w:header="1276" w:footer="1276" w:gutter="0"/>
          <w:cols w:space="708"/>
          <w:docGrid w:linePitch="360"/>
        </w:sectPr>
      </w:pPr>
    </w:p>
    <w:p w14:paraId="195D14AD" w14:textId="42B038D2" w:rsidR="00694F14" w:rsidRDefault="00890F7A" w:rsidP="00890F7A">
      <w:pPr>
        <w:pStyle w:val="berschrift1"/>
        <w:numPr>
          <w:ilvl w:val="0"/>
          <w:numId w:val="0"/>
        </w:numPr>
      </w:pPr>
      <w:bookmarkStart w:id="27" w:name="_Toc113948007"/>
      <w:r>
        <w:lastRenderedPageBreak/>
        <w:t>Anhang</w:t>
      </w:r>
      <w:bookmarkEnd w:id="27"/>
    </w:p>
    <w:p w14:paraId="60338F4A" w14:textId="5B3BBC41" w:rsidR="00694F14" w:rsidRDefault="00694F14">
      <w:pPr>
        <w:jc w:val="left"/>
        <w:rPr>
          <w:rFonts w:asciiTheme="majorHAnsi" w:eastAsiaTheme="majorEastAsia" w:hAnsiTheme="majorHAnsi" w:cstheme="majorBidi"/>
          <w:b/>
          <w:bCs/>
          <w:color w:val="000000" w:themeColor="text1"/>
          <w:sz w:val="40"/>
          <w:szCs w:val="28"/>
        </w:rPr>
      </w:pPr>
    </w:p>
    <w:p w14:paraId="2654BF85" w14:textId="0F8D0E1C" w:rsidR="00F30160" w:rsidRDefault="00F30160" w:rsidP="007D136C">
      <w:pPr>
        <w:pStyle w:val="CitaviBibliographyEntry"/>
      </w:pPr>
    </w:p>
    <w:p w14:paraId="1E68FA1C" w14:textId="77777777" w:rsidR="00F30160" w:rsidRDefault="00F30160" w:rsidP="00F30160"/>
    <w:p w14:paraId="6470BC8F" w14:textId="301C0C28" w:rsidR="00645BF6" w:rsidRDefault="00645BF6" w:rsidP="00645BF6">
      <w:pPr>
        <w:pStyle w:val="CitaviBibliographyEntry"/>
      </w:pPr>
    </w:p>
    <w:p w14:paraId="6BF8CD4F" w14:textId="77777777" w:rsidR="00645BF6" w:rsidRDefault="00645BF6" w:rsidP="00645BF6"/>
    <w:p w14:paraId="5CCD6F3C" w14:textId="77777777" w:rsidR="00BC2C36" w:rsidRDefault="00BC2C36" w:rsidP="00BC2C36"/>
    <w:sectPr w:rsidR="00BC2C36" w:rsidSect="006D20E0">
      <w:pgSz w:w="11906" w:h="16838" w:code="9"/>
      <w:pgMar w:top="1418" w:right="1701" w:bottom="2268" w:left="1418" w:header="1276" w:footer="12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3170B" w14:textId="77777777" w:rsidR="00981E11" w:rsidRDefault="00981E11" w:rsidP="003762F5">
      <w:pPr>
        <w:spacing w:after="0" w:line="240" w:lineRule="auto"/>
      </w:pPr>
      <w:r>
        <w:separator/>
      </w:r>
    </w:p>
  </w:endnote>
  <w:endnote w:type="continuationSeparator" w:id="0">
    <w:p w14:paraId="4416C288" w14:textId="77777777" w:rsidR="00981E11" w:rsidRDefault="00981E11" w:rsidP="003762F5">
      <w:pPr>
        <w:spacing w:after="0" w:line="240" w:lineRule="auto"/>
      </w:pPr>
      <w:r>
        <w:continuationSeparator/>
      </w:r>
    </w:p>
  </w:endnote>
  <w:endnote w:type="continuationNotice" w:id="1">
    <w:p w14:paraId="67C36F62" w14:textId="77777777" w:rsidR="00981E11" w:rsidRDefault="00981E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SemiBold">
    <w:altName w:val="Source Sans Pro SemiBold"/>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066186"/>
      <w:docPartObj>
        <w:docPartGallery w:val="Page Numbers (Bottom of Page)"/>
        <w:docPartUnique/>
      </w:docPartObj>
    </w:sdtPr>
    <w:sdtEndPr/>
    <w:sdtContent>
      <w:p w14:paraId="5606F648" w14:textId="5D79E469" w:rsidR="00E12762" w:rsidRDefault="00E12762">
        <w:pPr>
          <w:pStyle w:val="Fuzeile"/>
          <w:jc w:val="center"/>
        </w:pPr>
        <w:r>
          <w:fldChar w:fldCharType="begin"/>
        </w:r>
        <w:r>
          <w:instrText>PAGE   \* MERGEFORMAT</w:instrText>
        </w:r>
        <w:r>
          <w:fldChar w:fldCharType="separate"/>
        </w:r>
        <w:r>
          <w:t>2</w:t>
        </w:r>
        <w:r>
          <w:fldChar w:fldCharType="end"/>
        </w:r>
      </w:p>
    </w:sdtContent>
  </w:sdt>
  <w:p w14:paraId="6750737F" w14:textId="3BF5CBBE" w:rsidR="00851876" w:rsidRPr="00520FAB" w:rsidRDefault="00851876" w:rsidP="009512FF">
    <w:pPr>
      <w:pStyle w:val="Fuzeile"/>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8A475" w14:textId="11D90AC7" w:rsidR="00E12762" w:rsidRDefault="00E12762" w:rsidP="0079233E">
    <w:pPr>
      <w:pStyle w:val="Fuzeile"/>
    </w:pPr>
  </w:p>
  <w:p w14:paraId="227E1038" w14:textId="2040891B" w:rsidR="00851876" w:rsidRPr="00A5217D" w:rsidRDefault="00851876" w:rsidP="00A5217D">
    <w:pPr>
      <w:pStyle w:val="Fuzeile"/>
      <w:jc w:val="left"/>
      <w:rPr>
        <w:rFonts w:asciiTheme="majorHAnsi" w:hAnsi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65F6" w14:textId="242974E4" w:rsidR="00E12762" w:rsidRDefault="00E12762" w:rsidP="00E12762">
    <w:pPr>
      <w:pStyle w:val="Fuzeile"/>
    </w:pPr>
  </w:p>
  <w:p w14:paraId="6188F50C" w14:textId="77777777" w:rsidR="00E936C0" w:rsidRDefault="00E936C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460593"/>
      <w:docPartObj>
        <w:docPartGallery w:val="Page Numbers (Bottom of Page)"/>
        <w:docPartUnique/>
      </w:docPartObj>
    </w:sdtPr>
    <w:sdtEndPr/>
    <w:sdtContent>
      <w:p w14:paraId="76850B9B" w14:textId="011C7AAB" w:rsidR="0079233E" w:rsidRDefault="0079233E">
        <w:pPr>
          <w:pStyle w:val="Fuzeile"/>
          <w:jc w:val="center"/>
        </w:pPr>
        <w:r>
          <w:fldChar w:fldCharType="begin"/>
        </w:r>
        <w:r>
          <w:instrText>PAGE   \* MERGEFORMAT</w:instrText>
        </w:r>
        <w:r>
          <w:fldChar w:fldCharType="separate"/>
        </w:r>
        <w:r>
          <w:t>2</w:t>
        </w:r>
        <w:r>
          <w:fldChar w:fldCharType="end"/>
        </w:r>
      </w:p>
    </w:sdtContent>
  </w:sdt>
  <w:p w14:paraId="30563211" w14:textId="77777777" w:rsidR="0079233E" w:rsidRPr="00A5217D" w:rsidRDefault="0079233E" w:rsidP="00A5217D">
    <w:pPr>
      <w:pStyle w:val="Fuzeile"/>
      <w:jc w:val="left"/>
      <w:rPr>
        <w:rFonts w:asciiTheme="majorHAnsi" w:hAnsiTheme="majorHAns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979051"/>
      <w:docPartObj>
        <w:docPartGallery w:val="Page Numbers (Bottom of Page)"/>
        <w:docPartUnique/>
      </w:docPartObj>
    </w:sdtPr>
    <w:sdtEndPr/>
    <w:sdtContent>
      <w:p w14:paraId="7277B1D9" w14:textId="5DCB5CC7" w:rsidR="007B7776" w:rsidRDefault="007B7776" w:rsidP="00DA48A9">
        <w:pPr>
          <w:pStyle w:val="Fuzeile"/>
          <w:jc w:val="center"/>
        </w:pPr>
        <w:r>
          <w:fldChar w:fldCharType="begin"/>
        </w:r>
        <w:r>
          <w:instrText>PAGE   \* MERGEFORMAT</w:instrText>
        </w:r>
        <w:r>
          <w:fldChar w:fldCharType="separate"/>
        </w:r>
        <w:r>
          <w:t>2</w:t>
        </w:r>
        <w:r>
          <w:fldChar w:fldCharType="end"/>
        </w:r>
      </w:p>
    </w:sdtContent>
  </w:sdt>
  <w:p w14:paraId="3A0227F8" w14:textId="77777777" w:rsidR="007B7776" w:rsidRDefault="007B77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7E9E" w14:textId="77777777" w:rsidR="00981E11" w:rsidRDefault="00981E11" w:rsidP="003762F5">
      <w:pPr>
        <w:spacing w:after="0" w:line="240" w:lineRule="auto"/>
      </w:pPr>
      <w:r>
        <w:separator/>
      </w:r>
    </w:p>
  </w:footnote>
  <w:footnote w:type="continuationSeparator" w:id="0">
    <w:p w14:paraId="2FC7D5D5" w14:textId="77777777" w:rsidR="00981E11" w:rsidRDefault="00981E11" w:rsidP="003762F5">
      <w:pPr>
        <w:spacing w:after="0" w:line="240" w:lineRule="auto"/>
      </w:pPr>
      <w:r>
        <w:continuationSeparator/>
      </w:r>
    </w:p>
  </w:footnote>
  <w:footnote w:type="continuationNotice" w:id="1">
    <w:p w14:paraId="168A4659" w14:textId="77777777" w:rsidR="00981E11" w:rsidRDefault="00981E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2EDE" w14:textId="77777777" w:rsidR="00851876" w:rsidRPr="003762F5" w:rsidRDefault="00851876" w:rsidP="007B3B9E">
    <w:pPr>
      <w:pStyle w:val="Kopfzeile"/>
      <w:jc w:val="right"/>
      <w:rPr>
        <w:rFonts w:asciiTheme="majorHAnsi" w:hAnsiTheme="maj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6DCC" w14:textId="79FA1A7B" w:rsidR="00851876" w:rsidRDefault="00851876" w:rsidP="00B53D69">
    <w:pPr>
      <w:pStyle w:val="Kopfzeile"/>
      <w:suppressLineNumbers/>
      <w:jc w:val="left"/>
      <w:rPr>
        <w:rFonts w:asciiTheme="majorHAnsi" w:hAnsiTheme="majorHAnsi"/>
      </w:rPr>
    </w:pPr>
  </w:p>
  <w:p w14:paraId="3BBAD84B" w14:textId="77777777" w:rsidR="00851876" w:rsidRPr="007B3B9E" w:rsidRDefault="00851876" w:rsidP="007B3B9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324789"/>
      <w:docPartObj>
        <w:docPartGallery w:val="Page Numbers (Top of Page)"/>
        <w:docPartUnique/>
      </w:docPartObj>
    </w:sdtPr>
    <w:sdtEndPr/>
    <w:sdtContent>
      <w:p w14:paraId="294A6840" w14:textId="2502E4E2" w:rsidR="00B74DBE" w:rsidRDefault="00151FE5">
        <w:pPr>
          <w:pStyle w:val="Kopfzeile"/>
        </w:pPr>
      </w:p>
    </w:sdtContent>
  </w:sdt>
  <w:p w14:paraId="3AD36540" w14:textId="77777777" w:rsidR="00E936C0" w:rsidRDefault="00E936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EED"/>
    <w:multiLevelType w:val="hybridMultilevel"/>
    <w:tmpl w:val="4D18E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65D38"/>
    <w:multiLevelType w:val="hybridMultilevel"/>
    <w:tmpl w:val="DF06AA3C"/>
    <w:lvl w:ilvl="0" w:tplc="31247B5C">
      <w:start w:val="1"/>
      <w:numFmt w:val="bullet"/>
      <w:pStyle w:val="Zitat-Quell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AD31EC"/>
    <w:multiLevelType w:val="hybridMultilevel"/>
    <w:tmpl w:val="EF4CD9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3C6E0B"/>
    <w:multiLevelType w:val="hybridMultilevel"/>
    <w:tmpl w:val="E3966C5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515A1"/>
    <w:multiLevelType w:val="hybridMultilevel"/>
    <w:tmpl w:val="05B44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5B5064"/>
    <w:multiLevelType w:val="hybridMultilevel"/>
    <w:tmpl w:val="BC441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2A2515"/>
    <w:multiLevelType w:val="hybridMultilevel"/>
    <w:tmpl w:val="7E3C2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F15861"/>
    <w:multiLevelType w:val="hybridMultilevel"/>
    <w:tmpl w:val="82DE0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9D780A"/>
    <w:multiLevelType w:val="hybridMultilevel"/>
    <w:tmpl w:val="DB2CB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427002"/>
    <w:multiLevelType w:val="hybridMultilevel"/>
    <w:tmpl w:val="86F4A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6B6E9A"/>
    <w:multiLevelType w:val="hybridMultilevel"/>
    <w:tmpl w:val="9D3CB126"/>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1" w15:restartNumberingAfterBreak="0">
    <w:nsid w:val="207E30E2"/>
    <w:multiLevelType w:val="hybridMultilevel"/>
    <w:tmpl w:val="18E6B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7F0966"/>
    <w:multiLevelType w:val="hybridMultilevel"/>
    <w:tmpl w:val="7B40E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0A627F"/>
    <w:multiLevelType w:val="hybridMultilevel"/>
    <w:tmpl w:val="FB6CE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9F69B0"/>
    <w:multiLevelType w:val="hybridMultilevel"/>
    <w:tmpl w:val="C4384032"/>
    <w:lvl w:ilvl="0" w:tplc="1F80F1BE">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443DDF"/>
    <w:multiLevelType w:val="hybridMultilevel"/>
    <w:tmpl w:val="CCEA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4D33D8"/>
    <w:multiLevelType w:val="hybridMultilevel"/>
    <w:tmpl w:val="1CAE8A3E"/>
    <w:lvl w:ilvl="0" w:tplc="E23CC808">
      <w:start w:val="1"/>
      <w:numFmt w:val="decimal"/>
      <w:lvlText w:val="%1. "/>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CA96A62"/>
    <w:multiLevelType w:val="hybridMultilevel"/>
    <w:tmpl w:val="150CB4E6"/>
    <w:lvl w:ilvl="0" w:tplc="1F80F1BE">
      <w:start w:val="2"/>
      <w:numFmt w:val="bullet"/>
      <w:lvlText w:val="-"/>
      <w:lvlJc w:val="left"/>
      <w:pPr>
        <w:ind w:left="780" w:hanging="360"/>
      </w:pPr>
      <w:rPr>
        <w:rFonts w:ascii="Times New Roman" w:eastAsia="Times New Roma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8" w15:restartNumberingAfterBreak="0">
    <w:nsid w:val="45CD1A7E"/>
    <w:multiLevelType w:val="hybridMultilevel"/>
    <w:tmpl w:val="04B4C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EB314A"/>
    <w:multiLevelType w:val="hybridMultilevel"/>
    <w:tmpl w:val="58FE9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713A78"/>
    <w:multiLevelType w:val="hybridMultilevel"/>
    <w:tmpl w:val="ACBE663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6640EF"/>
    <w:multiLevelType w:val="hybridMultilevel"/>
    <w:tmpl w:val="B9B00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572D6C"/>
    <w:multiLevelType w:val="hybridMultilevel"/>
    <w:tmpl w:val="95207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445EF0"/>
    <w:multiLevelType w:val="hybridMultilevel"/>
    <w:tmpl w:val="9E721CA0"/>
    <w:lvl w:ilvl="0" w:tplc="5C86D7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57B575C8"/>
    <w:multiLevelType w:val="hybridMultilevel"/>
    <w:tmpl w:val="90F0C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9D4EE3"/>
    <w:multiLevelType w:val="multilevel"/>
    <w:tmpl w:val="392CD5D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68706BE0"/>
    <w:multiLevelType w:val="hybridMultilevel"/>
    <w:tmpl w:val="8D8A8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2394DB3"/>
    <w:multiLevelType w:val="hybridMultilevel"/>
    <w:tmpl w:val="0936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912961"/>
    <w:multiLevelType w:val="hybridMultilevel"/>
    <w:tmpl w:val="426A67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E18316D"/>
    <w:multiLevelType w:val="hybridMultilevel"/>
    <w:tmpl w:val="AC608090"/>
    <w:lvl w:ilvl="0" w:tplc="1F80F1BE">
      <w:start w:val="2"/>
      <w:numFmt w:val="bullet"/>
      <w:lvlText w:val="-"/>
      <w:lvlJc w:val="left"/>
      <w:pPr>
        <w:ind w:left="78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E7F2C7F"/>
    <w:multiLevelType w:val="hybridMultilevel"/>
    <w:tmpl w:val="89F614E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1713722564">
    <w:abstractNumId w:val="1"/>
  </w:num>
  <w:num w:numId="2" w16cid:durableId="54012489">
    <w:abstractNumId w:val="16"/>
  </w:num>
  <w:num w:numId="3" w16cid:durableId="693967555">
    <w:abstractNumId w:val="25"/>
  </w:num>
  <w:num w:numId="4" w16cid:durableId="528956518">
    <w:abstractNumId w:val="21"/>
  </w:num>
  <w:num w:numId="5" w16cid:durableId="765467310">
    <w:abstractNumId w:val="5"/>
  </w:num>
  <w:num w:numId="6" w16cid:durableId="1632858322">
    <w:abstractNumId w:val="23"/>
  </w:num>
  <w:num w:numId="7" w16cid:durableId="294524716">
    <w:abstractNumId w:val="6"/>
  </w:num>
  <w:num w:numId="8" w16cid:durableId="936253956">
    <w:abstractNumId w:val="14"/>
  </w:num>
  <w:num w:numId="9" w16cid:durableId="1383627440">
    <w:abstractNumId w:val="17"/>
  </w:num>
  <w:num w:numId="10" w16cid:durableId="659430498">
    <w:abstractNumId w:val="20"/>
  </w:num>
  <w:num w:numId="11" w16cid:durableId="2085179298">
    <w:abstractNumId w:val="3"/>
  </w:num>
  <w:num w:numId="12" w16cid:durableId="108286740">
    <w:abstractNumId w:val="29"/>
  </w:num>
  <w:num w:numId="13" w16cid:durableId="284703027">
    <w:abstractNumId w:val="4"/>
  </w:num>
  <w:num w:numId="14" w16cid:durableId="577524244">
    <w:abstractNumId w:val="13"/>
  </w:num>
  <w:num w:numId="15" w16cid:durableId="1233151261">
    <w:abstractNumId w:val="24"/>
  </w:num>
  <w:num w:numId="16" w16cid:durableId="674117140">
    <w:abstractNumId w:val="8"/>
  </w:num>
  <w:num w:numId="17" w16cid:durableId="1345325303">
    <w:abstractNumId w:val="2"/>
  </w:num>
  <w:num w:numId="18" w16cid:durableId="104231186">
    <w:abstractNumId w:val="15"/>
  </w:num>
  <w:num w:numId="19" w16cid:durableId="2054888911">
    <w:abstractNumId w:val="11"/>
  </w:num>
  <w:num w:numId="20" w16cid:durableId="302083413">
    <w:abstractNumId w:val="22"/>
  </w:num>
  <w:num w:numId="21" w16cid:durableId="1972520491">
    <w:abstractNumId w:val="30"/>
  </w:num>
  <w:num w:numId="22" w16cid:durableId="647592253">
    <w:abstractNumId w:val="27"/>
  </w:num>
  <w:num w:numId="23" w16cid:durableId="2083064049">
    <w:abstractNumId w:val="26"/>
  </w:num>
  <w:num w:numId="24" w16cid:durableId="427043444">
    <w:abstractNumId w:val="9"/>
  </w:num>
  <w:num w:numId="25" w16cid:durableId="739137067">
    <w:abstractNumId w:val="18"/>
  </w:num>
  <w:num w:numId="26" w16cid:durableId="995113831">
    <w:abstractNumId w:val="12"/>
  </w:num>
  <w:num w:numId="27" w16cid:durableId="1313217805">
    <w:abstractNumId w:val="10"/>
  </w:num>
  <w:num w:numId="28" w16cid:durableId="1508250495">
    <w:abstractNumId w:val="7"/>
  </w:num>
  <w:num w:numId="29" w16cid:durableId="502359711">
    <w:abstractNumId w:val="19"/>
  </w:num>
  <w:num w:numId="30" w16cid:durableId="701396267">
    <w:abstractNumId w:val="28"/>
  </w:num>
  <w:num w:numId="31" w16cid:durableId="51997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49"/>
    <w:rsid w:val="00000E51"/>
    <w:rsid w:val="00002FC4"/>
    <w:rsid w:val="000103D9"/>
    <w:rsid w:val="00010AC6"/>
    <w:rsid w:val="00010FAC"/>
    <w:rsid w:val="000115E9"/>
    <w:rsid w:val="00017D32"/>
    <w:rsid w:val="00020695"/>
    <w:rsid w:val="00020D97"/>
    <w:rsid w:val="00022040"/>
    <w:rsid w:val="0002258B"/>
    <w:rsid w:val="000229DD"/>
    <w:rsid w:val="00024429"/>
    <w:rsid w:val="000246B7"/>
    <w:rsid w:val="00030F4F"/>
    <w:rsid w:val="00031EAD"/>
    <w:rsid w:val="00031FA0"/>
    <w:rsid w:val="00032FE0"/>
    <w:rsid w:val="00033B68"/>
    <w:rsid w:val="00035F37"/>
    <w:rsid w:val="0003714D"/>
    <w:rsid w:val="00037E7E"/>
    <w:rsid w:val="00041021"/>
    <w:rsid w:val="00041E7D"/>
    <w:rsid w:val="00042D66"/>
    <w:rsid w:val="00042FD2"/>
    <w:rsid w:val="00045141"/>
    <w:rsid w:val="0004655B"/>
    <w:rsid w:val="000521DA"/>
    <w:rsid w:val="00053ABE"/>
    <w:rsid w:val="00054704"/>
    <w:rsid w:val="00054F64"/>
    <w:rsid w:val="0005570C"/>
    <w:rsid w:val="000573E2"/>
    <w:rsid w:val="0005787E"/>
    <w:rsid w:val="000578CD"/>
    <w:rsid w:val="00057B64"/>
    <w:rsid w:val="000613E8"/>
    <w:rsid w:val="000628F9"/>
    <w:rsid w:val="00062F63"/>
    <w:rsid w:val="00063BC7"/>
    <w:rsid w:val="000646F8"/>
    <w:rsid w:val="00064B8A"/>
    <w:rsid w:val="00065612"/>
    <w:rsid w:val="000661A5"/>
    <w:rsid w:val="000670C5"/>
    <w:rsid w:val="00071676"/>
    <w:rsid w:val="00071680"/>
    <w:rsid w:val="00072405"/>
    <w:rsid w:val="00076495"/>
    <w:rsid w:val="00077C8B"/>
    <w:rsid w:val="000809A5"/>
    <w:rsid w:val="0008375E"/>
    <w:rsid w:val="00083E0C"/>
    <w:rsid w:val="00084A8A"/>
    <w:rsid w:val="0008532D"/>
    <w:rsid w:val="00091EB7"/>
    <w:rsid w:val="000924FE"/>
    <w:rsid w:val="000925AD"/>
    <w:rsid w:val="00093BAA"/>
    <w:rsid w:val="0009551F"/>
    <w:rsid w:val="0009788A"/>
    <w:rsid w:val="000A0878"/>
    <w:rsid w:val="000A10C8"/>
    <w:rsid w:val="000A134F"/>
    <w:rsid w:val="000A137B"/>
    <w:rsid w:val="000A18E2"/>
    <w:rsid w:val="000A2A41"/>
    <w:rsid w:val="000A714C"/>
    <w:rsid w:val="000A7258"/>
    <w:rsid w:val="000B0322"/>
    <w:rsid w:val="000B3EA3"/>
    <w:rsid w:val="000B70CF"/>
    <w:rsid w:val="000B7955"/>
    <w:rsid w:val="000C0B0B"/>
    <w:rsid w:val="000C154D"/>
    <w:rsid w:val="000C24AA"/>
    <w:rsid w:val="000C28C5"/>
    <w:rsid w:val="000C6629"/>
    <w:rsid w:val="000C757A"/>
    <w:rsid w:val="000D00F5"/>
    <w:rsid w:val="000D5D3F"/>
    <w:rsid w:val="000D615E"/>
    <w:rsid w:val="000E09CF"/>
    <w:rsid w:val="000E1AC4"/>
    <w:rsid w:val="000E1CB1"/>
    <w:rsid w:val="000E4DB1"/>
    <w:rsid w:val="000F073C"/>
    <w:rsid w:val="000F2414"/>
    <w:rsid w:val="000F27B5"/>
    <w:rsid w:val="000F3694"/>
    <w:rsid w:val="000F498D"/>
    <w:rsid w:val="000F5590"/>
    <w:rsid w:val="000F57D5"/>
    <w:rsid w:val="00100C36"/>
    <w:rsid w:val="00100E43"/>
    <w:rsid w:val="001018AD"/>
    <w:rsid w:val="00101914"/>
    <w:rsid w:val="001019FA"/>
    <w:rsid w:val="00102601"/>
    <w:rsid w:val="00105470"/>
    <w:rsid w:val="00106C5D"/>
    <w:rsid w:val="001075D2"/>
    <w:rsid w:val="00107695"/>
    <w:rsid w:val="00107ED2"/>
    <w:rsid w:val="00110686"/>
    <w:rsid w:val="00110E65"/>
    <w:rsid w:val="001118CF"/>
    <w:rsid w:val="001133BF"/>
    <w:rsid w:val="00115003"/>
    <w:rsid w:val="001156C2"/>
    <w:rsid w:val="001162D2"/>
    <w:rsid w:val="00117B7E"/>
    <w:rsid w:val="001202CD"/>
    <w:rsid w:val="00120C74"/>
    <w:rsid w:val="001222DA"/>
    <w:rsid w:val="00122869"/>
    <w:rsid w:val="00122B80"/>
    <w:rsid w:val="0012323B"/>
    <w:rsid w:val="00123296"/>
    <w:rsid w:val="00126B09"/>
    <w:rsid w:val="001311A8"/>
    <w:rsid w:val="00133C6D"/>
    <w:rsid w:val="001348E7"/>
    <w:rsid w:val="001353EA"/>
    <w:rsid w:val="001356AA"/>
    <w:rsid w:val="00136E67"/>
    <w:rsid w:val="00137CF1"/>
    <w:rsid w:val="00137F55"/>
    <w:rsid w:val="00140234"/>
    <w:rsid w:val="001404C5"/>
    <w:rsid w:val="00141208"/>
    <w:rsid w:val="00141C5E"/>
    <w:rsid w:val="00141F3A"/>
    <w:rsid w:val="00142B4A"/>
    <w:rsid w:val="00143504"/>
    <w:rsid w:val="001440AA"/>
    <w:rsid w:val="00144C8B"/>
    <w:rsid w:val="00144D7F"/>
    <w:rsid w:val="00144DA3"/>
    <w:rsid w:val="001450E0"/>
    <w:rsid w:val="001462A6"/>
    <w:rsid w:val="001478F7"/>
    <w:rsid w:val="00151133"/>
    <w:rsid w:val="00151FE5"/>
    <w:rsid w:val="0015501B"/>
    <w:rsid w:val="0015627D"/>
    <w:rsid w:val="00156F8E"/>
    <w:rsid w:val="00157474"/>
    <w:rsid w:val="00160C6B"/>
    <w:rsid w:val="00162CDA"/>
    <w:rsid w:val="00162F3F"/>
    <w:rsid w:val="00163881"/>
    <w:rsid w:val="00164ACB"/>
    <w:rsid w:val="00165E33"/>
    <w:rsid w:val="0016601D"/>
    <w:rsid w:val="00172D33"/>
    <w:rsid w:val="00175997"/>
    <w:rsid w:val="001763BB"/>
    <w:rsid w:val="001766A9"/>
    <w:rsid w:val="001767D5"/>
    <w:rsid w:val="001771D7"/>
    <w:rsid w:val="00177A5D"/>
    <w:rsid w:val="0018119A"/>
    <w:rsid w:val="001822AC"/>
    <w:rsid w:val="001828BF"/>
    <w:rsid w:val="00183405"/>
    <w:rsid w:val="00183B8A"/>
    <w:rsid w:val="00184377"/>
    <w:rsid w:val="001844CC"/>
    <w:rsid w:val="00185BB5"/>
    <w:rsid w:val="0018620B"/>
    <w:rsid w:val="0018688C"/>
    <w:rsid w:val="00187650"/>
    <w:rsid w:val="00187AB7"/>
    <w:rsid w:val="00187D2C"/>
    <w:rsid w:val="00192D87"/>
    <w:rsid w:val="00192EC8"/>
    <w:rsid w:val="001945CC"/>
    <w:rsid w:val="00194F82"/>
    <w:rsid w:val="001950F1"/>
    <w:rsid w:val="0019579F"/>
    <w:rsid w:val="00197075"/>
    <w:rsid w:val="00197AE7"/>
    <w:rsid w:val="001A02F7"/>
    <w:rsid w:val="001A06DE"/>
    <w:rsid w:val="001A24EF"/>
    <w:rsid w:val="001A31E6"/>
    <w:rsid w:val="001A376E"/>
    <w:rsid w:val="001A385D"/>
    <w:rsid w:val="001A66F3"/>
    <w:rsid w:val="001A68DC"/>
    <w:rsid w:val="001A6D34"/>
    <w:rsid w:val="001B41CD"/>
    <w:rsid w:val="001B440D"/>
    <w:rsid w:val="001B58E1"/>
    <w:rsid w:val="001B590C"/>
    <w:rsid w:val="001B5BE4"/>
    <w:rsid w:val="001B6071"/>
    <w:rsid w:val="001B6943"/>
    <w:rsid w:val="001B6F9F"/>
    <w:rsid w:val="001C116A"/>
    <w:rsid w:val="001C1D1D"/>
    <w:rsid w:val="001C3329"/>
    <w:rsid w:val="001C5401"/>
    <w:rsid w:val="001C569F"/>
    <w:rsid w:val="001C68DD"/>
    <w:rsid w:val="001D04D7"/>
    <w:rsid w:val="001D0648"/>
    <w:rsid w:val="001D38E2"/>
    <w:rsid w:val="001D38E4"/>
    <w:rsid w:val="001D4E29"/>
    <w:rsid w:val="001D5A8D"/>
    <w:rsid w:val="001D6C90"/>
    <w:rsid w:val="001D6EC6"/>
    <w:rsid w:val="001D748F"/>
    <w:rsid w:val="001E09B7"/>
    <w:rsid w:val="001E1601"/>
    <w:rsid w:val="001E20DB"/>
    <w:rsid w:val="001E6964"/>
    <w:rsid w:val="001E7AF5"/>
    <w:rsid w:val="001F0FFC"/>
    <w:rsid w:val="001F1ABA"/>
    <w:rsid w:val="001F2130"/>
    <w:rsid w:val="001F3F8C"/>
    <w:rsid w:val="001F72C2"/>
    <w:rsid w:val="002001A8"/>
    <w:rsid w:val="00201178"/>
    <w:rsid w:val="002028D8"/>
    <w:rsid w:val="00202FFD"/>
    <w:rsid w:val="00205265"/>
    <w:rsid w:val="002078B3"/>
    <w:rsid w:val="00207FD7"/>
    <w:rsid w:val="00210432"/>
    <w:rsid w:val="00210495"/>
    <w:rsid w:val="002108DE"/>
    <w:rsid w:val="002126E0"/>
    <w:rsid w:val="00212B88"/>
    <w:rsid w:val="00212D2F"/>
    <w:rsid w:val="00213696"/>
    <w:rsid w:val="00214D0A"/>
    <w:rsid w:val="00216749"/>
    <w:rsid w:val="0021684B"/>
    <w:rsid w:val="002170C8"/>
    <w:rsid w:val="002203D0"/>
    <w:rsid w:val="00224AD1"/>
    <w:rsid w:val="00224DC3"/>
    <w:rsid w:val="00226502"/>
    <w:rsid w:val="002309BF"/>
    <w:rsid w:val="002322AB"/>
    <w:rsid w:val="00232992"/>
    <w:rsid w:val="00233387"/>
    <w:rsid w:val="00233C40"/>
    <w:rsid w:val="00234C0F"/>
    <w:rsid w:val="00234C10"/>
    <w:rsid w:val="002351BC"/>
    <w:rsid w:val="002361AF"/>
    <w:rsid w:val="00236C88"/>
    <w:rsid w:val="00236F69"/>
    <w:rsid w:val="00240000"/>
    <w:rsid w:val="00241279"/>
    <w:rsid w:val="00242950"/>
    <w:rsid w:val="00243A1A"/>
    <w:rsid w:val="002460BE"/>
    <w:rsid w:val="002474A3"/>
    <w:rsid w:val="00250126"/>
    <w:rsid w:val="00254CA4"/>
    <w:rsid w:val="00254F14"/>
    <w:rsid w:val="00257BE4"/>
    <w:rsid w:val="00260262"/>
    <w:rsid w:val="00261AA0"/>
    <w:rsid w:val="0026205A"/>
    <w:rsid w:val="00262548"/>
    <w:rsid w:val="00263071"/>
    <w:rsid w:val="0026323F"/>
    <w:rsid w:val="00263E7A"/>
    <w:rsid w:val="00264343"/>
    <w:rsid w:val="00267434"/>
    <w:rsid w:val="00267D01"/>
    <w:rsid w:val="002702A7"/>
    <w:rsid w:val="00271104"/>
    <w:rsid w:val="00271638"/>
    <w:rsid w:val="00272D9D"/>
    <w:rsid w:val="00273390"/>
    <w:rsid w:val="002734A0"/>
    <w:rsid w:val="00274081"/>
    <w:rsid w:val="00276D4A"/>
    <w:rsid w:val="00277805"/>
    <w:rsid w:val="00277E11"/>
    <w:rsid w:val="00280045"/>
    <w:rsid w:val="00282D03"/>
    <w:rsid w:val="00283229"/>
    <w:rsid w:val="002837F6"/>
    <w:rsid w:val="00284F0E"/>
    <w:rsid w:val="00285FE0"/>
    <w:rsid w:val="00286CFF"/>
    <w:rsid w:val="00287841"/>
    <w:rsid w:val="002901E5"/>
    <w:rsid w:val="00295574"/>
    <w:rsid w:val="00295580"/>
    <w:rsid w:val="00296DAD"/>
    <w:rsid w:val="0029707C"/>
    <w:rsid w:val="0029735C"/>
    <w:rsid w:val="002A3211"/>
    <w:rsid w:val="002A40AE"/>
    <w:rsid w:val="002A49D8"/>
    <w:rsid w:val="002A589F"/>
    <w:rsid w:val="002A5C04"/>
    <w:rsid w:val="002A7284"/>
    <w:rsid w:val="002A7443"/>
    <w:rsid w:val="002A797F"/>
    <w:rsid w:val="002B0CBD"/>
    <w:rsid w:val="002B1C81"/>
    <w:rsid w:val="002B21C2"/>
    <w:rsid w:val="002B2DFA"/>
    <w:rsid w:val="002B5F25"/>
    <w:rsid w:val="002B6068"/>
    <w:rsid w:val="002B6931"/>
    <w:rsid w:val="002B6A23"/>
    <w:rsid w:val="002B6C58"/>
    <w:rsid w:val="002B76A0"/>
    <w:rsid w:val="002B7A44"/>
    <w:rsid w:val="002C03D5"/>
    <w:rsid w:val="002C0D58"/>
    <w:rsid w:val="002C1FB6"/>
    <w:rsid w:val="002C3319"/>
    <w:rsid w:val="002C39B4"/>
    <w:rsid w:val="002C3A9E"/>
    <w:rsid w:val="002C3C38"/>
    <w:rsid w:val="002C49B8"/>
    <w:rsid w:val="002C5033"/>
    <w:rsid w:val="002C5FE9"/>
    <w:rsid w:val="002C619B"/>
    <w:rsid w:val="002C6E77"/>
    <w:rsid w:val="002D1215"/>
    <w:rsid w:val="002D1785"/>
    <w:rsid w:val="002D20EA"/>
    <w:rsid w:val="002D32E5"/>
    <w:rsid w:val="002D6232"/>
    <w:rsid w:val="002E22C7"/>
    <w:rsid w:val="002E3077"/>
    <w:rsid w:val="002E30A1"/>
    <w:rsid w:val="002E3CB8"/>
    <w:rsid w:val="002E3F23"/>
    <w:rsid w:val="002E5970"/>
    <w:rsid w:val="002E7449"/>
    <w:rsid w:val="002F0928"/>
    <w:rsid w:val="002F2A3E"/>
    <w:rsid w:val="002F42F0"/>
    <w:rsid w:val="002F4777"/>
    <w:rsid w:val="002F61B8"/>
    <w:rsid w:val="002F79B3"/>
    <w:rsid w:val="002F7A0E"/>
    <w:rsid w:val="002F7E17"/>
    <w:rsid w:val="00302470"/>
    <w:rsid w:val="003024B1"/>
    <w:rsid w:val="003031B9"/>
    <w:rsid w:val="003033DD"/>
    <w:rsid w:val="00305F33"/>
    <w:rsid w:val="003106FF"/>
    <w:rsid w:val="00313742"/>
    <w:rsid w:val="003154F5"/>
    <w:rsid w:val="00315667"/>
    <w:rsid w:val="003159B7"/>
    <w:rsid w:val="003167B1"/>
    <w:rsid w:val="00316D83"/>
    <w:rsid w:val="00320353"/>
    <w:rsid w:val="00320A08"/>
    <w:rsid w:val="003220D3"/>
    <w:rsid w:val="003225DF"/>
    <w:rsid w:val="0032326E"/>
    <w:rsid w:val="0032381B"/>
    <w:rsid w:val="00326F49"/>
    <w:rsid w:val="00331C79"/>
    <w:rsid w:val="0033263B"/>
    <w:rsid w:val="00332789"/>
    <w:rsid w:val="0033310E"/>
    <w:rsid w:val="00334418"/>
    <w:rsid w:val="00337FB2"/>
    <w:rsid w:val="0034150F"/>
    <w:rsid w:val="00344021"/>
    <w:rsid w:val="00344707"/>
    <w:rsid w:val="00345101"/>
    <w:rsid w:val="0034637E"/>
    <w:rsid w:val="00346D6B"/>
    <w:rsid w:val="003474EE"/>
    <w:rsid w:val="00350C55"/>
    <w:rsid w:val="00350FD3"/>
    <w:rsid w:val="0035168E"/>
    <w:rsid w:val="00351BED"/>
    <w:rsid w:val="003574DB"/>
    <w:rsid w:val="00357CBB"/>
    <w:rsid w:val="0036086E"/>
    <w:rsid w:val="00360B1D"/>
    <w:rsid w:val="00360DA2"/>
    <w:rsid w:val="00361391"/>
    <w:rsid w:val="00362668"/>
    <w:rsid w:val="00362802"/>
    <w:rsid w:val="00364EBD"/>
    <w:rsid w:val="00364EE5"/>
    <w:rsid w:val="00364EEC"/>
    <w:rsid w:val="00365932"/>
    <w:rsid w:val="00366F09"/>
    <w:rsid w:val="00372DA4"/>
    <w:rsid w:val="0037367B"/>
    <w:rsid w:val="00373E94"/>
    <w:rsid w:val="00374FC3"/>
    <w:rsid w:val="0037596C"/>
    <w:rsid w:val="00375D90"/>
    <w:rsid w:val="003762F5"/>
    <w:rsid w:val="003800F3"/>
    <w:rsid w:val="003848A5"/>
    <w:rsid w:val="00385E04"/>
    <w:rsid w:val="003867DB"/>
    <w:rsid w:val="00393282"/>
    <w:rsid w:val="003953EB"/>
    <w:rsid w:val="00395AC5"/>
    <w:rsid w:val="00396485"/>
    <w:rsid w:val="003A04BB"/>
    <w:rsid w:val="003A17EF"/>
    <w:rsid w:val="003A210E"/>
    <w:rsid w:val="003A2297"/>
    <w:rsid w:val="003A348C"/>
    <w:rsid w:val="003A3F22"/>
    <w:rsid w:val="003A47AE"/>
    <w:rsid w:val="003A49A2"/>
    <w:rsid w:val="003A5C2E"/>
    <w:rsid w:val="003A6A39"/>
    <w:rsid w:val="003A6E14"/>
    <w:rsid w:val="003B0ECA"/>
    <w:rsid w:val="003B1CA5"/>
    <w:rsid w:val="003B1E96"/>
    <w:rsid w:val="003B1EF3"/>
    <w:rsid w:val="003B4687"/>
    <w:rsid w:val="003B47AF"/>
    <w:rsid w:val="003B552E"/>
    <w:rsid w:val="003B69F2"/>
    <w:rsid w:val="003B76AD"/>
    <w:rsid w:val="003B7B6F"/>
    <w:rsid w:val="003B7B8E"/>
    <w:rsid w:val="003C0FC1"/>
    <w:rsid w:val="003C34B8"/>
    <w:rsid w:val="003C5D9A"/>
    <w:rsid w:val="003C6FE1"/>
    <w:rsid w:val="003C7FB2"/>
    <w:rsid w:val="003D505D"/>
    <w:rsid w:val="003D6830"/>
    <w:rsid w:val="003D6F87"/>
    <w:rsid w:val="003D7344"/>
    <w:rsid w:val="003D767D"/>
    <w:rsid w:val="003E1714"/>
    <w:rsid w:val="003E2760"/>
    <w:rsid w:val="003E27DF"/>
    <w:rsid w:val="003E32B3"/>
    <w:rsid w:val="003E40DB"/>
    <w:rsid w:val="003E4221"/>
    <w:rsid w:val="003F09F2"/>
    <w:rsid w:val="003F11D4"/>
    <w:rsid w:val="003F18FB"/>
    <w:rsid w:val="003F2D20"/>
    <w:rsid w:val="003F642C"/>
    <w:rsid w:val="003F6B8B"/>
    <w:rsid w:val="003F76E5"/>
    <w:rsid w:val="003F789F"/>
    <w:rsid w:val="00400D26"/>
    <w:rsid w:val="0040144D"/>
    <w:rsid w:val="00402ECE"/>
    <w:rsid w:val="00403404"/>
    <w:rsid w:val="004106E3"/>
    <w:rsid w:val="00410F6A"/>
    <w:rsid w:val="00411D7B"/>
    <w:rsid w:val="0041386C"/>
    <w:rsid w:val="00414DE8"/>
    <w:rsid w:val="00414E28"/>
    <w:rsid w:val="00416EED"/>
    <w:rsid w:val="004179F4"/>
    <w:rsid w:val="00417C57"/>
    <w:rsid w:val="004207C8"/>
    <w:rsid w:val="0042112E"/>
    <w:rsid w:val="004223BB"/>
    <w:rsid w:val="00423BB9"/>
    <w:rsid w:val="00423ECE"/>
    <w:rsid w:val="00424216"/>
    <w:rsid w:val="00424499"/>
    <w:rsid w:val="00424B4B"/>
    <w:rsid w:val="00430D28"/>
    <w:rsid w:val="0043178D"/>
    <w:rsid w:val="00431D45"/>
    <w:rsid w:val="004366EF"/>
    <w:rsid w:val="00436B1D"/>
    <w:rsid w:val="00437662"/>
    <w:rsid w:val="00440F88"/>
    <w:rsid w:val="00441F49"/>
    <w:rsid w:val="00442073"/>
    <w:rsid w:val="00442249"/>
    <w:rsid w:val="00443083"/>
    <w:rsid w:val="00443145"/>
    <w:rsid w:val="00445069"/>
    <w:rsid w:val="00446033"/>
    <w:rsid w:val="00450317"/>
    <w:rsid w:val="004529F0"/>
    <w:rsid w:val="00452BC3"/>
    <w:rsid w:val="00453163"/>
    <w:rsid w:val="00453F33"/>
    <w:rsid w:val="00454624"/>
    <w:rsid w:val="00454F20"/>
    <w:rsid w:val="00456538"/>
    <w:rsid w:val="00456BA1"/>
    <w:rsid w:val="0045748D"/>
    <w:rsid w:val="00462771"/>
    <w:rsid w:val="004642B3"/>
    <w:rsid w:val="00464482"/>
    <w:rsid w:val="004700E2"/>
    <w:rsid w:val="004708B7"/>
    <w:rsid w:val="0047190D"/>
    <w:rsid w:val="00471B24"/>
    <w:rsid w:val="00472AEE"/>
    <w:rsid w:val="004752D6"/>
    <w:rsid w:val="00475BB2"/>
    <w:rsid w:val="00476565"/>
    <w:rsid w:val="00476D98"/>
    <w:rsid w:val="0048247C"/>
    <w:rsid w:val="00483426"/>
    <w:rsid w:val="00483D28"/>
    <w:rsid w:val="00484C52"/>
    <w:rsid w:val="004850E4"/>
    <w:rsid w:val="004853D5"/>
    <w:rsid w:val="0048558E"/>
    <w:rsid w:val="00485BE4"/>
    <w:rsid w:val="004870FB"/>
    <w:rsid w:val="00487240"/>
    <w:rsid w:val="00491ECD"/>
    <w:rsid w:val="004935E5"/>
    <w:rsid w:val="00494FBC"/>
    <w:rsid w:val="004951DE"/>
    <w:rsid w:val="004957D9"/>
    <w:rsid w:val="00497A94"/>
    <w:rsid w:val="004A0D6A"/>
    <w:rsid w:val="004A257A"/>
    <w:rsid w:val="004A25C4"/>
    <w:rsid w:val="004A3366"/>
    <w:rsid w:val="004A38CD"/>
    <w:rsid w:val="004A5019"/>
    <w:rsid w:val="004A5C35"/>
    <w:rsid w:val="004A6EC8"/>
    <w:rsid w:val="004B0369"/>
    <w:rsid w:val="004B05DA"/>
    <w:rsid w:val="004B0B26"/>
    <w:rsid w:val="004B219D"/>
    <w:rsid w:val="004B29C8"/>
    <w:rsid w:val="004B345D"/>
    <w:rsid w:val="004B7DCA"/>
    <w:rsid w:val="004C0FE6"/>
    <w:rsid w:val="004C1190"/>
    <w:rsid w:val="004C2AB0"/>
    <w:rsid w:val="004C3565"/>
    <w:rsid w:val="004C39CE"/>
    <w:rsid w:val="004C3E95"/>
    <w:rsid w:val="004C4873"/>
    <w:rsid w:val="004C501A"/>
    <w:rsid w:val="004C56A6"/>
    <w:rsid w:val="004C607B"/>
    <w:rsid w:val="004C7B15"/>
    <w:rsid w:val="004D0AE2"/>
    <w:rsid w:val="004D2302"/>
    <w:rsid w:val="004D2C2F"/>
    <w:rsid w:val="004D2F2E"/>
    <w:rsid w:val="004D62B9"/>
    <w:rsid w:val="004E1B30"/>
    <w:rsid w:val="004E2BFB"/>
    <w:rsid w:val="004E3C45"/>
    <w:rsid w:val="004E4F5D"/>
    <w:rsid w:val="004E4FED"/>
    <w:rsid w:val="004E5F2B"/>
    <w:rsid w:val="004E72A6"/>
    <w:rsid w:val="004E7309"/>
    <w:rsid w:val="004E7CFB"/>
    <w:rsid w:val="004F14AE"/>
    <w:rsid w:val="004F2751"/>
    <w:rsid w:val="004F3739"/>
    <w:rsid w:val="004F4142"/>
    <w:rsid w:val="004F42EC"/>
    <w:rsid w:val="004F512F"/>
    <w:rsid w:val="004F5E06"/>
    <w:rsid w:val="004F657A"/>
    <w:rsid w:val="005007DE"/>
    <w:rsid w:val="005009A0"/>
    <w:rsid w:val="005009EE"/>
    <w:rsid w:val="00501752"/>
    <w:rsid w:val="00503BA7"/>
    <w:rsid w:val="00506DA7"/>
    <w:rsid w:val="00510190"/>
    <w:rsid w:val="00511987"/>
    <w:rsid w:val="00512750"/>
    <w:rsid w:val="00512767"/>
    <w:rsid w:val="00513F7D"/>
    <w:rsid w:val="0051571E"/>
    <w:rsid w:val="00517E82"/>
    <w:rsid w:val="00517F5F"/>
    <w:rsid w:val="00520FAB"/>
    <w:rsid w:val="005216C0"/>
    <w:rsid w:val="00524235"/>
    <w:rsid w:val="0052606C"/>
    <w:rsid w:val="00526D3F"/>
    <w:rsid w:val="005318C0"/>
    <w:rsid w:val="00531E97"/>
    <w:rsid w:val="00532BF9"/>
    <w:rsid w:val="00534060"/>
    <w:rsid w:val="00535D59"/>
    <w:rsid w:val="0053671B"/>
    <w:rsid w:val="0053736A"/>
    <w:rsid w:val="00537381"/>
    <w:rsid w:val="00537393"/>
    <w:rsid w:val="00540911"/>
    <w:rsid w:val="00545448"/>
    <w:rsid w:val="005457B8"/>
    <w:rsid w:val="00547233"/>
    <w:rsid w:val="005503F4"/>
    <w:rsid w:val="00550880"/>
    <w:rsid w:val="00553432"/>
    <w:rsid w:val="00555042"/>
    <w:rsid w:val="00555B69"/>
    <w:rsid w:val="00560BB7"/>
    <w:rsid w:val="00563487"/>
    <w:rsid w:val="00563BE5"/>
    <w:rsid w:val="00564395"/>
    <w:rsid w:val="00567E99"/>
    <w:rsid w:val="00570983"/>
    <w:rsid w:val="00570BD1"/>
    <w:rsid w:val="005711CF"/>
    <w:rsid w:val="0057216B"/>
    <w:rsid w:val="00573645"/>
    <w:rsid w:val="00574DF4"/>
    <w:rsid w:val="00580211"/>
    <w:rsid w:val="00580385"/>
    <w:rsid w:val="0058238A"/>
    <w:rsid w:val="00584600"/>
    <w:rsid w:val="00584768"/>
    <w:rsid w:val="00587A46"/>
    <w:rsid w:val="00591DAE"/>
    <w:rsid w:val="00592865"/>
    <w:rsid w:val="00592E50"/>
    <w:rsid w:val="00595D34"/>
    <w:rsid w:val="00597A5D"/>
    <w:rsid w:val="005A0B72"/>
    <w:rsid w:val="005A0C16"/>
    <w:rsid w:val="005A3D11"/>
    <w:rsid w:val="005A5012"/>
    <w:rsid w:val="005A6BAD"/>
    <w:rsid w:val="005A7411"/>
    <w:rsid w:val="005B07F3"/>
    <w:rsid w:val="005B111E"/>
    <w:rsid w:val="005B11AE"/>
    <w:rsid w:val="005B3271"/>
    <w:rsid w:val="005B35B0"/>
    <w:rsid w:val="005B3FA2"/>
    <w:rsid w:val="005B51EF"/>
    <w:rsid w:val="005B5DC9"/>
    <w:rsid w:val="005B6CBF"/>
    <w:rsid w:val="005B7349"/>
    <w:rsid w:val="005B7B0A"/>
    <w:rsid w:val="005C0C99"/>
    <w:rsid w:val="005C1B4A"/>
    <w:rsid w:val="005C1CD6"/>
    <w:rsid w:val="005C1E3A"/>
    <w:rsid w:val="005C26CD"/>
    <w:rsid w:val="005C299B"/>
    <w:rsid w:val="005C33D8"/>
    <w:rsid w:val="005C3A3E"/>
    <w:rsid w:val="005C4000"/>
    <w:rsid w:val="005C4880"/>
    <w:rsid w:val="005C512B"/>
    <w:rsid w:val="005C5AA2"/>
    <w:rsid w:val="005D1201"/>
    <w:rsid w:val="005D28C6"/>
    <w:rsid w:val="005D3433"/>
    <w:rsid w:val="005D39DB"/>
    <w:rsid w:val="005D4189"/>
    <w:rsid w:val="005D5359"/>
    <w:rsid w:val="005D59FA"/>
    <w:rsid w:val="005E1F57"/>
    <w:rsid w:val="005E273A"/>
    <w:rsid w:val="005E2A2F"/>
    <w:rsid w:val="005E5852"/>
    <w:rsid w:val="005E5AD5"/>
    <w:rsid w:val="005E64F2"/>
    <w:rsid w:val="005E6552"/>
    <w:rsid w:val="005F0B47"/>
    <w:rsid w:val="005F0D27"/>
    <w:rsid w:val="005F11C2"/>
    <w:rsid w:val="005F1292"/>
    <w:rsid w:val="005F18DB"/>
    <w:rsid w:val="005F2872"/>
    <w:rsid w:val="005F489F"/>
    <w:rsid w:val="005F5024"/>
    <w:rsid w:val="005F7341"/>
    <w:rsid w:val="005F74B5"/>
    <w:rsid w:val="00601918"/>
    <w:rsid w:val="006031D7"/>
    <w:rsid w:val="006043E3"/>
    <w:rsid w:val="0060487D"/>
    <w:rsid w:val="006049BC"/>
    <w:rsid w:val="006050A8"/>
    <w:rsid w:val="0060519E"/>
    <w:rsid w:val="00606523"/>
    <w:rsid w:val="0060665E"/>
    <w:rsid w:val="00606CA1"/>
    <w:rsid w:val="00607E8D"/>
    <w:rsid w:val="00610241"/>
    <w:rsid w:val="00610711"/>
    <w:rsid w:val="006132BC"/>
    <w:rsid w:val="006142E6"/>
    <w:rsid w:val="006146D3"/>
    <w:rsid w:val="006156E5"/>
    <w:rsid w:val="00615CB7"/>
    <w:rsid w:val="006168E6"/>
    <w:rsid w:val="00621B14"/>
    <w:rsid w:val="00622B72"/>
    <w:rsid w:val="0062459D"/>
    <w:rsid w:val="00630E39"/>
    <w:rsid w:val="00631F46"/>
    <w:rsid w:val="00634313"/>
    <w:rsid w:val="006344FD"/>
    <w:rsid w:val="00634AF5"/>
    <w:rsid w:val="00637002"/>
    <w:rsid w:val="00640CE7"/>
    <w:rsid w:val="0064103D"/>
    <w:rsid w:val="006419FE"/>
    <w:rsid w:val="0064225F"/>
    <w:rsid w:val="00642F93"/>
    <w:rsid w:val="00643807"/>
    <w:rsid w:val="006449D3"/>
    <w:rsid w:val="006453A2"/>
    <w:rsid w:val="00645BF6"/>
    <w:rsid w:val="00646781"/>
    <w:rsid w:val="00646A0C"/>
    <w:rsid w:val="00647104"/>
    <w:rsid w:val="0064729E"/>
    <w:rsid w:val="00647492"/>
    <w:rsid w:val="006502A7"/>
    <w:rsid w:val="00651078"/>
    <w:rsid w:val="00652DBF"/>
    <w:rsid w:val="00654B0C"/>
    <w:rsid w:val="00654CB8"/>
    <w:rsid w:val="00655FE6"/>
    <w:rsid w:val="00656B36"/>
    <w:rsid w:val="006571FD"/>
    <w:rsid w:val="00657D36"/>
    <w:rsid w:val="006605E6"/>
    <w:rsid w:val="00660F17"/>
    <w:rsid w:val="0066160F"/>
    <w:rsid w:val="00662C58"/>
    <w:rsid w:val="006632AF"/>
    <w:rsid w:val="00665570"/>
    <w:rsid w:val="006657B1"/>
    <w:rsid w:val="00665830"/>
    <w:rsid w:val="006658E8"/>
    <w:rsid w:val="0066599D"/>
    <w:rsid w:val="006713B4"/>
    <w:rsid w:val="00671509"/>
    <w:rsid w:val="006730B3"/>
    <w:rsid w:val="00673912"/>
    <w:rsid w:val="00673D69"/>
    <w:rsid w:val="0067525B"/>
    <w:rsid w:val="006763C9"/>
    <w:rsid w:val="006772B2"/>
    <w:rsid w:val="006805DD"/>
    <w:rsid w:val="0068078E"/>
    <w:rsid w:val="0068126A"/>
    <w:rsid w:val="0068209F"/>
    <w:rsid w:val="00682871"/>
    <w:rsid w:val="00683875"/>
    <w:rsid w:val="006838AA"/>
    <w:rsid w:val="006838E4"/>
    <w:rsid w:val="00683BE3"/>
    <w:rsid w:val="006857C6"/>
    <w:rsid w:val="0069088B"/>
    <w:rsid w:val="00690D8C"/>
    <w:rsid w:val="00691B53"/>
    <w:rsid w:val="00692069"/>
    <w:rsid w:val="006929C2"/>
    <w:rsid w:val="006930E3"/>
    <w:rsid w:val="00694C08"/>
    <w:rsid w:val="00694F14"/>
    <w:rsid w:val="0069580E"/>
    <w:rsid w:val="00695929"/>
    <w:rsid w:val="00695955"/>
    <w:rsid w:val="006968CA"/>
    <w:rsid w:val="006978DA"/>
    <w:rsid w:val="006A1582"/>
    <w:rsid w:val="006A2C93"/>
    <w:rsid w:val="006A3927"/>
    <w:rsid w:val="006A51D6"/>
    <w:rsid w:val="006A79F6"/>
    <w:rsid w:val="006A7F57"/>
    <w:rsid w:val="006B1D4A"/>
    <w:rsid w:val="006B1D97"/>
    <w:rsid w:val="006B2B1E"/>
    <w:rsid w:val="006B2CCD"/>
    <w:rsid w:val="006B419E"/>
    <w:rsid w:val="006B5340"/>
    <w:rsid w:val="006B5EFB"/>
    <w:rsid w:val="006C099F"/>
    <w:rsid w:val="006C1A50"/>
    <w:rsid w:val="006C2C9F"/>
    <w:rsid w:val="006C3385"/>
    <w:rsid w:val="006C382C"/>
    <w:rsid w:val="006C7777"/>
    <w:rsid w:val="006C7B70"/>
    <w:rsid w:val="006D05C8"/>
    <w:rsid w:val="006D0607"/>
    <w:rsid w:val="006D1E84"/>
    <w:rsid w:val="006D20E0"/>
    <w:rsid w:val="006D29D3"/>
    <w:rsid w:val="006D3084"/>
    <w:rsid w:val="006D7B56"/>
    <w:rsid w:val="006E0209"/>
    <w:rsid w:val="006E12C2"/>
    <w:rsid w:val="006E144D"/>
    <w:rsid w:val="006E27AA"/>
    <w:rsid w:val="006E5036"/>
    <w:rsid w:val="006E522B"/>
    <w:rsid w:val="006E60BF"/>
    <w:rsid w:val="006E6219"/>
    <w:rsid w:val="006E7CC3"/>
    <w:rsid w:val="006F03F5"/>
    <w:rsid w:val="006F1AC7"/>
    <w:rsid w:val="006F2817"/>
    <w:rsid w:val="006F2CB0"/>
    <w:rsid w:val="006F379C"/>
    <w:rsid w:val="006F512A"/>
    <w:rsid w:val="006F6E6C"/>
    <w:rsid w:val="00700440"/>
    <w:rsid w:val="0070089C"/>
    <w:rsid w:val="00701394"/>
    <w:rsid w:val="00701E78"/>
    <w:rsid w:val="00702A41"/>
    <w:rsid w:val="00703173"/>
    <w:rsid w:val="00704637"/>
    <w:rsid w:val="007048E3"/>
    <w:rsid w:val="00705AA7"/>
    <w:rsid w:val="007063F9"/>
    <w:rsid w:val="0070744B"/>
    <w:rsid w:val="00707666"/>
    <w:rsid w:val="007076CE"/>
    <w:rsid w:val="0071030C"/>
    <w:rsid w:val="007132C7"/>
    <w:rsid w:val="0071492B"/>
    <w:rsid w:val="00715CE1"/>
    <w:rsid w:val="00716650"/>
    <w:rsid w:val="007166CA"/>
    <w:rsid w:val="00716F7E"/>
    <w:rsid w:val="00717A31"/>
    <w:rsid w:val="00721E2E"/>
    <w:rsid w:val="00725A06"/>
    <w:rsid w:val="0072650D"/>
    <w:rsid w:val="00726B80"/>
    <w:rsid w:val="00726FA2"/>
    <w:rsid w:val="00731F2B"/>
    <w:rsid w:val="00731F42"/>
    <w:rsid w:val="00732811"/>
    <w:rsid w:val="0073282D"/>
    <w:rsid w:val="00734419"/>
    <w:rsid w:val="00734C74"/>
    <w:rsid w:val="0073682B"/>
    <w:rsid w:val="00736B9B"/>
    <w:rsid w:val="00737D8F"/>
    <w:rsid w:val="007434CC"/>
    <w:rsid w:val="007439E9"/>
    <w:rsid w:val="00745193"/>
    <w:rsid w:val="00746574"/>
    <w:rsid w:val="007508DA"/>
    <w:rsid w:val="00751A23"/>
    <w:rsid w:val="00752A9A"/>
    <w:rsid w:val="007537F7"/>
    <w:rsid w:val="00753E87"/>
    <w:rsid w:val="007547F8"/>
    <w:rsid w:val="0075644E"/>
    <w:rsid w:val="0075685E"/>
    <w:rsid w:val="00760BB0"/>
    <w:rsid w:val="00760F41"/>
    <w:rsid w:val="0076109D"/>
    <w:rsid w:val="00761C24"/>
    <w:rsid w:val="00761DE3"/>
    <w:rsid w:val="00763D52"/>
    <w:rsid w:val="00765ED0"/>
    <w:rsid w:val="00766052"/>
    <w:rsid w:val="0076688A"/>
    <w:rsid w:val="00766910"/>
    <w:rsid w:val="00766A16"/>
    <w:rsid w:val="007674A7"/>
    <w:rsid w:val="00770D1C"/>
    <w:rsid w:val="00772AC8"/>
    <w:rsid w:val="00773276"/>
    <w:rsid w:val="00773319"/>
    <w:rsid w:val="007738D2"/>
    <w:rsid w:val="00773946"/>
    <w:rsid w:val="00773EB3"/>
    <w:rsid w:val="007745F5"/>
    <w:rsid w:val="007750A3"/>
    <w:rsid w:val="0077534B"/>
    <w:rsid w:val="0077581E"/>
    <w:rsid w:val="007758B2"/>
    <w:rsid w:val="007771F1"/>
    <w:rsid w:val="00783170"/>
    <w:rsid w:val="007836C1"/>
    <w:rsid w:val="00786708"/>
    <w:rsid w:val="00790344"/>
    <w:rsid w:val="00790F49"/>
    <w:rsid w:val="0079233E"/>
    <w:rsid w:val="00792DF5"/>
    <w:rsid w:val="00794B5B"/>
    <w:rsid w:val="00795909"/>
    <w:rsid w:val="00796E7A"/>
    <w:rsid w:val="007975D2"/>
    <w:rsid w:val="007977C0"/>
    <w:rsid w:val="00797E40"/>
    <w:rsid w:val="007A06FE"/>
    <w:rsid w:val="007A0B02"/>
    <w:rsid w:val="007A179A"/>
    <w:rsid w:val="007A4637"/>
    <w:rsid w:val="007A5C0B"/>
    <w:rsid w:val="007A5D05"/>
    <w:rsid w:val="007A70D5"/>
    <w:rsid w:val="007B2090"/>
    <w:rsid w:val="007B3B9E"/>
    <w:rsid w:val="007B7776"/>
    <w:rsid w:val="007C238C"/>
    <w:rsid w:val="007C3007"/>
    <w:rsid w:val="007C36FF"/>
    <w:rsid w:val="007C40F6"/>
    <w:rsid w:val="007C41C0"/>
    <w:rsid w:val="007C53A8"/>
    <w:rsid w:val="007C53CF"/>
    <w:rsid w:val="007C564B"/>
    <w:rsid w:val="007C57E1"/>
    <w:rsid w:val="007C5FBC"/>
    <w:rsid w:val="007D0281"/>
    <w:rsid w:val="007D0ABB"/>
    <w:rsid w:val="007D136C"/>
    <w:rsid w:val="007D13E9"/>
    <w:rsid w:val="007D1655"/>
    <w:rsid w:val="007D2AD6"/>
    <w:rsid w:val="007D49D2"/>
    <w:rsid w:val="007D4BE0"/>
    <w:rsid w:val="007D729E"/>
    <w:rsid w:val="007E2355"/>
    <w:rsid w:val="007E2C32"/>
    <w:rsid w:val="007E2C53"/>
    <w:rsid w:val="007E30EF"/>
    <w:rsid w:val="007E3E7A"/>
    <w:rsid w:val="007E4AB4"/>
    <w:rsid w:val="007E71D3"/>
    <w:rsid w:val="007E7230"/>
    <w:rsid w:val="007E7282"/>
    <w:rsid w:val="007F164B"/>
    <w:rsid w:val="007F1D52"/>
    <w:rsid w:val="007F26DB"/>
    <w:rsid w:val="007F27B0"/>
    <w:rsid w:val="007F3307"/>
    <w:rsid w:val="007F46DD"/>
    <w:rsid w:val="007F6318"/>
    <w:rsid w:val="007F6FBA"/>
    <w:rsid w:val="008018D3"/>
    <w:rsid w:val="00801E8F"/>
    <w:rsid w:val="00803214"/>
    <w:rsid w:val="008038CC"/>
    <w:rsid w:val="00803FBF"/>
    <w:rsid w:val="00804CBC"/>
    <w:rsid w:val="00805693"/>
    <w:rsid w:val="00805C1F"/>
    <w:rsid w:val="00805F67"/>
    <w:rsid w:val="00806417"/>
    <w:rsid w:val="008103F5"/>
    <w:rsid w:val="00810DE1"/>
    <w:rsid w:val="00811860"/>
    <w:rsid w:val="00811ABF"/>
    <w:rsid w:val="00812368"/>
    <w:rsid w:val="00813183"/>
    <w:rsid w:val="00814070"/>
    <w:rsid w:val="00815B65"/>
    <w:rsid w:val="00815E85"/>
    <w:rsid w:val="00816629"/>
    <w:rsid w:val="0081740D"/>
    <w:rsid w:val="008179A6"/>
    <w:rsid w:val="00820A92"/>
    <w:rsid w:val="008210FA"/>
    <w:rsid w:val="00821B3D"/>
    <w:rsid w:val="00822B5B"/>
    <w:rsid w:val="008237B5"/>
    <w:rsid w:val="008237DE"/>
    <w:rsid w:val="00824712"/>
    <w:rsid w:val="0082498C"/>
    <w:rsid w:val="00824BA1"/>
    <w:rsid w:val="00825236"/>
    <w:rsid w:val="0083066B"/>
    <w:rsid w:val="00830EE5"/>
    <w:rsid w:val="00831153"/>
    <w:rsid w:val="008311D0"/>
    <w:rsid w:val="0083343C"/>
    <w:rsid w:val="00833E53"/>
    <w:rsid w:val="008350C6"/>
    <w:rsid w:val="00835B1F"/>
    <w:rsid w:val="00836728"/>
    <w:rsid w:val="00841087"/>
    <w:rsid w:val="00841365"/>
    <w:rsid w:val="00841A6A"/>
    <w:rsid w:val="00842E77"/>
    <w:rsid w:val="00844058"/>
    <w:rsid w:val="008444CB"/>
    <w:rsid w:val="00845BB5"/>
    <w:rsid w:val="00846FB8"/>
    <w:rsid w:val="008471BE"/>
    <w:rsid w:val="008475EF"/>
    <w:rsid w:val="00847DF9"/>
    <w:rsid w:val="008500A5"/>
    <w:rsid w:val="00851876"/>
    <w:rsid w:val="008519DE"/>
    <w:rsid w:val="00851BDE"/>
    <w:rsid w:val="00851D48"/>
    <w:rsid w:val="0085260C"/>
    <w:rsid w:val="00852A6D"/>
    <w:rsid w:val="008545B3"/>
    <w:rsid w:val="00854CAB"/>
    <w:rsid w:val="00856879"/>
    <w:rsid w:val="00856B37"/>
    <w:rsid w:val="00857CCB"/>
    <w:rsid w:val="00857DF8"/>
    <w:rsid w:val="00860050"/>
    <w:rsid w:val="0086122F"/>
    <w:rsid w:val="0086177C"/>
    <w:rsid w:val="00863B57"/>
    <w:rsid w:val="00865356"/>
    <w:rsid w:val="00866C61"/>
    <w:rsid w:val="00867D4B"/>
    <w:rsid w:val="008700E0"/>
    <w:rsid w:val="00870965"/>
    <w:rsid w:val="008724AD"/>
    <w:rsid w:val="0087394F"/>
    <w:rsid w:val="00874285"/>
    <w:rsid w:val="00875752"/>
    <w:rsid w:val="00875941"/>
    <w:rsid w:val="008759EA"/>
    <w:rsid w:val="00880542"/>
    <w:rsid w:val="008809FE"/>
    <w:rsid w:val="00880F4E"/>
    <w:rsid w:val="00883450"/>
    <w:rsid w:val="00883796"/>
    <w:rsid w:val="0088453B"/>
    <w:rsid w:val="00884CCF"/>
    <w:rsid w:val="00885326"/>
    <w:rsid w:val="0088567D"/>
    <w:rsid w:val="008879CB"/>
    <w:rsid w:val="00890F7A"/>
    <w:rsid w:val="00891AD7"/>
    <w:rsid w:val="00891F6D"/>
    <w:rsid w:val="0089736A"/>
    <w:rsid w:val="00897A37"/>
    <w:rsid w:val="008A11AD"/>
    <w:rsid w:val="008A2257"/>
    <w:rsid w:val="008A2C72"/>
    <w:rsid w:val="008A3391"/>
    <w:rsid w:val="008A54EA"/>
    <w:rsid w:val="008A60DE"/>
    <w:rsid w:val="008A62D6"/>
    <w:rsid w:val="008A6682"/>
    <w:rsid w:val="008A7E71"/>
    <w:rsid w:val="008B0AAF"/>
    <w:rsid w:val="008B11AA"/>
    <w:rsid w:val="008B16BB"/>
    <w:rsid w:val="008B3A5C"/>
    <w:rsid w:val="008B4C69"/>
    <w:rsid w:val="008B5E42"/>
    <w:rsid w:val="008B7615"/>
    <w:rsid w:val="008B7BB0"/>
    <w:rsid w:val="008C1DAB"/>
    <w:rsid w:val="008C2F81"/>
    <w:rsid w:val="008C4D10"/>
    <w:rsid w:val="008C632B"/>
    <w:rsid w:val="008C63AE"/>
    <w:rsid w:val="008C6B1E"/>
    <w:rsid w:val="008C78E6"/>
    <w:rsid w:val="008C7AD2"/>
    <w:rsid w:val="008D05AC"/>
    <w:rsid w:val="008D0BD1"/>
    <w:rsid w:val="008D0D1F"/>
    <w:rsid w:val="008D0E88"/>
    <w:rsid w:val="008D1D32"/>
    <w:rsid w:val="008D1F7F"/>
    <w:rsid w:val="008D2319"/>
    <w:rsid w:val="008D2DB8"/>
    <w:rsid w:val="008D39B6"/>
    <w:rsid w:val="008D4621"/>
    <w:rsid w:val="008D4B0A"/>
    <w:rsid w:val="008D4C75"/>
    <w:rsid w:val="008D532F"/>
    <w:rsid w:val="008D67F5"/>
    <w:rsid w:val="008D7688"/>
    <w:rsid w:val="008D7F53"/>
    <w:rsid w:val="008E2336"/>
    <w:rsid w:val="008E2478"/>
    <w:rsid w:val="008E5167"/>
    <w:rsid w:val="008E5FC7"/>
    <w:rsid w:val="008E6723"/>
    <w:rsid w:val="008E67F4"/>
    <w:rsid w:val="008E6EB8"/>
    <w:rsid w:val="008F13D1"/>
    <w:rsid w:val="008F1837"/>
    <w:rsid w:val="008F20FE"/>
    <w:rsid w:val="008F374B"/>
    <w:rsid w:val="008F4AA8"/>
    <w:rsid w:val="008F4F9B"/>
    <w:rsid w:val="008F5224"/>
    <w:rsid w:val="008F6810"/>
    <w:rsid w:val="009001EB"/>
    <w:rsid w:val="00900265"/>
    <w:rsid w:val="00900D00"/>
    <w:rsid w:val="00902A53"/>
    <w:rsid w:val="00903360"/>
    <w:rsid w:val="009036F8"/>
    <w:rsid w:val="00904150"/>
    <w:rsid w:val="0090450D"/>
    <w:rsid w:val="009047AD"/>
    <w:rsid w:val="00904A44"/>
    <w:rsid w:val="009074FE"/>
    <w:rsid w:val="00912AA4"/>
    <w:rsid w:val="00912AA9"/>
    <w:rsid w:val="009151E3"/>
    <w:rsid w:val="00915A64"/>
    <w:rsid w:val="00917088"/>
    <w:rsid w:val="00917209"/>
    <w:rsid w:val="009175A0"/>
    <w:rsid w:val="009175CF"/>
    <w:rsid w:val="00920EB8"/>
    <w:rsid w:val="00921EF5"/>
    <w:rsid w:val="00922542"/>
    <w:rsid w:val="009230E1"/>
    <w:rsid w:val="00923218"/>
    <w:rsid w:val="00925002"/>
    <w:rsid w:val="009270B6"/>
    <w:rsid w:val="00930C1D"/>
    <w:rsid w:val="0093293C"/>
    <w:rsid w:val="0093385F"/>
    <w:rsid w:val="009351F6"/>
    <w:rsid w:val="00935262"/>
    <w:rsid w:val="0093593F"/>
    <w:rsid w:val="00935CE7"/>
    <w:rsid w:val="0093799F"/>
    <w:rsid w:val="0094127A"/>
    <w:rsid w:val="00941902"/>
    <w:rsid w:val="00941DB3"/>
    <w:rsid w:val="00946604"/>
    <w:rsid w:val="00946E9D"/>
    <w:rsid w:val="00947E11"/>
    <w:rsid w:val="009510E5"/>
    <w:rsid w:val="009512FF"/>
    <w:rsid w:val="009531A2"/>
    <w:rsid w:val="00953692"/>
    <w:rsid w:val="00955485"/>
    <w:rsid w:val="00955609"/>
    <w:rsid w:val="00955B7B"/>
    <w:rsid w:val="009561F1"/>
    <w:rsid w:val="009604F3"/>
    <w:rsid w:val="009606FA"/>
    <w:rsid w:val="009616AC"/>
    <w:rsid w:val="00963799"/>
    <w:rsid w:val="00963820"/>
    <w:rsid w:val="009640AE"/>
    <w:rsid w:val="0096461F"/>
    <w:rsid w:val="00965A2C"/>
    <w:rsid w:val="00965B54"/>
    <w:rsid w:val="00965DFB"/>
    <w:rsid w:val="009666BF"/>
    <w:rsid w:val="00966C06"/>
    <w:rsid w:val="009703CD"/>
    <w:rsid w:val="00970486"/>
    <w:rsid w:val="00971EA0"/>
    <w:rsid w:val="009727A4"/>
    <w:rsid w:val="00972B7A"/>
    <w:rsid w:val="009737BD"/>
    <w:rsid w:val="00974519"/>
    <w:rsid w:val="009747B5"/>
    <w:rsid w:val="00975460"/>
    <w:rsid w:val="00975801"/>
    <w:rsid w:val="00976453"/>
    <w:rsid w:val="00977446"/>
    <w:rsid w:val="00980F46"/>
    <w:rsid w:val="009818DC"/>
    <w:rsid w:val="00981AD7"/>
    <w:rsid w:val="00981E11"/>
    <w:rsid w:val="00983894"/>
    <w:rsid w:val="00983B67"/>
    <w:rsid w:val="009850BF"/>
    <w:rsid w:val="0098667D"/>
    <w:rsid w:val="00987786"/>
    <w:rsid w:val="009879A3"/>
    <w:rsid w:val="009879D4"/>
    <w:rsid w:val="009924D0"/>
    <w:rsid w:val="00992BFF"/>
    <w:rsid w:val="009947F2"/>
    <w:rsid w:val="0099514E"/>
    <w:rsid w:val="009A1839"/>
    <w:rsid w:val="009A2667"/>
    <w:rsid w:val="009A27CF"/>
    <w:rsid w:val="009A3BF9"/>
    <w:rsid w:val="009A4F16"/>
    <w:rsid w:val="009A70E4"/>
    <w:rsid w:val="009A7F80"/>
    <w:rsid w:val="009B0798"/>
    <w:rsid w:val="009B21B3"/>
    <w:rsid w:val="009B41BC"/>
    <w:rsid w:val="009B4428"/>
    <w:rsid w:val="009B6517"/>
    <w:rsid w:val="009B7BAF"/>
    <w:rsid w:val="009C0E55"/>
    <w:rsid w:val="009C33A0"/>
    <w:rsid w:val="009C4015"/>
    <w:rsid w:val="009C40F0"/>
    <w:rsid w:val="009C67AB"/>
    <w:rsid w:val="009C71B8"/>
    <w:rsid w:val="009D3111"/>
    <w:rsid w:val="009D3A47"/>
    <w:rsid w:val="009D3C48"/>
    <w:rsid w:val="009D4261"/>
    <w:rsid w:val="009D4ACC"/>
    <w:rsid w:val="009D59D9"/>
    <w:rsid w:val="009D6808"/>
    <w:rsid w:val="009D7C67"/>
    <w:rsid w:val="009E0D44"/>
    <w:rsid w:val="009E13D4"/>
    <w:rsid w:val="009E1CDC"/>
    <w:rsid w:val="009E35F1"/>
    <w:rsid w:val="009E3EA1"/>
    <w:rsid w:val="009E447E"/>
    <w:rsid w:val="009E4B59"/>
    <w:rsid w:val="009E67D9"/>
    <w:rsid w:val="009E7786"/>
    <w:rsid w:val="009F0E6C"/>
    <w:rsid w:val="009F0F69"/>
    <w:rsid w:val="009F2929"/>
    <w:rsid w:val="009F38E9"/>
    <w:rsid w:val="009F50D6"/>
    <w:rsid w:val="009F564C"/>
    <w:rsid w:val="00A0084D"/>
    <w:rsid w:val="00A00CFE"/>
    <w:rsid w:val="00A03784"/>
    <w:rsid w:val="00A03C06"/>
    <w:rsid w:val="00A04D3D"/>
    <w:rsid w:val="00A0729C"/>
    <w:rsid w:val="00A072C1"/>
    <w:rsid w:val="00A10110"/>
    <w:rsid w:val="00A10B38"/>
    <w:rsid w:val="00A14262"/>
    <w:rsid w:val="00A152DA"/>
    <w:rsid w:val="00A15A6C"/>
    <w:rsid w:val="00A16616"/>
    <w:rsid w:val="00A179DB"/>
    <w:rsid w:val="00A17E6A"/>
    <w:rsid w:val="00A22565"/>
    <w:rsid w:val="00A22E77"/>
    <w:rsid w:val="00A258DB"/>
    <w:rsid w:val="00A25E7B"/>
    <w:rsid w:val="00A30174"/>
    <w:rsid w:val="00A304B4"/>
    <w:rsid w:val="00A30857"/>
    <w:rsid w:val="00A30A3E"/>
    <w:rsid w:val="00A31059"/>
    <w:rsid w:val="00A324A3"/>
    <w:rsid w:val="00A3301F"/>
    <w:rsid w:val="00A360D0"/>
    <w:rsid w:val="00A36A16"/>
    <w:rsid w:val="00A40D1C"/>
    <w:rsid w:val="00A41E95"/>
    <w:rsid w:val="00A420CD"/>
    <w:rsid w:val="00A46AF7"/>
    <w:rsid w:val="00A47097"/>
    <w:rsid w:val="00A47595"/>
    <w:rsid w:val="00A50A3E"/>
    <w:rsid w:val="00A510BA"/>
    <w:rsid w:val="00A5132D"/>
    <w:rsid w:val="00A51714"/>
    <w:rsid w:val="00A5217D"/>
    <w:rsid w:val="00A52D77"/>
    <w:rsid w:val="00A52DA5"/>
    <w:rsid w:val="00A5327A"/>
    <w:rsid w:val="00A54E07"/>
    <w:rsid w:val="00A5711E"/>
    <w:rsid w:val="00A57F4F"/>
    <w:rsid w:val="00A618AF"/>
    <w:rsid w:val="00A61B48"/>
    <w:rsid w:val="00A646F4"/>
    <w:rsid w:val="00A648AF"/>
    <w:rsid w:val="00A64FEA"/>
    <w:rsid w:val="00A6508C"/>
    <w:rsid w:val="00A676DB"/>
    <w:rsid w:val="00A726C2"/>
    <w:rsid w:val="00A731C7"/>
    <w:rsid w:val="00A73A9D"/>
    <w:rsid w:val="00A740AC"/>
    <w:rsid w:val="00A743B9"/>
    <w:rsid w:val="00A74B35"/>
    <w:rsid w:val="00A7504E"/>
    <w:rsid w:val="00A75929"/>
    <w:rsid w:val="00A75E05"/>
    <w:rsid w:val="00A76FC3"/>
    <w:rsid w:val="00A77A57"/>
    <w:rsid w:val="00A81579"/>
    <w:rsid w:val="00A81723"/>
    <w:rsid w:val="00A827CC"/>
    <w:rsid w:val="00A85032"/>
    <w:rsid w:val="00A85B44"/>
    <w:rsid w:val="00A8785E"/>
    <w:rsid w:val="00A87A5B"/>
    <w:rsid w:val="00A90A82"/>
    <w:rsid w:val="00A9131C"/>
    <w:rsid w:val="00A91C7D"/>
    <w:rsid w:val="00A9447D"/>
    <w:rsid w:val="00A95458"/>
    <w:rsid w:val="00A95AAC"/>
    <w:rsid w:val="00A972A6"/>
    <w:rsid w:val="00AA0BE1"/>
    <w:rsid w:val="00AA1ED1"/>
    <w:rsid w:val="00AA27A1"/>
    <w:rsid w:val="00AA29BF"/>
    <w:rsid w:val="00AA3192"/>
    <w:rsid w:val="00AA33D5"/>
    <w:rsid w:val="00AA3D9A"/>
    <w:rsid w:val="00AA6873"/>
    <w:rsid w:val="00AA73CF"/>
    <w:rsid w:val="00AA74D1"/>
    <w:rsid w:val="00AA78BE"/>
    <w:rsid w:val="00AB1546"/>
    <w:rsid w:val="00AB2431"/>
    <w:rsid w:val="00AB3E09"/>
    <w:rsid w:val="00AB5617"/>
    <w:rsid w:val="00AB57ED"/>
    <w:rsid w:val="00AB61B6"/>
    <w:rsid w:val="00AB6270"/>
    <w:rsid w:val="00AC0990"/>
    <w:rsid w:val="00AC137C"/>
    <w:rsid w:val="00AC19E6"/>
    <w:rsid w:val="00AC34CE"/>
    <w:rsid w:val="00AC40A4"/>
    <w:rsid w:val="00AC6301"/>
    <w:rsid w:val="00AD0143"/>
    <w:rsid w:val="00AD06B6"/>
    <w:rsid w:val="00AD0D73"/>
    <w:rsid w:val="00AD17F0"/>
    <w:rsid w:val="00AD1F1F"/>
    <w:rsid w:val="00AD24F9"/>
    <w:rsid w:val="00AD3DA3"/>
    <w:rsid w:val="00AD3E36"/>
    <w:rsid w:val="00AD4939"/>
    <w:rsid w:val="00AD640D"/>
    <w:rsid w:val="00AD7B1A"/>
    <w:rsid w:val="00AE12E5"/>
    <w:rsid w:val="00AE1CB9"/>
    <w:rsid w:val="00AE28ED"/>
    <w:rsid w:val="00AE2C3C"/>
    <w:rsid w:val="00AE30B6"/>
    <w:rsid w:val="00AE6765"/>
    <w:rsid w:val="00AE76D0"/>
    <w:rsid w:val="00AF0A02"/>
    <w:rsid w:val="00AF1E95"/>
    <w:rsid w:val="00AF27C7"/>
    <w:rsid w:val="00AF32D2"/>
    <w:rsid w:val="00AF5EA0"/>
    <w:rsid w:val="00AF7150"/>
    <w:rsid w:val="00B002AC"/>
    <w:rsid w:val="00B00331"/>
    <w:rsid w:val="00B011CF"/>
    <w:rsid w:val="00B0377D"/>
    <w:rsid w:val="00B0562E"/>
    <w:rsid w:val="00B056F4"/>
    <w:rsid w:val="00B05817"/>
    <w:rsid w:val="00B0731B"/>
    <w:rsid w:val="00B079D5"/>
    <w:rsid w:val="00B103AF"/>
    <w:rsid w:val="00B11BD4"/>
    <w:rsid w:val="00B11C13"/>
    <w:rsid w:val="00B12C15"/>
    <w:rsid w:val="00B14C7D"/>
    <w:rsid w:val="00B16123"/>
    <w:rsid w:val="00B16131"/>
    <w:rsid w:val="00B1626C"/>
    <w:rsid w:val="00B168F2"/>
    <w:rsid w:val="00B16980"/>
    <w:rsid w:val="00B17430"/>
    <w:rsid w:val="00B20FD7"/>
    <w:rsid w:val="00B2147E"/>
    <w:rsid w:val="00B21846"/>
    <w:rsid w:val="00B221D8"/>
    <w:rsid w:val="00B22579"/>
    <w:rsid w:val="00B23223"/>
    <w:rsid w:val="00B24513"/>
    <w:rsid w:val="00B247A4"/>
    <w:rsid w:val="00B263CA"/>
    <w:rsid w:val="00B26EE7"/>
    <w:rsid w:val="00B27136"/>
    <w:rsid w:val="00B2791A"/>
    <w:rsid w:val="00B303C8"/>
    <w:rsid w:val="00B306FA"/>
    <w:rsid w:val="00B32615"/>
    <w:rsid w:val="00B343C7"/>
    <w:rsid w:val="00B34B33"/>
    <w:rsid w:val="00B357E0"/>
    <w:rsid w:val="00B3606D"/>
    <w:rsid w:val="00B36505"/>
    <w:rsid w:val="00B36D3B"/>
    <w:rsid w:val="00B36FEE"/>
    <w:rsid w:val="00B374AD"/>
    <w:rsid w:val="00B41010"/>
    <w:rsid w:val="00B41A5A"/>
    <w:rsid w:val="00B42501"/>
    <w:rsid w:val="00B428E9"/>
    <w:rsid w:val="00B440A7"/>
    <w:rsid w:val="00B46080"/>
    <w:rsid w:val="00B500CC"/>
    <w:rsid w:val="00B52417"/>
    <w:rsid w:val="00B52E33"/>
    <w:rsid w:val="00B535FA"/>
    <w:rsid w:val="00B53D69"/>
    <w:rsid w:val="00B54AA4"/>
    <w:rsid w:val="00B60C81"/>
    <w:rsid w:val="00B618F7"/>
    <w:rsid w:val="00B62439"/>
    <w:rsid w:val="00B62FD3"/>
    <w:rsid w:val="00B642C1"/>
    <w:rsid w:val="00B64795"/>
    <w:rsid w:val="00B64C1E"/>
    <w:rsid w:val="00B66FB8"/>
    <w:rsid w:val="00B6794F"/>
    <w:rsid w:val="00B702E4"/>
    <w:rsid w:val="00B7038F"/>
    <w:rsid w:val="00B705C3"/>
    <w:rsid w:val="00B72509"/>
    <w:rsid w:val="00B733EB"/>
    <w:rsid w:val="00B7362A"/>
    <w:rsid w:val="00B74DBE"/>
    <w:rsid w:val="00B752C6"/>
    <w:rsid w:val="00B765F3"/>
    <w:rsid w:val="00B80382"/>
    <w:rsid w:val="00B80E23"/>
    <w:rsid w:val="00B81334"/>
    <w:rsid w:val="00B82FF4"/>
    <w:rsid w:val="00B86696"/>
    <w:rsid w:val="00B867D8"/>
    <w:rsid w:val="00B87565"/>
    <w:rsid w:val="00B879C7"/>
    <w:rsid w:val="00B91A56"/>
    <w:rsid w:val="00B91F24"/>
    <w:rsid w:val="00B926FD"/>
    <w:rsid w:val="00B938AF"/>
    <w:rsid w:val="00B964B2"/>
    <w:rsid w:val="00B96506"/>
    <w:rsid w:val="00BA222C"/>
    <w:rsid w:val="00BA2586"/>
    <w:rsid w:val="00BA2F20"/>
    <w:rsid w:val="00BA324F"/>
    <w:rsid w:val="00BA4959"/>
    <w:rsid w:val="00BA63A5"/>
    <w:rsid w:val="00BA7C37"/>
    <w:rsid w:val="00BB0923"/>
    <w:rsid w:val="00BB4CF3"/>
    <w:rsid w:val="00BB4F90"/>
    <w:rsid w:val="00BB50B1"/>
    <w:rsid w:val="00BB576B"/>
    <w:rsid w:val="00BB5950"/>
    <w:rsid w:val="00BB6777"/>
    <w:rsid w:val="00BB69B7"/>
    <w:rsid w:val="00BB74CA"/>
    <w:rsid w:val="00BB78E3"/>
    <w:rsid w:val="00BB7C8F"/>
    <w:rsid w:val="00BC0F57"/>
    <w:rsid w:val="00BC139C"/>
    <w:rsid w:val="00BC2C36"/>
    <w:rsid w:val="00BC3BB1"/>
    <w:rsid w:val="00BC3E45"/>
    <w:rsid w:val="00BC491F"/>
    <w:rsid w:val="00BC5EA1"/>
    <w:rsid w:val="00BD2BD3"/>
    <w:rsid w:val="00BD32F2"/>
    <w:rsid w:val="00BD3391"/>
    <w:rsid w:val="00BD33F4"/>
    <w:rsid w:val="00BD3469"/>
    <w:rsid w:val="00BD3EB7"/>
    <w:rsid w:val="00BD56A0"/>
    <w:rsid w:val="00BD691B"/>
    <w:rsid w:val="00BE0176"/>
    <w:rsid w:val="00BE151E"/>
    <w:rsid w:val="00BE1BC1"/>
    <w:rsid w:val="00BE2463"/>
    <w:rsid w:val="00BE73CA"/>
    <w:rsid w:val="00BE7D0A"/>
    <w:rsid w:val="00BE7F53"/>
    <w:rsid w:val="00BF0461"/>
    <w:rsid w:val="00BF0DDD"/>
    <w:rsid w:val="00BF1667"/>
    <w:rsid w:val="00BF1CE0"/>
    <w:rsid w:val="00BF3118"/>
    <w:rsid w:val="00BF39D6"/>
    <w:rsid w:val="00BF3C48"/>
    <w:rsid w:val="00BF3EED"/>
    <w:rsid w:val="00BF50A3"/>
    <w:rsid w:val="00BF674D"/>
    <w:rsid w:val="00BF6D88"/>
    <w:rsid w:val="00BF6FAA"/>
    <w:rsid w:val="00BF78BD"/>
    <w:rsid w:val="00C002E1"/>
    <w:rsid w:val="00C013BF"/>
    <w:rsid w:val="00C028E8"/>
    <w:rsid w:val="00C029E7"/>
    <w:rsid w:val="00C0350A"/>
    <w:rsid w:val="00C046BB"/>
    <w:rsid w:val="00C0534C"/>
    <w:rsid w:val="00C0587B"/>
    <w:rsid w:val="00C071EA"/>
    <w:rsid w:val="00C07EF5"/>
    <w:rsid w:val="00C1130C"/>
    <w:rsid w:val="00C12C5F"/>
    <w:rsid w:val="00C150C8"/>
    <w:rsid w:val="00C15D79"/>
    <w:rsid w:val="00C16E3D"/>
    <w:rsid w:val="00C17641"/>
    <w:rsid w:val="00C179B8"/>
    <w:rsid w:val="00C21718"/>
    <w:rsid w:val="00C2178F"/>
    <w:rsid w:val="00C21D06"/>
    <w:rsid w:val="00C229CB"/>
    <w:rsid w:val="00C22AE5"/>
    <w:rsid w:val="00C240E8"/>
    <w:rsid w:val="00C3340F"/>
    <w:rsid w:val="00C33C52"/>
    <w:rsid w:val="00C34833"/>
    <w:rsid w:val="00C34E07"/>
    <w:rsid w:val="00C360C1"/>
    <w:rsid w:val="00C36789"/>
    <w:rsid w:val="00C37C36"/>
    <w:rsid w:val="00C41588"/>
    <w:rsid w:val="00C42435"/>
    <w:rsid w:val="00C426C5"/>
    <w:rsid w:val="00C44A95"/>
    <w:rsid w:val="00C45CEA"/>
    <w:rsid w:val="00C46A77"/>
    <w:rsid w:val="00C46BD4"/>
    <w:rsid w:val="00C50022"/>
    <w:rsid w:val="00C504A3"/>
    <w:rsid w:val="00C51F11"/>
    <w:rsid w:val="00C528F1"/>
    <w:rsid w:val="00C5624E"/>
    <w:rsid w:val="00C5677E"/>
    <w:rsid w:val="00C56CAF"/>
    <w:rsid w:val="00C57417"/>
    <w:rsid w:val="00C61B6D"/>
    <w:rsid w:val="00C61E6F"/>
    <w:rsid w:val="00C63229"/>
    <w:rsid w:val="00C64DF6"/>
    <w:rsid w:val="00C651C9"/>
    <w:rsid w:val="00C65A1D"/>
    <w:rsid w:val="00C66BE3"/>
    <w:rsid w:val="00C66FD9"/>
    <w:rsid w:val="00C679BB"/>
    <w:rsid w:val="00C7160E"/>
    <w:rsid w:val="00C718D9"/>
    <w:rsid w:val="00C7630A"/>
    <w:rsid w:val="00C80DB1"/>
    <w:rsid w:val="00C8103E"/>
    <w:rsid w:val="00C81E4F"/>
    <w:rsid w:val="00C81F8A"/>
    <w:rsid w:val="00C826C9"/>
    <w:rsid w:val="00C82F14"/>
    <w:rsid w:val="00C83028"/>
    <w:rsid w:val="00C83BB4"/>
    <w:rsid w:val="00C8564D"/>
    <w:rsid w:val="00C86AB9"/>
    <w:rsid w:val="00C86C0F"/>
    <w:rsid w:val="00C87404"/>
    <w:rsid w:val="00C878FD"/>
    <w:rsid w:val="00C87B4A"/>
    <w:rsid w:val="00C916FC"/>
    <w:rsid w:val="00C918A9"/>
    <w:rsid w:val="00C924E9"/>
    <w:rsid w:val="00C963E7"/>
    <w:rsid w:val="00C96703"/>
    <w:rsid w:val="00C9791E"/>
    <w:rsid w:val="00CA09F9"/>
    <w:rsid w:val="00CA230F"/>
    <w:rsid w:val="00CA38E6"/>
    <w:rsid w:val="00CA3F9B"/>
    <w:rsid w:val="00CA51F9"/>
    <w:rsid w:val="00CA61EC"/>
    <w:rsid w:val="00CB0422"/>
    <w:rsid w:val="00CB1372"/>
    <w:rsid w:val="00CB1B62"/>
    <w:rsid w:val="00CB2D47"/>
    <w:rsid w:val="00CB33F3"/>
    <w:rsid w:val="00CB5470"/>
    <w:rsid w:val="00CB5DF8"/>
    <w:rsid w:val="00CB7607"/>
    <w:rsid w:val="00CC08B1"/>
    <w:rsid w:val="00CC14C2"/>
    <w:rsid w:val="00CC271D"/>
    <w:rsid w:val="00CC6440"/>
    <w:rsid w:val="00CC7AC6"/>
    <w:rsid w:val="00CD03A0"/>
    <w:rsid w:val="00CD0D8E"/>
    <w:rsid w:val="00CD2102"/>
    <w:rsid w:val="00CD2237"/>
    <w:rsid w:val="00CD2904"/>
    <w:rsid w:val="00CD325A"/>
    <w:rsid w:val="00CD39D4"/>
    <w:rsid w:val="00CD43B0"/>
    <w:rsid w:val="00CD55D4"/>
    <w:rsid w:val="00CD598D"/>
    <w:rsid w:val="00CD6853"/>
    <w:rsid w:val="00CE0B3D"/>
    <w:rsid w:val="00CE0BB8"/>
    <w:rsid w:val="00CE2102"/>
    <w:rsid w:val="00CE469A"/>
    <w:rsid w:val="00CE4D68"/>
    <w:rsid w:val="00CE5DE7"/>
    <w:rsid w:val="00CE7E86"/>
    <w:rsid w:val="00CF078B"/>
    <w:rsid w:val="00CF1602"/>
    <w:rsid w:val="00CF2CDA"/>
    <w:rsid w:val="00CF44D7"/>
    <w:rsid w:val="00CF4CAF"/>
    <w:rsid w:val="00CF4D72"/>
    <w:rsid w:val="00CF72B9"/>
    <w:rsid w:val="00D01E0E"/>
    <w:rsid w:val="00D0260A"/>
    <w:rsid w:val="00D02BEC"/>
    <w:rsid w:val="00D03D7B"/>
    <w:rsid w:val="00D066F1"/>
    <w:rsid w:val="00D07647"/>
    <w:rsid w:val="00D07844"/>
    <w:rsid w:val="00D07D0F"/>
    <w:rsid w:val="00D10C50"/>
    <w:rsid w:val="00D127CF"/>
    <w:rsid w:val="00D1410A"/>
    <w:rsid w:val="00D14ABC"/>
    <w:rsid w:val="00D156EE"/>
    <w:rsid w:val="00D159E3"/>
    <w:rsid w:val="00D16B42"/>
    <w:rsid w:val="00D16D97"/>
    <w:rsid w:val="00D17192"/>
    <w:rsid w:val="00D2001F"/>
    <w:rsid w:val="00D2235F"/>
    <w:rsid w:val="00D23326"/>
    <w:rsid w:val="00D24193"/>
    <w:rsid w:val="00D244DF"/>
    <w:rsid w:val="00D24748"/>
    <w:rsid w:val="00D25155"/>
    <w:rsid w:val="00D25199"/>
    <w:rsid w:val="00D2558A"/>
    <w:rsid w:val="00D27733"/>
    <w:rsid w:val="00D3157A"/>
    <w:rsid w:val="00D3490C"/>
    <w:rsid w:val="00D35231"/>
    <w:rsid w:val="00D36687"/>
    <w:rsid w:val="00D412EA"/>
    <w:rsid w:val="00D41749"/>
    <w:rsid w:val="00D479D4"/>
    <w:rsid w:val="00D47A21"/>
    <w:rsid w:val="00D47BFD"/>
    <w:rsid w:val="00D50AFD"/>
    <w:rsid w:val="00D5348C"/>
    <w:rsid w:val="00D55EBE"/>
    <w:rsid w:val="00D55F7F"/>
    <w:rsid w:val="00D563AC"/>
    <w:rsid w:val="00D60546"/>
    <w:rsid w:val="00D613D8"/>
    <w:rsid w:val="00D61F09"/>
    <w:rsid w:val="00D63938"/>
    <w:rsid w:val="00D63CBB"/>
    <w:rsid w:val="00D654CB"/>
    <w:rsid w:val="00D660EA"/>
    <w:rsid w:val="00D6786A"/>
    <w:rsid w:val="00D72D0B"/>
    <w:rsid w:val="00D743B1"/>
    <w:rsid w:val="00D7610D"/>
    <w:rsid w:val="00D779D1"/>
    <w:rsid w:val="00D80323"/>
    <w:rsid w:val="00D80568"/>
    <w:rsid w:val="00D80702"/>
    <w:rsid w:val="00D820D1"/>
    <w:rsid w:val="00D82486"/>
    <w:rsid w:val="00D82A51"/>
    <w:rsid w:val="00D82BA2"/>
    <w:rsid w:val="00D846FC"/>
    <w:rsid w:val="00D8645E"/>
    <w:rsid w:val="00D8716A"/>
    <w:rsid w:val="00D91FA6"/>
    <w:rsid w:val="00D92FBD"/>
    <w:rsid w:val="00D946F5"/>
    <w:rsid w:val="00D958D1"/>
    <w:rsid w:val="00D95FC8"/>
    <w:rsid w:val="00D97AAC"/>
    <w:rsid w:val="00DA48A9"/>
    <w:rsid w:val="00DA4B4E"/>
    <w:rsid w:val="00DA509D"/>
    <w:rsid w:val="00DA76C7"/>
    <w:rsid w:val="00DB2593"/>
    <w:rsid w:val="00DB2B16"/>
    <w:rsid w:val="00DB38F8"/>
    <w:rsid w:val="00DB3EF9"/>
    <w:rsid w:val="00DB3F14"/>
    <w:rsid w:val="00DB4189"/>
    <w:rsid w:val="00DB4281"/>
    <w:rsid w:val="00DB688D"/>
    <w:rsid w:val="00DC11C1"/>
    <w:rsid w:val="00DC1DF5"/>
    <w:rsid w:val="00DC2C1C"/>
    <w:rsid w:val="00DC6DE4"/>
    <w:rsid w:val="00DD02B0"/>
    <w:rsid w:val="00DD205A"/>
    <w:rsid w:val="00DD302C"/>
    <w:rsid w:val="00DD320C"/>
    <w:rsid w:val="00DD4A82"/>
    <w:rsid w:val="00DD4C0F"/>
    <w:rsid w:val="00DD6452"/>
    <w:rsid w:val="00DD7A0C"/>
    <w:rsid w:val="00DE02C2"/>
    <w:rsid w:val="00DE190D"/>
    <w:rsid w:val="00DE33FB"/>
    <w:rsid w:val="00DE35BD"/>
    <w:rsid w:val="00DE47EC"/>
    <w:rsid w:val="00DE4F3D"/>
    <w:rsid w:val="00DE51C7"/>
    <w:rsid w:val="00DE7621"/>
    <w:rsid w:val="00DE7D2A"/>
    <w:rsid w:val="00DF0CEC"/>
    <w:rsid w:val="00DF1D43"/>
    <w:rsid w:val="00DF30B9"/>
    <w:rsid w:val="00DF4292"/>
    <w:rsid w:val="00DF4800"/>
    <w:rsid w:val="00DF4E97"/>
    <w:rsid w:val="00DF61FE"/>
    <w:rsid w:val="00DF64EC"/>
    <w:rsid w:val="00DF72C9"/>
    <w:rsid w:val="00E00D56"/>
    <w:rsid w:val="00E04224"/>
    <w:rsid w:val="00E0439D"/>
    <w:rsid w:val="00E04B7B"/>
    <w:rsid w:val="00E07A60"/>
    <w:rsid w:val="00E10163"/>
    <w:rsid w:val="00E1032A"/>
    <w:rsid w:val="00E10D09"/>
    <w:rsid w:val="00E12762"/>
    <w:rsid w:val="00E13303"/>
    <w:rsid w:val="00E156FB"/>
    <w:rsid w:val="00E15709"/>
    <w:rsid w:val="00E15773"/>
    <w:rsid w:val="00E1775E"/>
    <w:rsid w:val="00E22A1E"/>
    <w:rsid w:val="00E2439B"/>
    <w:rsid w:val="00E2565E"/>
    <w:rsid w:val="00E26A78"/>
    <w:rsid w:val="00E3370B"/>
    <w:rsid w:val="00E3462F"/>
    <w:rsid w:val="00E34905"/>
    <w:rsid w:val="00E3490D"/>
    <w:rsid w:val="00E36B91"/>
    <w:rsid w:val="00E37175"/>
    <w:rsid w:val="00E37953"/>
    <w:rsid w:val="00E42160"/>
    <w:rsid w:val="00E45FB4"/>
    <w:rsid w:val="00E50E96"/>
    <w:rsid w:val="00E51D88"/>
    <w:rsid w:val="00E531D4"/>
    <w:rsid w:val="00E5330D"/>
    <w:rsid w:val="00E53B38"/>
    <w:rsid w:val="00E53EEA"/>
    <w:rsid w:val="00E5616F"/>
    <w:rsid w:val="00E56939"/>
    <w:rsid w:val="00E5750E"/>
    <w:rsid w:val="00E60756"/>
    <w:rsid w:val="00E60C99"/>
    <w:rsid w:val="00E620C5"/>
    <w:rsid w:val="00E629A1"/>
    <w:rsid w:val="00E6669C"/>
    <w:rsid w:val="00E701B4"/>
    <w:rsid w:val="00E71960"/>
    <w:rsid w:val="00E71D42"/>
    <w:rsid w:val="00E776A3"/>
    <w:rsid w:val="00E77D1C"/>
    <w:rsid w:val="00E80FF7"/>
    <w:rsid w:val="00E820C3"/>
    <w:rsid w:val="00E8317A"/>
    <w:rsid w:val="00E84DE0"/>
    <w:rsid w:val="00E85B0D"/>
    <w:rsid w:val="00E867DC"/>
    <w:rsid w:val="00E875B9"/>
    <w:rsid w:val="00E92B42"/>
    <w:rsid w:val="00E93598"/>
    <w:rsid w:val="00E936C0"/>
    <w:rsid w:val="00E9579E"/>
    <w:rsid w:val="00E9655B"/>
    <w:rsid w:val="00EA028E"/>
    <w:rsid w:val="00EA2F16"/>
    <w:rsid w:val="00EA376A"/>
    <w:rsid w:val="00EA7749"/>
    <w:rsid w:val="00EA7E50"/>
    <w:rsid w:val="00EB23C3"/>
    <w:rsid w:val="00EB2868"/>
    <w:rsid w:val="00EB35A1"/>
    <w:rsid w:val="00EB4640"/>
    <w:rsid w:val="00EB46E0"/>
    <w:rsid w:val="00EB4EC0"/>
    <w:rsid w:val="00EB545C"/>
    <w:rsid w:val="00EB6FE0"/>
    <w:rsid w:val="00EB7D65"/>
    <w:rsid w:val="00EC0431"/>
    <w:rsid w:val="00EC0A8C"/>
    <w:rsid w:val="00EC3CD1"/>
    <w:rsid w:val="00EC5B19"/>
    <w:rsid w:val="00EC5C2E"/>
    <w:rsid w:val="00EC6C39"/>
    <w:rsid w:val="00EC763F"/>
    <w:rsid w:val="00EC77A9"/>
    <w:rsid w:val="00ED091C"/>
    <w:rsid w:val="00ED2B1C"/>
    <w:rsid w:val="00ED2FE1"/>
    <w:rsid w:val="00ED3A49"/>
    <w:rsid w:val="00ED3EC7"/>
    <w:rsid w:val="00ED4B56"/>
    <w:rsid w:val="00ED4D40"/>
    <w:rsid w:val="00ED4DE4"/>
    <w:rsid w:val="00ED614A"/>
    <w:rsid w:val="00ED66AD"/>
    <w:rsid w:val="00EE13F8"/>
    <w:rsid w:val="00EE17DB"/>
    <w:rsid w:val="00EE2563"/>
    <w:rsid w:val="00EE3DF4"/>
    <w:rsid w:val="00EE4330"/>
    <w:rsid w:val="00EE6674"/>
    <w:rsid w:val="00EE6FE5"/>
    <w:rsid w:val="00EF075F"/>
    <w:rsid w:val="00EF1381"/>
    <w:rsid w:val="00EF5CDD"/>
    <w:rsid w:val="00EF5E3F"/>
    <w:rsid w:val="00EF6FE3"/>
    <w:rsid w:val="00EF708B"/>
    <w:rsid w:val="00F010C4"/>
    <w:rsid w:val="00F022AA"/>
    <w:rsid w:val="00F041A4"/>
    <w:rsid w:val="00F047D5"/>
    <w:rsid w:val="00F0586B"/>
    <w:rsid w:val="00F059E3"/>
    <w:rsid w:val="00F0623C"/>
    <w:rsid w:val="00F068FB"/>
    <w:rsid w:val="00F07064"/>
    <w:rsid w:val="00F077D8"/>
    <w:rsid w:val="00F10DE7"/>
    <w:rsid w:val="00F11236"/>
    <w:rsid w:val="00F12479"/>
    <w:rsid w:val="00F1266E"/>
    <w:rsid w:val="00F12A38"/>
    <w:rsid w:val="00F13588"/>
    <w:rsid w:val="00F14835"/>
    <w:rsid w:val="00F1509F"/>
    <w:rsid w:val="00F17A76"/>
    <w:rsid w:val="00F2096A"/>
    <w:rsid w:val="00F22865"/>
    <w:rsid w:val="00F22A62"/>
    <w:rsid w:val="00F24510"/>
    <w:rsid w:val="00F24878"/>
    <w:rsid w:val="00F249CF"/>
    <w:rsid w:val="00F24B2F"/>
    <w:rsid w:val="00F27A46"/>
    <w:rsid w:val="00F30160"/>
    <w:rsid w:val="00F30607"/>
    <w:rsid w:val="00F31CCF"/>
    <w:rsid w:val="00F32314"/>
    <w:rsid w:val="00F337FF"/>
    <w:rsid w:val="00F34F5F"/>
    <w:rsid w:val="00F36473"/>
    <w:rsid w:val="00F36772"/>
    <w:rsid w:val="00F36F83"/>
    <w:rsid w:val="00F41443"/>
    <w:rsid w:val="00F45206"/>
    <w:rsid w:val="00F4631A"/>
    <w:rsid w:val="00F46B3B"/>
    <w:rsid w:val="00F46F9F"/>
    <w:rsid w:val="00F47CCB"/>
    <w:rsid w:val="00F5015D"/>
    <w:rsid w:val="00F505A4"/>
    <w:rsid w:val="00F50EDB"/>
    <w:rsid w:val="00F5264E"/>
    <w:rsid w:val="00F54488"/>
    <w:rsid w:val="00F57926"/>
    <w:rsid w:val="00F57BD5"/>
    <w:rsid w:val="00F606DD"/>
    <w:rsid w:val="00F61510"/>
    <w:rsid w:val="00F615B5"/>
    <w:rsid w:val="00F619F5"/>
    <w:rsid w:val="00F64E8F"/>
    <w:rsid w:val="00F65C10"/>
    <w:rsid w:val="00F66197"/>
    <w:rsid w:val="00F67BC1"/>
    <w:rsid w:val="00F67F79"/>
    <w:rsid w:val="00F70B0B"/>
    <w:rsid w:val="00F71F2D"/>
    <w:rsid w:val="00F742D8"/>
    <w:rsid w:val="00F75890"/>
    <w:rsid w:val="00F75D17"/>
    <w:rsid w:val="00F76B9F"/>
    <w:rsid w:val="00F77BE9"/>
    <w:rsid w:val="00F80D73"/>
    <w:rsid w:val="00F83AB5"/>
    <w:rsid w:val="00F8564D"/>
    <w:rsid w:val="00F86735"/>
    <w:rsid w:val="00F87BA2"/>
    <w:rsid w:val="00F87F4C"/>
    <w:rsid w:val="00F91A1E"/>
    <w:rsid w:val="00F93323"/>
    <w:rsid w:val="00F93579"/>
    <w:rsid w:val="00F93619"/>
    <w:rsid w:val="00F96B4A"/>
    <w:rsid w:val="00F97FDA"/>
    <w:rsid w:val="00FA2D44"/>
    <w:rsid w:val="00FA2D5B"/>
    <w:rsid w:val="00FA3445"/>
    <w:rsid w:val="00FA4DBE"/>
    <w:rsid w:val="00FA68D1"/>
    <w:rsid w:val="00FA77DC"/>
    <w:rsid w:val="00FB038C"/>
    <w:rsid w:val="00FB1EA9"/>
    <w:rsid w:val="00FB2A26"/>
    <w:rsid w:val="00FB5888"/>
    <w:rsid w:val="00FB6B91"/>
    <w:rsid w:val="00FC1493"/>
    <w:rsid w:val="00FC274F"/>
    <w:rsid w:val="00FC3E80"/>
    <w:rsid w:val="00FC41B4"/>
    <w:rsid w:val="00FC6399"/>
    <w:rsid w:val="00FC6D63"/>
    <w:rsid w:val="00FC729E"/>
    <w:rsid w:val="00FC776E"/>
    <w:rsid w:val="00FD106E"/>
    <w:rsid w:val="00FD4541"/>
    <w:rsid w:val="00FD56F0"/>
    <w:rsid w:val="00FE0B30"/>
    <w:rsid w:val="00FE0FE7"/>
    <w:rsid w:val="00FE12EE"/>
    <w:rsid w:val="00FE28FB"/>
    <w:rsid w:val="00FE2DEB"/>
    <w:rsid w:val="00FE3C47"/>
    <w:rsid w:val="00FE4083"/>
    <w:rsid w:val="00FE460E"/>
    <w:rsid w:val="00FE4B38"/>
    <w:rsid w:val="00FE4B4E"/>
    <w:rsid w:val="00FE53D6"/>
    <w:rsid w:val="00FF2073"/>
    <w:rsid w:val="00FF5AEB"/>
    <w:rsid w:val="00FF66EF"/>
    <w:rsid w:val="00FF6B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5E9FA"/>
  <w15:docId w15:val="{120409E9-37D2-46E2-BC26-5ECBF348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7695"/>
    <w:pPr>
      <w:jc w:val="both"/>
    </w:pPr>
    <w:rPr>
      <w:sz w:val="21"/>
    </w:rPr>
  </w:style>
  <w:style w:type="paragraph" w:styleId="berschrift1">
    <w:name w:val="heading 1"/>
    <w:basedOn w:val="Standard"/>
    <w:next w:val="Standard"/>
    <w:link w:val="berschrift1Zchn"/>
    <w:uiPriority w:val="9"/>
    <w:qFormat/>
    <w:rsid w:val="00584600"/>
    <w:pPr>
      <w:keepNext/>
      <w:keepLines/>
      <w:numPr>
        <w:numId w:val="3"/>
      </w:numPr>
      <w:spacing w:before="2040" w:after="720"/>
      <w:ind w:left="431" w:hanging="431"/>
      <w:outlineLvl w:val="0"/>
    </w:pPr>
    <w:rPr>
      <w:rFonts w:asciiTheme="majorHAnsi" w:eastAsiaTheme="majorEastAsia" w:hAnsiTheme="majorHAnsi" w:cstheme="majorBidi"/>
      <w:b/>
      <w:bCs/>
      <w:color w:val="000000" w:themeColor="text1"/>
      <w:sz w:val="40"/>
      <w:szCs w:val="28"/>
    </w:rPr>
  </w:style>
  <w:style w:type="paragraph" w:styleId="berschrift2">
    <w:name w:val="heading 2"/>
    <w:basedOn w:val="berschrift1"/>
    <w:next w:val="Standard"/>
    <w:link w:val="berschrift2Zchn"/>
    <w:uiPriority w:val="9"/>
    <w:unhideWhenUsed/>
    <w:qFormat/>
    <w:rsid w:val="008D4621"/>
    <w:pPr>
      <w:numPr>
        <w:ilvl w:val="1"/>
      </w:numPr>
      <w:spacing w:before="1080" w:after="360"/>
      <w:ind w:left="578" w:hanging="578"/>
      <w:outlineLvl w:val="1"/>
    </w:pPr>
    <w:rPr>
      <w:bCs w:val="0"/>
      <w:sz w:val="32"/>
      <w:szCs w:val="26"/>
    </w:rPr>
  </w:style>
  <w:style w:type="paragraph" w:styleId="berschrift3">
    <w:name w:val="heading 3"/>
    <w:basedOn w:val="berschrift2"/>
    <w:next w:val="Standard"/>
    <w:link w:val="berschrift3Zchn"/>
    <w:uiPriority w:val="9"/>
    <w:unhideWhenUsed/>
    <w:qFormat/>
    <w:rsid w:val="00F24510"/>
    <w:pPr>
      <w:numPr>
        <w:ilvl w:val="2"/>
      </w:numPr>
      <w:spacing w:before="480" w:after="240"/>
      <w:outlineLvl w:val="2"/>
    </w:pPr>
    <w:rPr>
      <w:bCs/>
      <w:sz w:val="28"/>
    </w:rPr>
  </w:style>
  <w:style w:type="paragraph" w:styleId="berschrift4">
    <w:name w:val="heading 4"/>
    <w:basedOn w:val="berschrift3"/>
    <w:next w:val="Standard"/>
    <w:link w:val="berschrift4Zchn"/>
    <w:uiPriority w:val="9"/>
    <w:unhideWhenUsed/>
    <w:qFormat/>
    <w:rsid w:val="00F24510"/>
    <w:pPr>
      <w:numPr>
        <w:ilvl w:val="3"/>
      </w:numPr>
      <w:spacing w:before="360"/>
      <w:ind w:left="862" w:hanging="862"/>
      <w:outlineLvl w:val="3"/>
    </w:pPr>
    <w:rPr>
      <w:bCs w:val="0"/>
      <w:iCs/>
      <w:sz w:val="24"/>
    </w:rPr>
  </w:style>
  <w:style w:type="paragraph" w:styleId="berschrift5">
    <w:name w:val="heading 5"/>
    <w:basedOn w:val="Standard"/>
    <w:next w:val="Standard"/>
    <w:link w:val="berschrift5Zchn"/>
    <w:uiPriority w:val="9"/>
    <w:semiHidden/>
    <w:unhideWhenUsed/>
    <w:qFormat/>
    <w:rsid w:val="004C7B15"/>
    <w:pPr>
      <w:keepNext/>
      <w:keepLines/>
      <w:spacing w:before="200" w:after="0"/>
      <w:outlineLvl w:val="4"/>
    </w:pPr>
    <w:rPr>
      <w:rFonts w:asciiTheme="majorHAnsi" w:eastAsiaTheme="majorEastAsia" w:hAnsiTheme="majorHAnsi" w:cstheme="majorBidi"/>
      <w:b/>
      <w:color w:val="395220" w:themeColor="accent1" w:themeShade="7F"/>
    </w:rPr>
  </w:style>
  <w:style w:type="paragraph" w:styleId="berschrift6">
    <w:name w:val="heading 6"/>
    <w:basedOn w:val="Standard"/>
    <w:next w:val="Standard"/>
    <w:link w:val="berschrift6Zchn"/>
    <w:uiPriority w:val="9"/>
    <w:semiHidden/>
    <w:unhideWhenUsed/>
    <w:qFormat/>
    <w:rsid w:val="000A10C8"/>
    <w:pPr>
      <w:keepNext/>
      <w:keepLines/>
      <w:numPr>
        <w:ilvl w:val="5"/>
        <w:numId w:val="3"/>
      </w:numPr>
      <w:spacing w:before="200" w:after="0"/>
      <w:outlineLvl w:val="5"/>
    </w:pPr>
    <w:rPr>
      <w:rFonts w:asciiTheme="majorHAnsi" w:eastAsiaTheme="majorEastAsia" w:hAnsiTheme="majorHAnsi" w:cstheme="majorBidi"/>
      <w:i/>
      <w:iCs/>
      <w:color w:val="395220" w:themeColor="accent1" w:themeShade="7F"/>
    </w:rPr>
  </w:style>
  <w:style w:type="paragraph" w:styleId="berschrift7">
    <w:name w:val="heading 7"/>
    <w:basedOn w:val="Standard"/>
    <w:next w:val="Standard"/>
    <w:link w:val="berschrift7Zchn"/>
    <w:uiPriority w:val="9"/>
    <w:semiHidden/>
    <w:unhideWhenUsed/>
    <w:qFormat/>
    <w:rsid w:val="000A10C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A10C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A10C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link w:val="BeschriftungZchn"/>
    <w:uiPriority w:val="35"/>
    <w:unhideWhenUsed/>
    <w:qFormat/>
    <w:rsid w:val="008A2257"/>
    <w:pPr>
      <w:spacing w:after="240" w:line="240" w:lineRule="auto"/>
    </w:pPr>
    <w:rPr>
      <w:bCs/>
      <w:color w:val="000000" w:themeColor="text1"/>
      <w:sz w:val="18"/>
      <w:szCs w:val="18"/>
    </w:rPr>
  </w:style>
  <w:style w:type="paragraph" w:styleId="Inhaltsverzeichnisberschrift">
    <w:name w:val="TOC Heading"/>
    <w:basedOn w:val="berschrift1"/>
    <w:next w:val="Standard"/>
    <w:uiPriority w:val="39"/>
    <w:unhideWhenUsed/>
    <w:qFormat/>
    <w:rsid w:val="002001A8"/>
    <w:pPr>
      <w:numPr>
        <w:numId w:val="0"/>
      </w:numPr>
      <w:spacing w:before="480" w:after="0"/>
      <w:jc w:val="left"/>
      <w:outlineLvl w:val="9"/>
    </w:pPr>
    <w:rPr>
      <w:color w:val="567B30" w:themeColor="accent1" w:themeShade="BF"/>
      <w:sz w:val="28"/>
      <w:lang w:eastAsia="de-DE"/>
    </w:rPr>
  </w:style>
  <w:style w:type="paragraph" w:styleId="Sprechblasentext">
    <w:name w:val="Balloon Text"/>
    <w:basedOn w:val="Standard"/>
    <w:link w:val="SprechblasentextZchn"/>
    <w:uiPriority w:val="99"/>
    <w:semiHidden/>
    <w:unhideWhenUsed/>
    <w:rsid w:val="001F0F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0FFC"/>
    <w:rPr>
      <w:rFonts w:ascii="Tahoma" w:hAnsi="Tahoma" w:cs="Tahoma"/>
      <w:sz w:val="16"/>
      <w:szCs w:val="16"/>
    </w:rPr>
  </w:style>
  <w:style w:type="paragraph" w:styleId="Titel">
    <w:name w:val="Title"/>
    <w:basedOn w:val="Standard"/>
    <w:next w:val="Standard"/>
    <w:link w:val="TitelZchn"/>
    <w:uiPriority w:val="10"/>
    <w:qFormat/>
    <w:rsid w:val="007C40F6"/>
    <w:pPr>
      <w:pBdr>
        <w:bottom w:val="single" w:sz="8" w:space="4" w:color="74A541" w:themeColor="accent1"/>
      </w:pBdr>
      <w:spacing w:after="300" w:line="240" w:lineRule="auto"/>
      <w:contextualSpacing/>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7C40F6"/>
    <w:rPr>
      <w:rFonts w:asciiTheme="majorHAnsi" w:eastAsiaTheme="majorEastAsia" w:hAnsiTheme="majorHAnsi" w:cstheme="majorBidi"/>
      <w:b/>
      <w:spacing w:val="5"/>
      <w:kern w:val="28"/>
      <w:sz w:val="52"/>
      <w:szCs w:val="52"/>
    </w:rPr>
  </w:style>
  <w:style w:type="character" w:styleId="Platzhaltertext">
    <w:name w:val="Placeholder Text"/>
    <w:basedOn w:val="Absatz-Standardschriftart"/>
    <w:uiPriority w:val="99"/>
    <w:semiHidden/>
    <w:rsid w:val="00A04D3D"/>
    <w:rPr>
      <w:color w:val="808080"/>
    </w:rPr>
  </w:style>
  <w:style w:type="character" w:customStyle="1" w:styleId="berschrift1Zchn">
    <w:name w:val="Überschrift 1 Zchn"/>
    <w:basedOn w:val="Absatz-Standardschriftart"/>
    <w:link w:val="berschrift1"/>
    <w:uiPriority w:val="9"/>
    <w:rsid w:val="00584600"/>
    <w:rPr>
      <w:rFonts w:asciiTheme="majorHAnsi" w:eastAsiaTheme="majorEastAsia" w:hAnsiTheme="majorHAnsi" w:cstheme="majorBidi"/>
      <w:b/>
      <w:bCs/>
      <w:color w:val="000000" w:themeColor="text1"/>
      <w:sz w:val="40"/>
      <w:szCs w:val="28"/>
    </w:rPr>
  </w:style>
  <w:style w:type="character" w:styleId="Hervorhebung">
    <w:name w:val="Emphasis"/>
    <w:basedOn w:val="Absatz-Standardschriftart"/>
    <w:uiPriority w:val="20"/>
    <w:qFormat/>
    <w:rsid w:val="007C40F6"/>
    <w:rPr>
      <w:i/>
      <w:iCs/>
    </w:rPr>
  </w:style>
  <w:style w:type="character" w:customStyle="1" w:styleId="berschrift2Zchn">
    <w:name w:val="Überschrift 2 Zchn"/>
    <w:basedOn w:val="Absatz-Standardschriftart"/>
    <w:link w:val="berschrift2"/>
    <w:uiPriority w:val="9"/>
    <w:rsid w:val="008D4621"/>
    <w:rPr>
      <w:rFonts w:asciiTheme="majorHAnsi" w:eastAsiaTheme="majorEastAsia" w:hAnsiTheme="majorHAnsi" w:cstheme="majorBidi"/>
      <w:b/>
      <w:color w:val="000000" w:themeColor="text1"/>
      <w:sz w:val="32"/>
      <w:szCs w:val="26"/>
    </w:rPr>
  </w:style>
  <w:style w:type="character" w:customStyle="1" w:styleId="berschrift3Zchn">
    <w:name w:val="Überschrift 3 Zchn"/>
    <w:basedOn w:val="Absatz-Standardschriftart"/>
    <w:link w:val="berschrift3"/>
    <w:uiPriority w:val="9"/>
    <w:rsid w:val="00F24510"/>
    <w:rPr>
      <w:rFonts w:asciiTheme="majorHAnsi" w:eastAsiaTheme="majorEastAsia" w:hAnsiTheme="majorHAnsi" w:cstheme="majorBidi"/>
      <w:b/>
      <w:bCs/>
      <w:color w:val="000000" w:themeColor="text1"/>
      <w:sz w:val="28"/>
      <w:szCs w:val="26"/>
    </w:rPr>
  </w:style>
  <w:style w:type="character" w:customStyle="1" w:styleId="berschrift4Zchn">
    <w:name w:val="Überschrift 4 Zchn"/>
    <w:basedOn w:val="Absatz-Standardschriftart"/>
    <w:link w:val="berschrift4"/>
    <w:uiPriority w:val="9"/>
    <w:rsid w:val="00F24510"/>
    <w:rPr>
      <w:rFonts w:asciiTheme="majorHAnsi" w:eastAsiaTheme="majorEastAsia" w:hAnsiTheme="majorHAnsi" w:cstheme="majorBidi"/>
      <w:b/>
      <w:iCs/>
      <w:color w:val="000000" w:themeColor="text1"/>
      <w:sz w:val="24"/>
      <w:szCs w:val="26"/>
    </w:rPr>
  </w:style>
  <w:style w:type="paragraph" w:styleId="Untertitel">
    <w:name w:val="Subtitle"/>
    <w:basedOn w:val="Standard"/>
    <w:next w:val="Standard"/>
    <w:link w:val="UntertitelZchn"/>
    <w:uiPriority w:val="11"/>
    <w:qFormat/>
    <w:rsid w:val="00AA29BF"/>
    <w:pPr>
      <w:numPr>
        <w:ilvl w:val="1"/>
      </w:numPr>
      <w:spacing w:after="0"/>
    </w:pPr>
    <w:rPr>
      <w:rFonts w:asciiTheme="majorHAnsi" w:eastAsiaTheme="majorEastAsia" w:hAnsiTheme="majorHAnsi" w:cstheme="majorBidi"/>
      <w:iCs/>
      <w:color w:val="000000" w:themeColor="text1"/>
      <w:spacing w:val="15"/>
      <w:szCs w:val="24"/>
    </w:rPr>
  </w:style>
  <w:style w:type="character" w:customStyle="1" w:styleId="UntertitelZchn">
    <w:name w:val="Untertitel Zchn"/>
    <w:basedOn w:val="Absatz-Standardschriftart"/>
    <w:link w:val="Untertitel"/>
    <w:uiPriority w:val="11"/>
    <w:rsid w:val="00AA29BF"/>
    <w:rPr>
      <w:rFonts w:asciiTheme="majorHAnsi" w:eastAsiaTheme="majorEastAsia" w:hAnsiTheme="majorHAnsi" w:cstheme="majorBidi"/>
      <w:iCs/>
      <w:color w:val="000000" w:themeColor="text1"/>
      <w:spacing w:val="15"/>
      <w:sz w:val="21"/>
      <w:szCs w:val="24"/>
    </w:rPr>
  </w:style>
  <w:style w:type="paragraph" w:styleId="Zitat">
    <w:name w:val="Quote"/>
    <w:basedOn w:val="Standard"/>
    <w:next w:val="Standard"/>
    <w:link w:val="ZitatZchn"/>
    <w:uiPriority w:val="29"/>
    <w:qFormat/>
    <w:rsid w:val="004E72A6"/>
    <w:pPr>
      <w:ind w:left="567"/>
    </w:pPr>
    <w:rPr>
      <w:i/>
      <w:iCs/>
      <w:color w:val="000000" w:themeColor="text1"/>
    </w:rPr>
  </w:style>
  <w:style w:type="character" w:customStyle="1" w:styleId="ZitatZchn">
    <w:name w:val="Zitat Zchn"/>
    <w:basedOn w:val="Absatz-Standardschriftart"/>
    <w:link w:val="Zitat"/>
    <w:uiPriority w:val="29"/>
    <w:rsid w:val="004E72A6"/>
    <w:rPr>
      <w:i/>
      <w:iCs/>
      <w:color w:val="000000" w:themeColor="text1"/>
      <w:sz w:val="21"/>
    </w:rPr>
  </w:style>
  <w:style w:type="paragraph" w:customStyle="1" w:styleId="Zitat-Quelle">
    <w:name w:val="Zitat-Quelle"/>
    <w:basedOn w:val="Standard"/>
    <w:qFormat/>
    <w:rsid w:val="00737D8F"/>
    <w:pPr>
      <w:numPr>
        <w:numId w:val="1"/>
      </w:numPr>
      <w:jc w:val="right"/>
    </w:pPr>
    <w:rPr>
      <w:smallCaps/>
      <w:lang w:val="en-US"/>
    </w:rPr>
  </w:style>
  <w:style w:type="character" w:customStyle="1" w:styleId="berschrift5Zchn">
    <w:name w:val="Überschrift 5 Zchn"/>
    <w:basedOn w:val="Absatz-Standardschriftart"/>
    <w:link w:val="berschrift5"/>
    <w:uiPriority w:val="9"/>
    <w:semiHidden/>
    <w:rsid w:val="004C7B15"/>
    <w:rPr>
      <w:rFonts w:asciiTheme="majorHAnsi" w:eastAsiaTheme="majorEastAsia" w:hAnsiTheme="majorHAnsi" w:cstheme="majorBidi"/>
      <w:b/>
      <w:color w:val="395220" w:themeColor="accent1" w:themeShade="7F"/>
      <w:sz w:val="21"/>
    </w:rPr>
  </w:style>
  <w:style w:type="character" w:customStyle="1" w:styleId="berschrift6Zchn">
    <w:name w:val="Überschrift 6 Zchn"/>
    <w:basedOn w:val="Absatz-Standardschriftart"/>
    <w:link w:val="berschrift6"/>
    <w:uiPriority w:val="9"/>
    <w:semiHidden/>
    <w:rsid w:val="000A10C8"/>
    <w:rPr>
      <w:rFonts w:asciiTheme="majorHAnsi" w:eastAsiaTheme="majorEastAsia" w:hAnsiTheme="majorHAnsi" w:cstheme="majorBidi"/>
      <w:i/>
      <w:iCs/>
      <w:color w:val="395220" w:themeColor="accent1" w:themeShade="7F"/>
      <w:sz w:val="21"/>
    </w:rPr>
  </w:style>
  <w:style w:type="character" w:customStyle="1" w:styleId="berschrift7Zchn">
    <w:name w:val="Überschrift 7 Zchn"/>
    <w:basedOn w:val="Absatz-Standardschriftart"/>
    <w:link w:val="berschrift7"/>
    <w:uiPriority w:val="9"/>
    <w:semiHidden/>
    <w:rsid w:val="000A10C8"/>
    <w:rPr>
      <w:rFonts w:asciiTheme="majorHAnsi" w:eastAsiaTheme="majorEastAsia" w:hAnsiTheme="majorHAnsi" w:cstheme="majorBidi"/>
      <w:i/>
      <w:iCs/>
      <w:color w:val="404040" w:themeColor="text1" w:themeTint="BF"/>
      <w:sz w:val="21"/>
    </w:rPr>
  </w:style>
  <w:style w:type="character" w:customStyle="1" w:styleId="berschrift8Zchn">
    <w:name w:val="Überschrift 8 Zchn"/>
    <w:basedOn w:val="Absatz-Standardschriftart"/>
    <w:link w:val="berschrift8"/>
    <w:uiPriority w:val="9"/>
    <w:semiHidden/>
    <w:rsid w:val="000A10C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A10C8"/>
    <w:rPr>
      <w:rFonts w:asciiTheme="majorHAnsi" w:eastAsiaTheme="majorEastAsia" w:hAnsiTheme="majorHAnsi" w:cstheme="majorBidi"/>
      <w:i/>
      <w:iCs/>
      <w:color w:val="404040" w:themeColor="text1" w:themeTint="BF"/>
      <w:sz w:val="20"/>
      <w:szCs w:val="20"/>
    </w:rPr>
  </w:style>
  <w:style w:type="paragraph" w:styleId="Verzeichnis1">
    <w:name w:val="toc 1"/>
    <w:basedOn w:val="berschrift4"/>
    <w:next w:val="Standard"/>
    <w:autoRedefine/>
    <w:uiPriority w:val="39"/>
    <w:unhideWhenUsed/>
    <w:rsid w:val="002001A8"/>
    <w:pPr>
      <w:numPr>
        <w:ilvl w:val="0"/>
        <w:numId w:val="0"/>
      </w:numPr>
      <w:spacing w:after="100"/>
    </w:pPr>
  </w:style>
  <w:style w:type="paragraph" w:styleId="Verzeichnis2">
    <w:name w:val="toc 2"/>
    <w:basedOn w:val="Standard"/>
    <w:next w:val="Standard"/>
    <w:autoRedefine/>
    <w:uiPriority w:val="39"/>
    <w:unhideWhenUsed/>
    <w:rsid w:val="002001A8"/>
    <w:pPr>
      <w:spacing w:after="100"/>
      <w:ind w:left="708"/>
    </w:pPr>
  </w:style>
  <w:style w:type="paragraph" w:styleId="Verzeichnis3">
    <w:name w:val="toc 3"/>
    <w:basedOn w:val="Standard"/>
    <w:next w:val="Standard"/>
    <w:autoRedefine/>
    <w:uiPriority w:val="39"/>
    <w:unhideWhenUsed/>
    <w:rsid w:val="002001A8"/>
    <w:pPr>
      <w:spacing w:after="100"/>
      <w:ind w:left="1416"/>
    </w:pPr>
  </w:style>
  <w:style w:type="paragraph" w:styleId="Verzeichnis4">
    <w:name w:val="toc 4"/>
    <w:basedOn w:val="Standard"/>
    <w:next w:val="Standard"/>
    <w:autoRedefine/>
    <w:uiPriority w:val="39"/>
    <w:semiHidden/>
    <w:unhideWhenUsed/>
    <w:rsid w:val="002001A8"/>
    <w:pPr>
      <w:spacing w:after="100"/>
      <w:ind w:left="2124"/>
    </w:pPr>
  </w:style>
  <w:style w:type="paragraph" w:styleId="Verzeichnis5">
    <w:name w:val="toc 5"/>
    <w:basedOn w:val="Standard"/>
    <w:next w:val="Standard"/>
    <w:autoRedefine/>
    <w:uiPriority w:val="39"/>
    <w:semiHidden/>
    <w:unhideWhenUsed/>
    <w:rsid w:val="002001A8"/>
    <w:pPr>
      <w:spacing w:after="100"/>
    </w:pPr>
  </w:style>
  <w:style w:type="paragraph" w:styleId="Verzeichnis6">
    <w:name w:val="toc 6"/>
    <w:basedOn w:val="Standard"/>
    <w:next w:val="Standard"/>
    <w:autoRedefine/>
    <w:uiPriority w:val="39"/>
    <w:semiHidden/>
    <w:unhideWhenUsed/>
    <w:rsid w:val="002001A8"/>
    <w:pPr>
      <w:spacing w:after="100"/>
    </w:pPr>
  </w:style>
  <w:style w:type="paragraph" w:styleId="Verzeichnis7">
    <w:name w:val="toc 7"/>
    <w:basedOn w:val="Standard"/>
    <w:next w:val="Standard"/>
    <w:autoRedefine/>
    <w:uiPriority w:val="39"/>
    <w:semiHidden/>
    <w:unhideWhenUsed/>
    <w:rsid w:val="002001A8"/>
    <w:pPr>
      <w:spacing w:after="100"/>
    </w:pPr>
  </w:style>
  <w:style w:type="paragraph" w:styleId="Verzeichnis8">
    <w:name w:val="toc 8"/>
    <w:basedOn w:val="Standard"/>
    <w:next w:val="Standard"/>
    <w:autoRedefine/>
    <w:uiPriority w:val="39"/>
    <w:semiHidden/>
    <w:unhideWhenUsed/>
    <w:rsid w:val="002001A8"/>
    <w:pPr>
      <w:spacing w:after="100"/>
    </w:pPr>
  </w:style>
  <w:style w:type="paragraph" w:styleId="Verzeichnis9">
    <w:name w:val="toc 9"/>
    <w:basedOn w:val="Standard"/>
    <w:next w:val="Standard"/>
    <w:autoRedefine/>
    <w:uiPriority w:val="39"/>
    <w:semiHidden/>
    <w:unhideWhenUsed/>
    <w:rsid w:val="002001A8"/>
    <w:pPr>
      <w:spacing w:after="100"/>
      <w:ind w:left="1680"/>
    </w:pPr>
  </w:style>
  <w:style w:type="character" w:styleId="Hyperlink">
    <w:name w:val="Hyperlink"/>
    <w:basedOn w:val="Absatz-Standardschriftart"/>
    <w:uiPriority w:val="99"/>
    <w:unhideWhenUsed/>
    <w:rsid w:val="002001A8"/>
    <w:rPr>
      <w:color w:val="CCCCFF" w:themeColor="hyperlink"/>
      <w:u w:val="single"/>
    </w:rPr>
  </w:style>
  <w:style w:type="paragraph" w:styleId="Kopfzeile">
    <w:name w:val="header"/>
    <w:basedOn w:val="Standard"/>
    <w:link w:val="KopfzeileZchn"/>
    <w:uiPriority w:val="99"/>
    <w:unhideWhenUsed/>
    <w:rsid w:val="003762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62F5"/>
    <w:rPr>
      <w:sz w:val="21"/>
    </w:rPr>
  </w:style>
  <w:style w:type="paragraph" w:styleId="Fuzeile">
    <w:name w:val="footer"/>
    <w:basedOn w:val="Standard"/>
    <w:link w:val="FuzeileZchn"/>
    <w:uiPriority w:val="99"/>
    <w:unhideWhenUsed/>
    <w:rsid w:val="003762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62F5"/>
    <w:rPr>
      <w:sz w:val="21"/>
    </w:rPr>
  </w:style>
  <w:style w:type="paragraph" w:customStyle="1" w:styleId="HeaderEven">
    <w:name w:val="Header Even"/>
    <w:basedOn w:val="KeinLeerraum"/>
    <w:qFormat/>
    <w:rsid w:val="007B3B9E"/>
    <w:pPr>
      <w:pBdr>
        <w:bottom w:val="single" w:sz="4" w:space="1" w:color="74A541" w:themeColor="accent1"/>
      </w:pBdr>
      <w:jc w:val="left"/>
    </w:pPr>
    <w:rPr>
      <w:rFonts w:asciiTheme="majorHAnsi" w:eastAsiaTheme="minorEastAsia" w:hAnsiTheme="majorHAnsi"/>
      <w:bCs/>
      <w:sz w:val="20"/>
      <w:szCs w:val="23"/>
      <w:lang w:eastAsia="ja-JP"/>
    </w:rPr>
  </w:style>
  <w:style w:type="paragraph" w:styleId="KeinLeerraum">
    <w:name w:val="No Spacing"/>
    <w:uiPriority w:val="1"/>
    <w:qFormat/>
    <w:rsid w:val="003762F5"/>
    <w:pPr>
      <w:spacing w:after="0" w:line="240" w:lineRule="auto"/>
      <w:jc w:val="both"/>
    </w:pPr>
    <w:rPr>
      <w:sz w:val="21"/>
    </w:rPr>
  </w:style>
  <w:style w:type="paragraph" w:styleId="Literaturverzeichnis">
    <w:name w:val="Bibliography"/>
    <w:basedOn w:val="Standard"/>
    <w:next w:val="Standard"/>
    <w:uiPriority w:val="37"/>
    <w:unhideWhenUsed/>
    <w:rsid w:val="009C4015"/>
  </w:style>
  <w:style w:type="character" w:styleId="Zeilennummer">
    <w:name w:val="line number"/>
    <w:basedOn w:val="Absatz-Standardschriftart"/>
    <w:uiPriority w:val="99"/>
    <w:semiHidden/>
    <w:unhideWhenUsed/>
    <w:rsid w:val="00773276"/>
  </w:style>
  <w:style w:type="paragraph" w:styleId="Listenabsatz">
    <w:name w:val="List Paragraph"/>
    <w:basedOn w:val="Standard"/>
    <w:uiPriority w:val="34"/>
    <w:qFormat/>
    <w:rsid w:val="001C5401"/>
    <w:pPr>
      <w:ind w:left="720"/>
      <w:contextualSpacing/>
    </w:pPr>
  </w:style>
  <w:style w:type="character" w:styleId="Kommentarzeichen">
    <w:name w:val="annotation reference"/>
    <w:basedOn w:val="Absatz-Standardschriftart"/>
    <w:uiPriority w:val="99"/>
    <w:semiHidden/>
    <w:unhideWhenUsed/>
    <w:rsid w:val="00D92FBD"/>
    <w:rPr>
      <w:sz w:val="16"/>
      <w:szCs w:val="16"/>
    </w:rPr>
  </w:style>
  <w:style w:type="paragraph" w:styleId="Kommentartext">
    <w:name w:val="annotation text"/>
    <w:basedOn w:val="Standard"/>
    <w:link w:val="KommentartextZchn"/>
    <w:uiPriority w:val="99"/>
    <w:semiHidden/>
    <w:unhideWhenUsed/>
    <w:rsid w:val="00D92F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92FBD"/>
    <w:rPr>
      <w:sz w:val="20"/>
      <w:szCs w:val="20"/>
    </w:rPr>
  </w:style>
  <w:style w:type="paragraph" w:styleId="Kommentarthema">
    <w:name w:val="annotation subject"/>
    <w:basedOn w:val="Kommentartext"/>
    <w:next w:val="Kommentartext"/>
    <w:link w:val="KommentarthemaZchn"/>
    <w:uiPriority w:val="99"/>
    <w:semiHidden/>
    <w:unhideWhenUsed/>
    <w:rsid w:val="00D92FBD"/>
    <w:rPr>
      <w:b/>
      <w:bCs/>
    </w:rPr>
  </w:style>
  <w:style w:type="character" w:customStyle="1" w:styleId="KommentarthemaZchn">
    <w:name w:val="Kommentarthema Zchn"/>
    <w:basedOn w:val="KommentartextZchn"/>
    <w:link w:val="Kommentarthema"/>
    <w:uiPriority w:val="99"/>
    <w:semiHidden/>
    <w:rsid w:val="00D92FBD"/>
    <w:rPr>
      <w:b/>
      <w:bCs/>
      <w:sz w:val="20"/>
      <w:szCs w:val="20"/>
    </w:rPr>
  </w:style>
  <w:style w:type="table" w:styleId="Tabellenraster">
    <w:name w:val="Table Grid"/>
    <w:basedOn w:val="NormaleTabelle"/>
    <w:uiPriority w:val="39"/>
    <w:rsid w:val="004B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schriftungOhneEintrag">
    <w:name w:val="Beschriftung Ohne Eintrag"/>
    <w:basedOn w:val="Beschriftung"/>
    <w:link w:val="BeschriftungOhneEintragZchn"/>
    <w:qFormat/>
    <w:rsid w:val="005A7411"/>
  </w:style>
  <w:style w:type="paragraph" w:styleId="Abbildungsverzeichnis">
    <w:name w:val="table of figures"/>
    <w:basedOn w:val="Standard"/>
    <w:next w:val="Standard"/>
    <w:uiPriority w:val="99"/>
    <w:unhideWhenUsed/>
    <w:rsid w:val="00B17430"/>
    <w:pPr>
      <w:spacing w:after="0"/>
    </w:pPr>
  </w:style>
  <w:style w:type="character" w:customStyle="1" w:styleId="BeschriftungZchn">
    <w:name w:val="Beschriftung Zchn"/>
    <w:basedOn w:val="Absatz-Standardschriftart"/>
    <w:link w:val="Beschriftung"/>
    <w:uiPriority w:val="35"/>
    <w:rsid w:val="005A7411"/>
    <w:rPr>
      <w:bCs/>
      <w:color w:val="000000" w:themeColor="text1"/>
      <w:sz w:val="18"/>
      <w:szCs w:val="18"/>
    </w:rPr>
  </w:style>
  <w:style w:type="character" w:customStyle="1" w:styleId="BeschriftungOhneEintragZchn">
    <w:name w:val="Beschriftung Ohne Eintrag Zchn"/>
    <w:basedOn w:val="BeschriftungZchn"/>
    <w:link w:val="BeschriftungOhneEintrag"/>
    <w:rsid w:val="005A7411"/>
    <w:rPr>
      <w:bCs/>
      <w:color w:val="000000" w:themeColor="text1"/>
      <w:sz w:val="18"/>
      <w:szCs w:val="18"/>
    </w:rPr>
  </w:style>
  <w:style w:type="paragraph" w:customStyle="1" w:styleId="CitaviBibliographyEntry">
    <w:name w:val="Citavi Bibliography Entry"/>
    <w:basedOn w:val="Standard"/>
    <w:link w:val="CitaviBibliographyEntryZchn"/>
    <w:uiPriority w:val="99"/>
    <w:rsid w:val="00F30160"/>
    <w:pPr>
      <w:spacing w:after="120"/>
      <w:jc w:val="left"/>
    </w:pPr>
  </w:style>
  <w:style w:type="character" w:customStyle="1" w:styleId="CitaviBibliographyEntryZchn">
    <w:name w:val="Citavi Bibliography Entry Zchn"/>
    <w:basedOn w:val="Absatz-Standardschriftart"/>
    <w:link w:val="CitaviBibliographyEntry"/>
    <w:uiPriority w:val="99"/>
    <w:rsid w:val="00F30160"/>
    <w:rPr>
      <w:sz w:val="21"/>
    </w:rPr>
  </w:style>
  <w:style w:type="paragraph" w:customStyle="1" w:styleId="CitaviBibliographyHeading">
    <w:name w:val="Citavi Bibliography Heading"/>
    <w:basedOn w:val="berschrift1"/>
    <w:link w:val="CitaviBibliographyHeadingZchn"/>
    <w:uiPriority w:val="99"/>
    <w:rsid w:val="00F30160"/>
    <w:pPr>
      <w:jc w:val="left"/>
    </w:pPr>
  </w:style>
  <w:style w:type="character" w:customStyle="1" w:styleId="CitaviBibliographyHeadingZchn">
    <w:name w:val="Citavi Bibliography Heading Zchn"/>
    <w:basedOn w:val="Absatz-Standardschriftart"/>
    <w:link w:val="CitaviBibliographyHeading"/>
    <w:uiPriority w:val="99"/>
    <w:rsid w:val="00F30160"/>
    <w:rPr>
      <w:rFonts w:asciiTheme="majorHAnsi" w:eastAsiaTheme="majorEastAsia" w:hAnsiTheme="majorHAnsi" w:cstheme="majorBidi"/>
      <w:b/>
      <w:bCs/>
      <w:color w:val="000000" w:themeColor="text1"/>
      <w:sz w:val="40"/>
      <w:szCs w:val="28"/>
    </w:rPr>
  </w:style>
  <w:style w:type="paragraph" w:customStyle="1" w:styleId="CitaviChapterBibliographyHeading">
    <w:name w:val="Citavi Chapter Bibliography Heading"/>
    <w:basedOn w:val="berschrift2"/>
    <w:link w:val="CitaviChapterBibliographyHeadingZchn"/>
    <w:uiPriority w:val="99"/>
    <w:rsid w:val="00F30160"/>
    <w:pPr>
      <w:jc w:val="left"/>
    </w:pPr>
  </w:style>
  <w:style w:type="character" w:customStyle="1" w:styleId="CitaviChapterBibliographyHeadingZchn">
    <w:name w:val="Citavi Chapter Bibliography Heading Zchn"/>
    <w:basedOn w:val="Absatz-Standardschriftart"/>
    <w:link w:val="CitaviChapterBibliographyHeading"/>
    <w:uiPriority w:val="99"/>
    <w:rsid w:val="00F30160"/>
    <w:rPr>
      <w:rFonts w:asciiTheme="majorHAnsi" w:eastAsiaTheme="majorEastAsia" w:hAnsiTheme="majorHAnsi" w:cstheme="majorBidi"/>
      <w:b/>
      <w:color w:val="000000" w:themeColor="text1"/>
      <w:sz w:val="32"/>
      <w:szCs w:val="26"/>
    </w:rPr>
  </w:style>
  <w:style w:type="paragraph" w:customStyle="1" w:styleId="CitaviBibliographySubheading1">
    <w:name w:val="Citavi Bibliography Subheading 1"/>
    <w:basedOn w:val="berschrift2"/>
    <w:link w:val="CitaviBibliographySubheading1Zchn"/>
    <w:uiPriority w:val="99"/>
    <w:rsid w:val="00F30160"/>
    <w:pPr>
      <w:outlineLvl w:val="9"/>
    </w:pPr>
  </w:style>
  <w:style w:type="character" w:customStyle="1" w:styleId="CitaviBibliographySubheading1Zchn">
    <w:name w:val="Citavi Bibliography Subheading 1 Zchn"/>
    <w:basedOn w:val="Absatz-Standardschriftart"/>
    <w:link w:val="CitaviBibliographySubheading1"/>
    <w:uiPriority w:val="99"/>
    <w:rsid w:val="00F30160"/>
    <w:rPr>
      <w:rFonts w:asciiTheme="majorHAnsi" w:eastAsiaTheme="majorEastAsia" w:hAnsiTheme="majorHAnsi" w:cstheme="majorBidi"/>
      <w:b/>
      <w:color w:val="000000" w:themeColor="text1"/>
      <w:sz w:val="32"/>
      <w:szCs w:val="26"/>
    </w:rPr>
  </w:style>
  <w:style w:type="paragraph" w:customStyle="1" w:styleId="CitaviBibliographySubheading2">
    <w:name w:val="Citavi Bibliography Subheading 2"/>
    <w:basedOn w:val="berschrift3"/>
    <w:link w:val="CitaviBibliographySubheading2Zchn"/>
    <w:uiPriority w:val="99"/>
    <w:rsid w:val="00F30160"/>
    <w:pPr>
      <w:outlineLvl w:val="9"/>
    </w:pPr>
  </w:style>
  <w:style w:type="character" w:customStyle="1" w:styleId="CitaviBibliographySubheading2Zchn">
    <w:name w:val="Citavi Bibliography Subheading 2 Zchn"/>
    <w:basedOn w:val="Absatz-Standardschriftart"/>
    <w:link w:val="CitaviBibliographySubheading2"/>
    <w:uiPriority w:val="99"/>
    <w:rsid w:val="00F30160"/>
    <w:rPr>
      <w:rFonts w:asciiTheme="majorHAnsi" w:eastAsiaTheme="majorEastAsia" w:hAnsiTheme="majorHAnsi" w:cstheme="majorBidi"/>
      <w:b/>
      <w:bCs/>
      <w:color w:val="000000" w:themeColor="text1"/>
      <w:sz w:val="28"/>
      <w:szCs w:val="26"/>
    </w:rPr>
  </w:style>
  <w:style w:type="paragraph" w:customStyle="1" w:styleId="CitaviBibliographySubheading3">
    <w:name w:val="Citavi Bibliography Subheading 3"/>
    <w:basedOn w:val="berschrift4"/>
    <w:link w:val="CitaviBibliographySubheading3Zchn"/>
    <w:uiPriority w:val="99"/>
    <w:rsid w:val="00F30160"/>
    <w:pPr>
      <w:outlineLvl w:val="9"/>
    </w:pPr>
  </w:style>
  <w:style w:type="character" w:customStyle="1" w:styleId="CitaviBibliographySubheading3Zchn">
    <w:name w:val="Citavi Bibliography Subheading 3 Zchn"/>
    <w:basedOn w:val="Absatz-Standardschriftart"/>
    <w:link w:val="CitaviBibliographySubheading3"/>
    <w:uiPriority w:val="99"/>
    <w:rsid w:val="00F30160"/>
    <w:rPr>
      <w:rFonts w:asciiTheme="majorHAnsi" w:eastAsiaTheme="majorEastAsia" w:hAnsiTheme="majorHAnsi" w:cstheme="majorBidi"/>
      <w:b/>
      <w:iCs/>
      <w:color w:val="000000" w:themeColor="text1"/>
      <w:sz w:val="24"/>
      <w:szCs w:val="26"/>
    </w:rPr>
  </w:style>
  <w:style w:type="paragraph" w:customStyle="1" w:styleId="CitaviBibliographySubheading4">
    <w:name w:val="Citavi Bibliography Subheading 4"/>
    <w:basedOn w:val="berschrift5"/>
    <w:link w:val="CitaviBibliographySubheading4Zchn"/>
    <w:uiPriority w:val="99"/>
    <w:rsid w:val="00F30160"/>
    <w:pPr>
      <w:outlineLvl w:val="9"/>
    </w:pPr>
  </w:style>
  <w:style w:type="character" w:customStyle="1" w:styleId="CitaviBibliographySubheading4Zchn">
    <w:name w:val="Citavi Bibliography Subheading 4 Zchn"/>
    <w:basedOn w:val="Absatz-Standardschriftart"/>
    <w:link w:val="CitaviBibliographySubheading4"/>
    <w:uiPriority w:val="99"/>
    <w:rsid w:val="00F30160"/>
    <w:rPr>
      <w:rFonts w:asciiTheme="majorHAnsi" w:eastAsiaTheme="majorEastAsia" w:hAnsiTheme="majorHAnsi" w:cstheme="majorBidi"/>
      <w:b/>
      <w:color w:val="395220" w:themeColor="accent1" w:themeShade="7F"/>
      <w:sz w:val="21"/>
    </w:rPr>
  </w:style>
  <w:style w:type="paragraph" w:customStyle="1" w:styleId="CitaviBibliographySubheading5">
    <w:name w:val="Citavi Bibliography Subheading 5"/>
    <w:basedOn w:val="berschrift6"/>
    <w:link w:val="CitaviBibliographySubheading5Zchn"/>
    <w:uiPriority w:val="99"/>
    <w:rsid w:val="00F30160"/>
    <w:pPr>
      <w:outlineLvl w:val="9"/>
    </w:pPr>
  </w:style>
  <w:style w:type="character" w:customStyle="1" w:styleId="CitaviBibliographySubheading5Zchn">
    <w:name w:val="Citavi Bibliography Subheading 5 Zchn"/>
    <w:basedOn w:val="Absatz-Standardschriftart"/>
    <w:link w:val="CitaviBibliographySubheading5"/>
    <w:uiPriority w:val="99"/>
    <w:rsid w:val="00F30160"/>
    <w:rPr>
      <w:rFonts w:asciiTheme="majorHAnsi" w:eastAsiaTheme="majorEastAsia" w:hAnsiTheme="majorHAnsi" w:cstheme="majorBidi"/>
      <w:i/>
      <w:iCs/>
      <w:color w:val="395220" w:themeColor="accent1" w:themeShade="7F"/>
      <w:sz w:val="21"/>
    </w:rPr>
  </w:style>
  <w:style w:type="paragraph" w:customStyle="1" w:styleId="CitaviBibliographySubheading6">
    <w:name w:val="Citavi Bibliography Subheading 6"/>
    <w:basedOn w:val="berschrift7"/>
    <w:link w:val="CitaviBibliographySubheading6Zchn"/>
    <w:uiPriority w:val="99"/>
    <w:rsid w:val="00F30160"/>
    <w:pPr>
      <w:outlineLvl w:val="9"/>
    </w:pPr>
  </w:style>
  <w:style w:type="character" w:customStyle="1" w:styleId="CitaviBibliographySubheading6Zchn">
    <w:name w:val="Citavi Bibliography Subheading 6 Zchn"/>
    <w:basedOn w:val="Absatz-Standardschriftart"/>
    <w:link w:val="CitaviBibliographySubheading6"/>
    <w:uiPriority w:val="99"/>
    <w:rsid w:val="00F30160"/>
    <w:rPr>
      <w:rFonts w:asciiTheme="majorHAnsi" w:eastAsiaTheme="majorEastAsia" w:hAnsiTheme="majorHAnsi" w:cstheme="majorBidi"/>
      <w:i/>
      <w:iCs/>
      <w:color w:val="404040" w:themeColor="text1" w:themeTint="BF"/>
      <w:sz w:val="21"/>
    </w:rPr>
  </w:style>
  <w:style w:type="paragraph" w:customStyle="1" w:styleId="CitaviBibliographySubheading7">
    <w:name w:val="Citavi Bibliography Subheading 7"/>
    <w:basedOn w:val="berschrift8"/>
    <w:link w:val="CitaviBibliographySubheading7Zchn"/>
    <w:uiPriority w:val="99"/>
    <w:rsid w:val="00F30160"/>
    <w:pPr>
      <w:outlineLvl w:val="9"/>
    </w:pPr>
  </w:style>
  <w:style w:type="character" w:customStyle="1" w:styleId="CitaviBibliographySubheading7Zchn">
    <w:name w:val="Citavi Bibliography Subheading 7 Zchn"/>
    <w:basedOn w:val="Absatz-Standardschriftart"/>
    <w:link w:val="CitaviBibliographySubheading7"/>
    <w:uiPriority w:val="99"/>
    <w:rsid w:val="00F30160"/>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uiPriority w:val="99"/>
    <w:rsid w:val="00F30160"/>
    <w:pPr>
      <w:outlineLvl w:val="9"/>
    </w:pPr>
  </w:style>
  <w:style w:type="character" w:customStyle="1" w:styleId="CitaviBibliographySubheading8Zchn">
    <w:name w:val="Citavi Bibliography Subheading 8 Zchn"/>
    <w:basedOn w:val="Absatz-Standardschriftart"/>
    <w:link w:val="CitaviBibliographySubheading8"/>
    <w:uiPriority w:val="99"/>
    <w:rsid w:val="00F30160"/>
    <w:rPr>
      <w:rFonts w:asciiTheme="majorHAnsi" w:eastAsiaTheme="majorEastAsia" w:hAnsiTheme="majorHAnsi" w:cstheme="majorBidi"/>
      <w:i/>
      <w:iCs/>
      <w:color w:val="404040" w:themeColor="text1" w:themeTint="BF"/>
      <w:sz w:val="20"/>
      <w:szCs w:val="20"/>
    </w:rPr>
  </w:style>
  <w:style w:type="paragraph" w:styleId="Index1">
    <w:name w:val="index 1"/>
    <w:basedOn w:val="Standard"/>
    <w:next w:val="Standard"/>
    <w:autoRedefine/>
    <w:uiPriority w:val="99"/>
    <w:semiHidden/>
    <w:unhideWhenUsed/>
    <w:rsid w:val="00263071"/>
    <w:pPr>
      <w:spacing w:after="0" w:line="240" w:lineRule="auto"/>
      <w:ind w:left="21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1">
      <w:bodyDiv w:val="1"/>
      <w:marLeft w:val="0"/>
      <w:marRight w:val="0"/>
      <w:marTop w:val="0"/>
      <w:marBottom w:val="0"/>
      <w:divBdr>
        <w:top w:val="none" w:sz="0" w:space="0" w:color="auto"/>
        <w:left w:val="none" w:sz="0" w:space="0" w:color="auto"/>
        <w:bottom w:val="none" w:sz="0" w:space="0" w:color="auto"/>
        <w:right w:val="none" w:sz="0" w:space="0" w:color="auto"/>
      </w:divBdr>
    </w:div>
    <w:div w:id="2243876">
      <w:bodyDiv w:val="1"/>
      <w:marLeft w:val="0"/>
      <w:marRight w:val="0"/>
      <w:marTop w:val="0"/>
      <w:marBottom w:val="0"/>
      <w:divBdr>
        <w:top w:val="none" w:sz="0" w:space="0" w:color="auto"/>
        <w:left w:val="none" w:sz="0" w:space="0" w:color="auto"/>
        <w:bottom w:val="none" w:sz="0" w:space="0" w:color="auto"/>
        <w:right w:val="none" w:sz="0" w:space="0" w:color="auto"/>
      </w:divBdr>
    </w:div>
    <w:div w:id="5179791">
      <w:bodyDiv w:val="1"/>
      <w:marLeft w:val="0"/>
      <w:marRight w:val="0"/>
      <w:marTop w:val="0"/>
      <w:marBottom w:val="0"/>
      <w:divBdr>
        <w:top w:val="none" w:sz="0" w:space="0" w:color="auto"/>
        <w:left w:val="none" w:sz="0" w:space="0" w:color="auto"/>
        <w:bottom w:val="none" w:sz="0" w:space="0" w:color="auto"/>
        <w:right w:val="none" w:sz="0" w:space="0" w:color="auto"/>
      </w:divBdr>
    </w:div>
    <w:div w:id="5324837">
      <w:bodyDiv w:val="1"/>
      <w:marLeft w:val="0"/>
      <w:marRight w:val="0"/>
      <w:marTop w:val="0"/>
      <w:marBottom w:val="0"/>
      <w:divBdr>
        <w:top w:val="none" w:sz="0" w:space="0" w:color="auto"/>
        <w:left w:val="none" w:sz="0" w:space="0" w:color="auto"/>
        <w:bottom w:val="none" w:sz="0" w:space="0" w:color="auto"/>
        <w:right w:val="none" w:sz="0" w:space="0" w:color="auto"/>
      </w:divBdr>
    </w:div>
    <w:div w:id="5399955">
      <w:bodyDiv w:val="1"/>
      <w:marLeft w:val="0"/>
      <w:marRight w:val="0"/>
      <w:marTop w:val="0"/>
      <w:marBottom w:val="0"/>
      <w:divBdr>
        <w:top w:val="none" w:sz="0" w:space="0" w:color="auto"/>
        <w:left w:val="none" w:sz="0" w:space="0" w:color="auto"/>
        <w:bottom w:val="none" w:sz="0" w:space="0" w:color="auto"/>
        <w:right w:val="none" w:sz="0" w:space="0" w:color="auto"/>
      </w:divBdr>
    </w:div>
    <w:div w:id="12538339">
      <w:bodyDiv w:val="1"/>
      <w:marLeft w:val="0"/>
      <w:marRight w:val="0"/>
      <w:marTop w:val="0"/>
      <w:marBottom w:val="0"/>
      <w:divBdr>
        <w:top w:val="none" w:sz="0" w:space="0" w:color="auto"/>
        <w:left w:val="none" w:sz="0" w:space="0" w:color="auto"/>
        <w:bottom w:val="none" w:sz="0" w:space="0" w:color="auto"/>
        <w:right w:val="none" w:sz="0" w:space="0" w:color="auto"/>
      </w:divBdr>
    </w:div>
    <w:div w:id="20057477">
      <w:bodyDiv w:val="1"/>
      <w:marLeft w:val="0"/>
      <w:marRight w:val="0"/>
      <w:marTop w:val="0"/>
      <w:marBottom w:val="0"/>
      <w:divBdr>
        <w:top w:val="none" w:sz="0" w:space="0" w:color="auto"/>
        <w:left w:val="none" w:sz="0" w:space="0" w:color="auto"/>
        <w:bottom w:val="none" w:sz="0" w:space="0" w:color="auto"/>
        <w:right w:val="none" w:sz="0" w:space="0" w:color="auto"/>
      </w:divBdr>
    </w:div>
    <w:div w:id="25954127">
      <w:bodyDiv w:val="1"/>
      <w:marLeft w:val="0"/>
      <w:marRight w:val="0"/>
      <w:marTop w:val="0"/>
      <w:marBottom w:val="0"/>
      <w:divBdr>
        <w:top w:val="none" w:sz="0" w:space="0" w:color="auto"/>
        <w:left w:val="none" w:sz="0" w:space="0" w:color="auto"/>
        <w:bottom w:val="none" w:sz="0" w:space="0" w:color="auto"/>
        <w:right w:val="none" w:sz="0" w:space="0" w:color="auto"/>
      </w:divBdr>
    </w:div>
    <w:div w:id="26755211">
      <w:bodyDiv w:val="1"/>
      <w:marLeft w:val="0"/>
      <w:marRight w:val="0"/>
      <w:marTop w:val="0"/>
      <w:marBottom w:val="0"/>
      <w:divBdr>
        <w:top w:val="none" w:sz="0" w:space="0" w:color="auto"/>
        <w:left w:val="none" w:sz="0" w:space="0" w:color="auto"/>
        <w:bottom w:val="none" w:sz="0" w:space="0" w:color="auto"/>
        <w:right w:val="none" w:sz="0" w:space="0" w:color="auto"/>
      </w:divBdr>
    </w:div>
    <w:div w:id="30540871">
      <w:bodyDiv w:val="1"/>
      <w:marLeft w:val="0"/>
      <w:marRight w:val="0"/>
      <w:marTop w:val="0"/>
      <w:marBottom w:val="0"/>
      <w:divBdr>
        <w:top w:val="none" w:sz="0" w:space="0" w:color="auto"/>
        <w:left w:val="none" w:sz="0" w:space="0" w:color="auto"/>
        <w:bottom w:val="none" w:sz="0" w:space="0" w:color="auto"/>
        <w:right w:val="none" w:sz="0" w:space="0" w:color="auto"/>
      </w:divBdr>
    </w:div>
    <w:div w:id="39671497">
      <w:bodyDiv w:val="1"/>
      <w:marLeft w:val="0"/>
      <w:marRight w:val="0"/>
      <w:marTop w:val="0"/>
      <w:marBottom w:val="0"/>
      <w:divBdr>
        <w:top w:val="none" w:sz="0" w:space="0" w:color="auto"/>
        <w:left w:val="none" w:sz="0" w:space="0" w:color="auto"/>
        <w:bottom w:val="none" w:sz="0" w:space="0" w:color="auto"/>
        <w:right w:val="none" w:sz="0" w:space="0" w:color="auto"/>
      </w:divBdr>
    </w:div>
    <w:div w:id="43261275">
      <w:bodyDiv w:val="1"/>
      <w:marLeft w:val="0"/>
      <w:marRight w:val="0"/>
      <w:marTop w:val="0"/>
      <w:marBottom w:val="0"/>
      <w:divBdr>
        <w:top w:val="none" w:sz="0" w:space="0" w:color="auto"/>
        <w:left w:val="none" w:sz="0" w:space="0" w:color="auto"/>
        <w:bottom w:val="none" w:sz="0" w:space="0" w:color="auto"/>
        <w:right w:val="none" w:sz="0" w:space="0" w:color="auto"/>
      </w:divBdr>
    </w:div>
    <w:div w:id="47413804">
      <w:bodyDiv w:val="1"/>
      <w:marLeft w:val="0"/>
      <w:marRight w:val="0"/>
      <w:marTop w:val="0"/>
      <w:marBottom w:val="0"/>
      <w:divBdr>
        <w:top w:val="none" w:sz="0" w:space="0" w:color="auto"/>
        <w:left w:val="none" w:sz="0" w:space="0" w:color="auto"/>
        <w:bottom w:val="none" w:sz="0" w:space="0" w:color="auto"/>
        <w:right w:val="none" w:sz="0" w:space="0" w:color="auto"/>
      </w:divBdr>
    </w:div>
    <w:div w:id="51202731">
      <w:bodyDiv w:val="1"/>
      <w:marLeft w:val="0"/>
      <w:marRight w:val="0"/>
      <w:marTop w:val="0"/>
      <w:marBottom w:val="0"/>
      <w:divBdr>
        <w:top w:val="none" w:sz="0" w:space="0" w:color="auto"/>
        <w:left w:val="none" w:sz="0" w:space="0" w:color="auto"/>
        <w:bottom w:val="none" w:sz="0" w:space="0" w:color="auto"/>
        <w:right w:val="none" w:sz="0" w:space="0" w:color="auto"/>
      </w:divBdr>
    </w:div>
    <w:div w:id="56629237">
      <w:bodyDiv w:val="1"/>
      <w:marLeft w:val="0"/>
      <w:marRight w:val="0"/>
      <w:marTop w:val="0"/>
      <w:marBottom w:val="0"/>
      <w:divBdr>
        <w:top w:val="none" w:sz="0" w:space="0" w:color="auto"/>
        <w:left w:val="none" w:sz="0" w:space="0" w:color="auto"/>
        <w:bottom w:val="none" w:sz="0" w:space="0" w:color="auto"/>
        <w:right w:val="none" w:sz="0" w:space="0" w:color="auto"/>
      </w:divBdr>
    </w:div>
    <w:div w:id="57557247">
      <w:bodyDiv w:val="1"/>
      <w:marLeft w:val="0"/>
      <w:marRight w:val="0"/>
      <w:marTop w:val="0"/>
      <w:marBottom w:val="0"/>
      <w:divBdr>
        <w:top w:val="none" w:sz="0" w:space="0" w:color="auto"/>
        <w:left w:val="none" w:sz="0" w:space="0" w:color="auto"/>
        <w:bottom w:val="none" w:sz="0" w:space="0" w:color="auto"/>
        <w:right w:val="none" w:sz="0" w:space="0" w:color="auto"/>
      </w:divBdr>
    </w:div>
    <w:div w:id="60712273">
      <w:bodyDiv w:val="1"/>
      <w:marLeft w:val="0"/>
      <w:marRight w:val="0"/>
      <w:marTop w:val="0"/>
      <w:marBottom w:val="0"/>
      <w:divBdr>
        <w:top w:val="none" w:sz="0" w:space="0" w:color="auto"/>
        <w:left w:val="none" w:sz="0" w:space="0" w:color="auto"/>
        <w:bottom w:val="none" w:sz="0" w:space="0" w:color="auto"/>
        <w:right w:val="none" w:sz="0" w:space="0" w:color="auto"/>
      </w:divBdr>
    </w:div>
    <w:div w:id="64493062">
      <w:bodyDiv w:val="1"/>
      <w:marLeft w:val="0"/>
      <w:marRight w:val="0"/>
      <w:marTop w:val="0"/>
      <w:marBottom w:val="0"/>
      <w:divBdr>
        <w:top w:val="none" w:sz="0" w:space="0" w:color="auto"/>
        <w:left w:val="none" w:sz="0" w:space="0" w:color="auto"/>
        <w:bottom w:val="none" w:sz="0" w:space="0" w:color="auto"/>
        <w:right w:val="none" w:sz="0" w:space="0" w:color="auto"/>
      </w:divBdr>
    </w:div>
    <w:div w:id="66660115">
      <w:bodyDiv w:val="1"/>
      <w:marLeft w:val="0"/>
      <w:marRight w:val="0"/>
      <w:marTop w:val="0"/>
      <w:marBottom w:val="0"/>
      <w:divBdr>
        <w:top w:val="none" w:sz="0" w:space="0" w:color="auto"/>
        <w:left w:val="none" w:sz="0" w:space="0" w:color="auto"/>
        <w:bottom w:val="none" w:sz="0" w:space="0" w:color="auto"/>
        <w:right w:val="none" w:sz="0" w:space="0" w:color="auto"/>
      </w:divBdr>
    </w:div>
    <w:div w:id="67072280">
      <w:bodyDiv w:val="1"/>
      <w:marLeft w:val="0"/>
      <w:marRight w:val="0"/>
      <w:marTop w:val="0"/>
      <w:marBottom w:val="0"/>
      <w:divBdr>
        <w:top w:val="none" w:sz="0" w:space="0" w:color="auto"/>
        <w:left w:val="none" w:sz="0" w:space="0" w:color="auto"/>
        <w:bottom w:val="none" w:sz="0" w:space="0" w:color="auto"/>
        <w:right w:val="none" w:sz="0" w:space="0" w:color="auto"/>
      </w:divBdr>
    </w:div>
    <w:div w:id="73283124">
      <w:bodyDiv w:val="1"/>
      <w:marLeft w:val="0"/>
      <w:marRight w:val="0"/>
      <w:marTop w:val="0"/>
      <w:marBottom w:val="0"/>
      <w:divBdr>
        <w:top w:val="none" w:sz="0" w:space="0" w:color="auto"/>
        <w:left w:val="none" w:sz="0" w:space="0" w:color="auto"/>
        <w:bottom w:val="none" w:sz="0" w:space="0" w:color="auto"/>
        <w:right w:val="none" w:sz="0" w:space="0" w:color="auto"/>
      </w:divBdr>
    </w:div>
    <w:div w:id="75443392">
      <w:bodyDiv w:val="1"/>
      <w:marLeft w:val="0"/>
      <w:marRight w:val="0"/>
      <w:marTop w:val="0"/>
      <w:marBottom w:val="0"/>
      <w:divBdr>
        <w:top w:val="none" w:sz="0" w:space="0" w:color="auto"/>
        <w:left w:val="none" w:sz="0" w:space="0" w:color="auto"/>
        <w:bottom w:val="none" w:sz="0" w:space="0" w:color="auto"/>
        <w:right w:val="none" w:sz="0" w:space="0" w:color="auto"/>
      </w:divBdr>
    </w:div>
    <w:div w:id="75831237">
      <w:bodyDiv w:val="1"/>
      <w:marLeft w:val="0"/>
      <w:marRight w:val="0"/>
      <w:marTop w:val="0"/>
      <w:marBottom w:val="0"/>
      <w:divBdr>
        <w:top w:val="none" w:sz="0" w:space="0" w:color="auto"/>
        <w:left w:val="none" w:sz="0" w:space="0" w:color="auto"/>
        <w:bottom w:val="none" w:sz="0" w:space="0" w:color="auto"/>
        <w:right w:val="none" w:sz="0" w:space="0" w:color="auto"/>
      </w:divBdr>
    </w:div>
    <w:div w:id="75905516">
      <w:bodyDiv w:val="1"/>
      <w:marLeft w:val="0"/>
      <w:marRight w:val="0"/>
      <w:marTop w:val="0"/>
      <w:marBottom w:val="0"/>
      <w:divBdr>
        <w:top w:val="none" w:sz="0" w:space="0" w:color="auto"/>
        <w:left w:val="none" w:sz="0" w:space="0" w:color="auto"/>
        <w:bottom w:val="none" w:sz="0" w:space="0" w:color="auto"/>
        <w:right w:val="none" w:sz="0" w:space="0" w:color="auto"/>
      </w:divBdr>
    </w:div>
    <w:div w:id="76757192">
      <w:bodyDiv w:val="1"/>
      <w:marLeft w:val="0"/>
      <w:marRight w:val="0"/>
      <w:marTop w:val="0"/>
      <w:marBottom w:val="0"/>
      <w:divBdr>
        <w:top w:val="none" w:sz="0" w:space="0" w:color="auto"/>
        <w:left w:val="none" w:sz="0" w:space="0" w:color="auto"/>
        <w:bottom w:val="none" w:sz="0" w:space="0" w:color="auto"/>
        <w:right w:val="none" w:sz="0" w:space="0" w:color="auto"/>
      </w:divBdr>
    </w:div>
    <w:div w:id="79722109">
      <w:bodyDiv w:val="1"/>
      <w:marLeft w:val="0"/>
      <w:marRight w:val="0"/>
      <w:marTop w:val="0"/>
      <w:marBottom w:val="0"/>
      <w:divBdr>
        <w:top w:val="none" w:sz="0" w:space="0" w:color="auto"/>
        <w:left w:val="none" w:sz="0" w:space="0" w:color="auto"/>
        <w:bottom w:val="none" w:sz="0" w:space="0" w:color="auto"/>
        <w:right w:val="none" w:sz="0" w:space="0" w:color="auto"/>
      </w:divBdr>
    </w:div>
    <w:div w:id="80755880">
      <w:bodyDiv w:val="1"/>
      <w:marLeft w:val="0"/>
      <w:marRight w:val="0"/>
      <w:marTop w:val="0"/>
      <w:marBottom w:val="0"/>
      <w:divBdr>
        <w:top w:val="none" w:sz="0" w:space="0" w:color="auto"/>
        <w:left w:val="none" w:sz="0" w:space="0" w:color="auto"/>
        <w:bottom w:val="none" w:sz="0" w:space="0" w:color="auto"/>
        <w:right w:val="none" w:sz="0" w:space="0" w:color="auto"/>
      </w:divBdr>
    </w:div>
    <w:div w:id="85882094">
      <w:bodyDiv w:val="1"/>
      <w:marLeft w:val="0"/>
      <w:marRight w:val="0"/>
      <w:marTop w:val="0"/>
      <w:marBottom w:val="0"/>
      <w:divBdr>
        <w:top w:val="none" w:sz="0" w:space="0" w:color="auto"/>
        <w:left w:val="none" w:sz="0" w:space="0" w:color="auto"/>
        <w:bottom w:val="none" w:sz="0" w:space="0" w:color="auto"/>
        <w:right w:val="none" w:sz="0" w:space="0" w:color="auto"/>
      </w:divBdr>
    </w:div>
    <w:div w:id="86730144">
      <w:bodyDiv w:val="1"/>
      <w:marLeft w:val="0"/>
      <w:marRight w:val="0"/>
      <w:marTop w:val="0"/>
      <w:marBottom w:val="0"/>
      <w:divBdr>
        <w:top w:val="none" w:sz="0" w:space="0" w:color="auto"/>
        <w:left w:val="none" w:sz="0" w:space="0" w:color="auto"/>
        <w:bottom w:val="none" w:sz="0" w:space="0" w:color="auto"/>
        <w:right w:val="none" w:sz="0" w:space="0" w:color="auto"/>
      </w:divBdr>
    </w:div>
    <w:div w:id="93287199">
      <w:bodyDiv w:val="1"/>
      <w:marLeft w:val="0"/>
      <w:marRight w:val="0"/>
      <w:marTop w:val="0"/>
      <w:marBottom w:val="0"/>
      <w:divBdr>
        <w:top w:val="none" w:sz="0" w:space="0" w:color="auto"/>
        <w:left w:val="none" w:sz="0" w:space="0" w:color="auto"/>
        <w:bottom w:val="none" w:sz="0" w:space="0" w:color="auto"/>
        <w:right w:val="none" w:sz="0" w:space="0" w:color="auto"/>
      </w:divBdr>
    </w:div>
    <w:div w:id="94373649">
      <w:bodyDiv w:val="1"/>
      <w:marLeft w:val="0"/>
      <w:marRight w:val="0"/>
      <w:marTop w:val="0"/>
      <w:marBottom w:val="0"/>
      <w:divBdr>
        <w:top w:val="none" w:sz="0" w:space="0" w:color="auto"/>
        <w:left w:val="none" w:sz="0" w:space="0" w:color="auto"/>
        <w:bottom w:val="none" w:sz="0" w:space="0" w:color="auto"/>
        <w:right w:val="none" w:sz="0" w:space="0" w:color="auto"/>
      </w:divBdr>
    </w:div>
    <w:div w:id="95833407">
      <w:bodyDiv w:val="1"/>
      <w:marLeft w:val="0"/>
      <w:marRight w:val="0"/>
      <w:marTop w:val="0"/>
      <w:marBottom w:val="0"/>
      <w:divBdr>
        <w:top w:val="none" w:sz="0" w:space="0" w:color="auto"/>
        <w:left w:val="none" w:sz="0" w:space="0" w:color="auto"/>
        <w:bottom w:val="none" w:sz="0" w:space="0" w:color="auto"/>
        <w:right w:val="none" w:sz="0" w:space="0" w:color="auto"/>
      </w:divBdr>
    </w:div>
    <w:div w:id="100414783">
      <w:bodyDiv w:val="1"/>
      <w:marLeft w:val="0"/>
      <w:marRight w:val="0"/>
      <w:marTop w:val="0"/>
      <w:marBottom w:val="0"/>
      <w:divBdr>
        <w:top w:val="none" w:sz="0" w:space="0" w:color="auto"/>
        <w:left w:val="none" w:sz="0" w:space="0" w:color="auto"/>
        <w:bottom w:val="none" w:sz="0" w:space="0" w:color="auto"/>
        <w:right w:val="none" w:sz="0" w:space="0" w:color="auto"/>
      </w:divBdr>
    </w:div>
    <w:div w:id="107705588">
      <w:bodyDiv w:val="1"/>
      <w:marLeft w:val="0"/>
      <w:marRight w:val="0"/>
      <w:marTop w:val="0"/>
      <w:marBottom w:val="0"/>
      <w:divBdr>
        <w:top w:val="none" w:sz="0" w:space="0" w:color="auto"/>
        <w:left w:val="none" w:sz="0" w:space="0" w:color="auto"/>
        <w:bottom w:val="none" w:sz="0" w:space="0" w:color="auto"/>
        <w:right w:val="none" w:sz="0" w:space="0" w:color="auto"/>
      </w:divBdr>
    </w:div>
    <w:div w:id="110053130">
      <w:bodyDiv w:val="1"/>
      <w:marLeft w:val="0"/>
      <w:marRight w:val="0"/>
      <w:marTop w:val="0"/>
      <w:marBottom w:val="0"/>
      <w:divBdr>
        <w:top w:val="none" w:sz="0" w:space="0" w:color="auto"/>
        <w:left w:val="none" w:sz="0" w:space="0" w:color="auto"/>
        <w:bottom w:val="none" w:sz="0" w:space="0" w:color="auto"/>
        <w:right w:val="none" w:sz="0" w:space="0" w:color="auto"/>
      </w:divBdr>
    </w:div>
    <w:div w:id="112094037">
      <w:bodyDiv w:val="1"/>
      <w:marLeft w:val="0"/>
      <w:marRight w:val="0"/>
      <w:marTop w:val="0"/>
      <w:marBottom w:val="0"/>
      <w:divBdr>
        <w:top w:val="none" w:sz="0" w:space="0" w:color="auto"/>
        <w:left w:val="none" w:sz="0" w:space="0" w:color="auto"/>
        <w:bottom w:val="none" w:sz="0" w:space="0" w:color="auto"/>
        <w:right w:val="none" w:sz="0" w:space="0" w:color="auto"/>
      </w:divBdr>
    </w:div>
    <w:div w:id="131139043">
      <w:bodyDiv w:val="1"/>
      <w:marLeft w:val="0"/>
      <w:marRight w:val="0"/>
      <w:marTop w:val="0"/>
      <w:marBottom w:val="0"/>
      <w:divBdr>
        <w:top w:val="none" w:sz="0" w:space="0" w:color="auto"/>
        <w:left w:val="none" w:sz="0" w:space="0" w:color="auto"/>
        <w:bottom w:val="none" w:sz="0" w:space="0" w:color="auto"/>
        <w:right w:val="none" w:sz="0" w:space="0" w:color="auto"/>
      </w:divBdr>
    </w:div>
    <w:div w:id="143932652">
      <w:bodyDiv w:val="1"/>
      <w:marLeft w:val="0"/>
      <w:marRight w:val="0"/>
      <w:marTop w:val="0"/>
      <w:marBottom w:val="0"/>
      <w:divBdr>
        <w:top w:val="none" w:sz="0" w:space="0" w:color="auto"/>
        <w:left w:val="none" w:sz="0" w:space="0" w:color="auto"/>
        <w:bottom w:val="none" w:sz="0" w:space="0" w:color="auto"/>
        <w:right w:val="none" w:sz="0" w:space="0" w:color="auto"/>
      </w:divBdr>
    </w:div>
    <w:div w:id="144903716">
      <w:bodyDiv w:val="1"/>
      <w:marLeft w:val="0"/>
      <w:marRight w:val="0"/>
      <w:marTop w:val="0"/>
      <w:marBottom w:val="0"/>
      <w:divBdr>
        <w:top w:val="none" w:sz="0" w:space="0" w:color="auto"/>
        <w:left w:val="none" w:sz="0" w:space="0" w:color="auto"/>
        <w:bottom w:val="none" w:sz="0" w:space="0" w:color="auto"/>
        <w:right w:val="none" w:sz="0" w:space="0" w:color="auto"/>
      </w:divBdr>
    </w:div>
    <w:div w:id="150679793">
      <w:bodyDiv w:val="1"/>
      <w:marLeft w:val="0"/>
      <w:marRight w:val="0"/>
      <w:marTop w:val="0"/>
      <w:marBottom w:val="0"/>
      <w:divBdr>
        <w:top w:val="none" w:sz="0" w:space="0" w:color="auto"/>
        <w:left w:val="none" w:sz="0" w:space="0" w:color="auto"/>
        <w:bottom w:val="none" w:sz="0" w:space="0" w:color="auto"/>
        <w:right w:val="none" w:sz="0" w:space="0" w:color="auto"/>
      </w:divBdr>
    </w:div>
    <w:div w:id="151719349">
      <w:bodyDiv w:val="1"/>
      <w:marLeft w:val="0"/>
      <w:marRight w:val="0"/>
      <w:marTop w:val="0"/>
      <w:marBottom w:val="0"/>
      <w:divBdr>
        <w:top w:val="none" w:sz="0" w:space="0" w:color="auto"/>
        <w:left w:val="none" w:sz="0" w:space="0" w:color="auto"/>
        <w:bottom w:val="none" w:sz="0" w:space="0" w:color="auto"/>
        <w:right w:val="none" w:sz="0" w:space="0" w:color="auto"/>
      </w:divBdr>
    </w:div>
    <w:div w:id="159195045">
      <w:bodyDiv w:val="1"/>
      <w:marLeft w:val="0"/>
      <w:marRight w:val="0"/>
      <w:marTop w:val="0"/>
      <w:marBottom w:val="0"/>
      <w:divBdr>
        <w:top w:val="none" w:sz="0" w:space="0" w:color="auto"/>
        <w:left w:val="none" w:sz="0" w:space="0" w:color="auto"/>
        <w:bottom w:val="none" w:sz="0" w:space="0" w:color="auto"/>
        <w:right w:val="none" w:sz="0" w:space="0" w:color="auto"/>
      </w:divBdr>
    </w:div>
    <w:div w:id="159781595">
      <w:bodyDiv w:val="1"/>
      <w:marLeft w:val="0"/>
      <w:marRight w:val="0"/>
      <w:marTop w:val="0"/>
      <w:marBottom w:val="0"/>
      <w:divBdr>
        <w:top w:val="none" w:sz="0" w:space="0" w:color="auto"/>
        <w:left w:val="none" w:sz="0" w:space="0" w:color="auto"/>
        <w:bottom w:val="none" w:sz="0" w:space="0" w:color="auto"/>
        <w:right w:val="none" w:sz="0" w:space="0" w:color="auto"/>
      </w:divBdr>
    </w:div>
    <w:div w:id="160899178">
      <w:bodyDiv w:val="1"/>
      <w:marLeft w:val="0"/>
      <w:marRight w:val="0"/>
      <w:marTop w:val="0"/>
      <w:marBottom w:val="0"/>
      <w:divBdr>
        <w:top w:val="none" w:sz="0" w:space="0" w:color="auto"/>
        <w:left w:val="none" w:sz="0" w:space="0" w:color="auto"/>
        <w:bottom w:val="none" w:sz="0" w:space="0" w:color="auto"/>
        <w:right w:val="none" w:sz="0" w:space="0" w:color="auto"/>
      </w:divBdr>
    </w:div>
    <w:div w:id="166408103">
      <w:bodyDiv w:val="1"/>
      <w:marLeft w:val="0"/>
      <w:marRight w:val="0"/>
      <w:marTop w:val="0"/>
      <w:marBottom w:val="0"/>
      <w:divBdr>
        <w:top w:val="none" w:sz="0" w:space="0" w:color="auto"/>
        <w:left w:val="none" w:sz="0" w:space="0" w:color="auto"/>
        <w:bottom w:val="none" w:sz="0" w:space="0" w:color="auto"/>
        <w:right w:val="none" w:sz="0" w:space="0" w:color="auto"/>
      </w:divBdr>
    </w:div>
    <w:div w:id="167451680">
      <w:bodyDiv w:val="1"/>
      <w:marLeft w:val="0"/>
      <w:marRight w:val="0"/>
      <w:marTop w:val="0"/>
      <w:marBottom w:val="0"/>
      <w:divBdr>
        <w:top w:val="none" w:sz="0" w:space="0" w:color="auto"/>
        <w:left w:val="none" w:sz="0" w:space="0" w:color="auto"/>
        <w:bottom w:val="none" w:sz="0" w:space="0" w:color="auto"/>
        <w:right w:val="none" w:sz="0" w:space="0" w:color="auto"/>
      </w:divBdr>
    </w:div>
    <w:div w:id="169299172">
      <w:bodyDiv w:val="1"/>
      <w:marLeft w:val="0"/>
      <w:marRight w:val="0"/>
      <w:marTop w:val="0"/>
      <w:marBottom w:val="0"/>
      <w:divBdr>
        <w:top w:val="none" w:sz="0" w:space="0" w:color="auto"/>
        <w:left w:val="none" w:sz="0" w:space="0" w:color="auto"/>
        <w:bottom w:val="none" w:sz="0" w:space="0" w:color="auto"/>
        <w:right w:val="none" w:sz="0" w:space="0" w:color="auto"/>
      </w:divBdr>
    </w:div>
    <w:div w:id="169872343">
      <w:bodyDiv w:val="1"/>
      <w:marLeft w:val="0"/>
      <w:marRight w:val="0"/>
      <w:marTop w:val="0"/>
      <w:marBottom w:val="0"/>
      <w:divBdr>
        <w:top w:val="none" w:sz="0" w:space="0" w:color="auto"/>
        <w:left w:val="none" w:sz="0" w:space="0" w:color="auto"/>
        <w:bottom w:val="none" w:sz="0" w:space="0" w:color="auto"/>
        <w:right w:val="none" w:sz="0" w:space="0" w:color="auto"/>
      </w:divBdr>
    </w:div>
    <w:div w:id="173109816">
      <w:bodyDiv w:val="1"/>
      <w:marLeft w:val="0"/>
      <w:marRight w:val="0"/>
      <w:marTop w:val="0"/>
      <w:marBottom w:val="0"/>
      <w:divBdr>
        <w:top w:val="none" w:sz="0" w:space="0" w:color="auto"/>
        <w:left w:val="none" w:sz="0" w:space="0" w:color="auto"/>
        <w:bottom w:val="none" w:sz="0" w:space="0" w:color="auto"/>
        <w:right w:val="none" w:sz="0" w:space="0" w:color="auto"/>
      </w:divBdr>
    </w:div>
    <w:div w:id="180047680">
      <w:bodyDiv w:val="1"/>
      <w:marLeft w:val="0"/>
      <w:marRight w:val="0"/>
      <w:marTop w:val="0"/>
      <w:marBottom w:val="0"/>
      <w:divBdr>
        <w:top w:val="none" w:sz="0" w:space="0" w:color="auto"/>
        <w:left w:val="none" w:sz="0" w:space="0" w:color="auto"/>
        <w:bottom w:val="none" w:sz="0" w:space="0" w:color="auto"/>
        <w:right w:val="none" w:sz="0" w:space="0" w:color="auto"/>
      </w:divBdr>
    </w:div>
    <w:div w:id="183371652">
      <w:bodyDiv w:val="1"/>
      <w:marLeft w:val="0"/>
      <w:marRight w:val="0"/>
      <w:marTop w:val="0"/>
      <w:marBottom w:val="0"/>
      <w:divBdr>
        <w:top w:val="none" w:sz="0" w:space="0" w:color="auto"/>
        <w:left w:val="none" w:sz="0" w:space="0" w:color="auto"/>
        <w:bottom w:val="none" w:sz="0" w:space="0" w:color="auto"/>
        <w:right w:val="none" w:sz="0" w:space="0" w:color="auto"/>
      </w:divBdr>
    </w:div>
    <w:div w:id="183595704">
      <w:bodyDiv w:val="1"/>
      <w:marLeft w:val="0"/>
      <w:marRight w:val="0"/>
      <w:marTop w:val="0"/>
      <w:marBottom w:val="0"/>
      <w:divBdr>
        <w:top w:val="none" w:sz="0" w:space="0" w:color="auto"/>
        <w:left w:val="none" w:sz="0" w:space="0" w:color="auto"/>
        <w:bottom w:val="none" w:sz="0" w:space="0" w:color="auto"/>
        <w:right w:val="none" w:sz="0" w:space="0" w:color="auto"/>
      </w:divBdr>
    </w:div>
    <w:div w:id="190146065">
      <w:bodyDiv w:val="1"/>
      <w:marLeft w:val="0"/>
      <w:marRight w:val="0"/>
      <w:marTop w:val="0"/>
      <w:marBottom w:val="0"/>
      <w:divBdr>
        <w:top w:val="none" w:sz="0" w:space="0" w:color="auto"/>
        <w:left w:val="none" w:sz="0" w:space="0" w:color="auto"/>
        <w:bottom w:val="none" w:sz="0" w:space="0" w:color="auto"/>
        <w:right w:val="none" w:sz="0" w:space="0" w:color="auto"/>
      </w:divBdr>
    </w:div>
    <w:div w:id="190993520">
      <w:bodyDiv w:val="1"/>
      <w:marLeft w:val="0"/>
      <w:marRight w:val="0"/>
      <w:marTop w:val="0"/>
      <w:marBottom w:val="0"/>
      <w:divBdr>
        <w:top w:val="none" w:sz="0" w:space="0" w:color="auto"/>
        <w:left w:val="none" w:sz="0" w:space="0" w:color="auto"/>
        <w:bottom w:val="none" w:sz="0" w:space="0" w:color="auto"/>
        <w:right w:val="none" w:sz="0" w:space="0" w:color="auto"/>
      </w:divBdr>
    </w:div>
    <w:div w:id="191118544">
      <w:bodyDiv w:val="1"/>
      <w:marLeft w:val="0"/>
      <w:marRight w:val="0"/>
      <w:marTop w:val="0"/>
      <w:marBottom w:val="0"/>
      <w:divBdr>
        <w:top w:val="none" w:sz="0" w:space="0" w:color="auto"/>
        <w:left w:val="none" w:sz="0" w:space="0" w:color="auto"/>
        <w:bottom w:val="none" w:sz="0" w:space="0" w:color="auto"/>
        <w:right w:val="none" w:sz="0" w:space="0" w:color="auto"/>
      </w:divBdr>
    </w:div>
    <w:div w:id="194390688">
      <w:bodyDiv w:val="1"/>
      <w:marLeft w:val="0"/>
      <w:marRight w:val="0"/>
      <w:marTop w:val="0"/>
      <w:marBottom w:val="0"/>
      <w:divBdr>
        <w:top w:val="none" w:sz="0" w:space="0" w:color="auto"/>
        <w:left w:val="none" w:sz="0" w:space="0" w:color="auto"/>
        <w:bottom w:val="none" w:sz="0" w:space="0" w:color="auto"/>
        <w:right w:val="none" w:sz="0" w:space="0" w:color="auto"/>
      </w:divBdr>
    </w:div>
    <w:div w:id="194852466">
      <w:bodyDiv w:val="1"/>
      <w:marLeft w:val="0"/>
      <w:marRight w:val="0"/>
      <w:marTop w:val="0"/>
      <w:marBottom w:val="0"/>
      <w:divBdr>
        <w:top w:val="none" w:sz="0" w:space="0" w:color="auto"/>
        <w:left w:val="none" w:sz="0" w:space="0" w:color="auto"/>
        <w:bottom w:val="none" w:sz="0" w:space="0" w:color="auto"/>
        <w:right w:val="none" w:sz="0" w:space="0" w:color="auto"/>
      </w:divBdr>
    </w:div>
    <w:div w:id="195898096">
      <w:bodyDiv w:val="1"/>
      <w:marLeft w:val="0"/>
      <w:marRight w:val="0"/>
      <w:marTop w:val="0"/>
      <w:marBottom w:val="0"/>
      <w:divBdr>
        <w:top w:val="none" w:sz="0" w:space="0" w:color="auto"/>
        <w:left w:val="none" w:sz="0" w:space="0" w:color="auto"/>
        <w:bottom w:val="none" w:sz="0" w:space="0" w:color="auto"/>
        <w:right w:val="none" w:sz="0" w:space="0" w:color="auto"/>
      </w:divBdr>
    </w:div>
    <w:div w:id="211844779">
      <w:bodyDiv w:val="1"/>
      <w:marLeft w:val="0"/>
      <w:marRight w:val="0"/>
      <w:marTop w:val="0"/>
      <w:marBottom w:val="0"/>
      <w:divBdr>
        <w:top w:val="none" w:sz="0" w:space="0" w:color="auto"/>
        <w:left w:val="none" w:sz="0" w:space="0" w:color="auto"/>
        <w:bottom w:val="none" w:sz="0" w:space="0" w:color="auto"/>
        <w:right w:val="none" w:sz="0" w:space="0" w:color="auto"/>
      </w:divBdr>
    </w:div>
    <w:div w:id="212892003">
      <w:bodyDiv w:val="1"/>
      <w:marLeft w:val="0"/>
      <w:marRight w:val="0"/>
      <w:marTop w:val="0"/>
      <w:marBottom w:val="0"/>
      <w:divBdr>
        <w:top w:val="none" w:sz="0" w:space="0" w:color="auto"/>
        <w:left w:val="none" w:sz="0" w:space="0" w:color="auto"/>
        <w:bottom w:val="none" w:sz="0" w:space="0" w:color="auto"/>
        <w:right w:val="none" w:sz="0" w:space="0" w:color="auto"/>
      </w:divBdr>
    </w:div>
    <w:div w:id="213085821">
      <w:bodyDiv w:val="1"/>
      <w:marLeft w:val="0"/>
      <w:marRight w:val="0"/>
      <w:marTop w:val="0"/>
      <w:marBottom w:val="0"/>
      <w:divBdr>
        <w:top w:val="none" w:sz="0" w:space="0" w:color="auto"/>
        <w:left w:val="none" w:sz="0" w:space="0" w:color="auto"/>
        <w:bottom w:val="none" w:sz="0" w:space="0" w:color="auto"/>
        <w:right w:val="none" w:sz="0" w:space="0" w:color="auto"/>
      </w:divBdr>
    </w:div>
    <w:div w:id="215245498">
      <w:bodyDiv w:val="1"/>
      <w:marLeft w:val="0"/>
      <w:marRight w:val="0"/>
      <w:marTop w:val="0"/>
      <w:marBottom w:val="0"/>
      <w:divBdr>
        <w:top w:val="none" w:sz="0" w:space="0" w:color="auto"/>
        <w:left w:val="none" w:sz="0" w:space="0" w:color="auto"/>
        <w:bottom w:val="none" w:sz="0" w:space="0" w:color="auto"/>
        <w:right w:val="none" w:sz="0" w:space="0" w:color="auto"/>
      </w:divBdr>
    </w:div>
    <w:div w:id="216599206">
      <w:bodyDiv w:val="1"/>
      <w:marLeft w:val="0"/>
      <w:marRight w:val="0"/>
      <w:marTop w:val="0"/>
      <w:marBottom w:val="0"/>
      <w:divBdr>
        <w:top w:val="none" w:sz="0" w:space="0" w:color="auto"/>
        <w:left w:val="none" w:sz="0" w:space="0" w:color="auto"/>
        <w:bottom w:val="none" w:sz="0" w:space="0" w:color="auto"/>
        <w:right w:val="none" w:sz="0" w:space="0" w:color="auto"/>
      </w:divBdr>
    </w:div>
    <w:div w:id="217472267">
      <w:bodyDiv w:val="1"/>
      <w:marLeft w:val="0"/>
      <w:marRight w:val="0"/>
      <w:marTop w:val="0"/>
      <w:marBottom w:val="0"/>
      <w:divBdr>
        <w:top w:val="none" w:sz="0" w:space="0" w:color="auto"/>
        <w:left w:val="none" w:sz="0" w:space="0" w:color="auto"/>
        <w:bottom w:val="none" w:sz="0" w:space="0" w:color="auto"/>
        <w:right w:val="none" w:sz="0" w:space="0" w:color="auto"/>
      </w:divBdr>
    </w:div>
    <w:div w:id="222259501">
      <w:bodyDiv w:val="1"/>
      <w:marLeft w:val="0"/>
      <w:marRight w:val="0"/>
      <w:marTop w:val="0"/>
      <w:marBottom w:val="0"/>
      <w:divBdr>
        <w:top w:val="none" w:sz="0" w:space="0" w:color="auto"/>
        <w:left w:val="none" w:sz="0" w:space="0" w:color="auto"/>
        <w:bottom w:val="none" w:sz="0" w:space="0" w:color="auto"/>
        <w:right w:val="none" w:sz="0" w:space="0" w:color="auto"/>
      </w:divBdr>
    </w:div>
    <w:div w:id="225143246">
      <w:bodyDiv w:val="1"/>
      <w:marLeft w:val="0"/>
      <w:marRight w:val="0"/>
      <w:marTop w:val="0"/>
      <w:marBottom w:val="0"/>
      <w:divBdr>
        <w:top w:val="none" w:sz="0" w:space="0" w:color="auto"/>
        <w:left w:val="none" w:sz="0" w:space="0" w:color="auto"/>
        <w:bottom w:val="none" w:sz="0" w:space="0" w:color="auto"/>
        <w:right w:val="none" w:sz="0" w:space="0" w:color="auto"/>
      </w:divBdr>
    </w:div>
    <w:div w:id="231698236">
      <w:bodyDiv w:val="1"/>
      <w:marLeft w:val="0"/>
      <w:marRight w:val="0"/>
      <w:marTop w:val="0"/>
      <w:marBottom w:val="0"/>
      <w:divBdr>
        <w:top w:val="none" w:sz="0" w:space="0" w:color="auto"/>
        <w:left w:val="none" w:sz="0" w:space="0" w:color="auto"/>
        <w:bottom w:val="none" w:sz="0" w:space="0" w:color="auto"/>
        <w:right w:val="none" w:sz="0" w:space="0" w:color="auto"/>
      </w:divBdr>
    </w:div>
    <w:div w:id="232735709">
      <w:bodyDiv w:val="1"/>
      <w:marLeft w:val="0"/>
      <w:marRight w:val="0"/>
      <w:marTop w:val="0"/>
      <w:marBottom w:val="0"/>
      <w:divBdr>
        <w:top w:val="none" w:sz="0" w:space="0" w:color="auto"/>
        <w:left w:val="none" w:sz="0" w:space="0" w:color="auto"/>
        <w:bottom w:val="none" w:sz="0" w:space="0" w:color="auto"/>
        <w:right w:val="none" w:sz="0" w:space="0" w:color="auto"/>
      </w:divBdr>
    </w:div>
    <w:div w:id="237177945">
      <w:bodyDiv w:val="1"/>
      <w:marLeft w:val="0"/>
      <w:marRight w:val="0"/>
      <w:marTop w:val="0"/>
      <w:marBottom w:val="0"/>
      <w:divBdr>
        <w:top w:val="none" w:sz="0" w:space="0" w:color="auto"/>
        <w:left w:val="none" w:sz="0" w:space="0" w:color="auto"/>
        <w:bottom w:val="none" w:sz="0" w:space="0" w:color="auto"/>
        <w:right w:val="none" w:sz="0" w:space="0" w:color="auto"/>
      </w:divBdr>
    </w:div>
    <w:div w:id="237598244">
      <w:bodyDiv w:val="1"/>
      <w:marLeft w:val="0"/>
      <w:marRight w:val="0"/>
      <w:marTop w:val="0"/>
      <w:marBottom w:val="0"/>
      <w:divBdr>
        <w:top w:val="none" w:sz="0" w:space="0" w:color="auto"/>
        <w:left w:val="none" w:sz="0" w:space="0" w:color="auto"/>
        <w:bottom w:val="none" w:sz="0" w:space="0" w:color="auto"/>
        <w:right w:val="none" w:sz="0" w:space="0" w:color="auto"/>
      </w:divBdr>
    </w:div>
    <w:div w:id="241527367">
      <w:bodyDiv w:val="1"/>
      <w:marLeft w:val="0"/>
      <w:marRight w:val="0"/>
      <w:marTop w:val="0"/>
      <w:marBottom w:val="0"/>
      <w:divBdr>
        <w:top w:val="none" w:sz="0" w:space="0" w:color="auto"/>
        <w:left w:val="none" w:sz="0" w:space="0" w:color="auto"/>
        <w:bottom w:val="none" w:sz="0" w:space="0" w:color="auto"/>
        <w:right w:val="none" w:sz="0" w:space="0" w:color="auto"/>
      </w:divBdr>
    </w:div>
    <w:div w:id="242839260">
      <w:bodyDiv w:val="1"/>
      <w:marLeft w:val="0"/>
      <w:marRight w:val="0"/>
      <w:marTop w:val="0"/>
      <w:marBottom w:val="0"/>
      <w:divBdr>
        <w:top w:val="none" w:sz="0" w:space="0" w:color="auto"/>
        <w:left w:val="none" w:sz="0" w:space="0" w:color="auto"/>
        <w:bottom w:val="none" w:sz="0" w:space="0" w:color="auto"/>
        <w:right w:val="none" w:sz="0" w:space="0" w:color="auto"/>
      </w:divBdr>
    </w:div>
    <w:div w:id="248538726">
      <w:bodyDiv w:val="1"/>
      <w:marLeft w:val="0"/>
      <w:marRight w:val="0"/>
      <w:marTop w:val="0"/>
      <w:marBottom w:val="0"/>
      <w:divBdr>
        <w:top w:val="none" w:sz="0" w:space="0" w:color="auto"/>
        <w:left w:val="none" w:sz="0" w:space="0" w:color="auto"/>
        <w:bottom w:val="none" w:sz="0" w:space="0" w:color="auto"/>
        <w:right w:val="none" w:sz="0" w:space="0" w:color="auto"/>
      </w:divBdr>
    </w:div>
    <w:div w:id="265041456">
      <w:bodyDiv w:val="1"/>
      <w:marLeft w:val="0"/>
      <w:marRight w:val="0"/>
      <w:marTop w:val="0"/>
      <w:marBottom w:val="0"/>
      <w:divBdr>
        <w:top w:val="none" w:sz="0" w:space="0" w:color="auto"/>
        <w:left w:val="none" w:sz="0" w:space="0" w:color="auto"/>
        <w:bottom w:val="none" w:sz="0" w:space="0" w:color="auto"/>
        <w:right w:val="none" w:sz="0" w:space="0" w:color="auto"/>
      </w:divBdr>
    </w:div>
    <w:div w:id="267541324">
      <w:bodyDiv w:val="1"/>
      <w:marLeft w:val="0"/>
      <w:marRight w:val="0"/>
      <w:marTop w:val="0"/>
      <w:marBottom w:val="0"/>
      <w:divBdr>
        <w:top w:val="none" w:sz="0" w:space="0" w:color="auto"/>
        <w:left w:val="none" w:sz="0" w:space="0" w:color="auto"/>
        <w:bottom w:val="none" w:sz="0" w:space="0" w:color="auto"/>
        <w:right w:val="none" w:sz="0" w:space="0" w:color="auto"/>
      </w:divBdr>
    </w:div>
    <w:div w:id="276496924">
      <w:bodyDiv w:val="1"/>
      <w:marLeft w:val="0"/>
      <w:marRight w:val="0"/>
      <w:marTop w:val="0"/>
      <w:marBottom w:val="0"/>
      <w:divBdr>
        <w:top w:val="none" w:sz="0" w:space="0" w:color="auto"/>
        <w:left w:val="none" w:sz="0" w:space="0" w:color="auto"/>
        <w:bottom w:val="none" w:sz="0" w:space="0" w:color="auto"/>
        <w:right w:val="none" w:sz="0" w:space="0" w:color="auto"/>
      </w:divBdr>
    </w:div>
    <w:div w:id="282199365">
      <w:bodyDiv w:val="1"/>
      <w:marLeft w:val="0"/>
      <w:marRight w:val="0"/>
      <w:marTop w:val="0"/>
      <w:marBottom w:val="0"/>
      <w:divBdr>
        <w:top w:val="none" w:sz="0" w:space="0" w:color="auto"/>
        <w:left w:val="none" w:sz="0" w:space="0" w:color="auto"/>
        <w:bottom w:val="none" w:sz="0" w:space="0" w:color="auto"/>
        <w:right w:val="none" w:sz="0" w:space="0" w:color="auto"/>
      </w:divBdr>
    </w:div>
    <w:div w:id="287712110">
      <w:bodyDiv w:val="1"/>
      <w:marLeft w:val="0"/>
      <w:marRight w:val="0"/>
      <w:marTop w:val="0"/>
      <w:marBottom w:val="0"/>
      <w:divBdr>
        <w:top w:val="none" w:sz="0" w:space="0" w:color="auto"/>
        <w:left w:val="none" w:sz="0" w:space="0" w:color="auto"/>
        <w:bottom w:val="none" w:sz="0" w:space="0" w:color="auto"/>
        <w:right w:val="none" w:sz="0" w:space="0" w:color="auto"/>
      </w:divBdr>
    </w:div>
    <w:div w:id="292105506">
      <w:bodyDiv w:val="1"/>
      <w:marLeft w:val="0"/>
      <w:marRight w:val="0"/>
      <w:marTop w:val="0"/>
      <w:marBottom w:val="0"/>
      <w:divBdr>
        <w:top w:val="none" w:sz="0" w:space="0" w:color="auto"/>
        <w:left w:val="none" w:sz="0" w:space="0" w:color="auto"/>
        <w:bottom w:val="none" w:sz="0" w:space="0" w:color="auto"/>
        <w:right w:val="none" w:sz="0" w:space="0" w:color="auto"/>
      </w:divBdr>
    </w:div>
    <w:div w:id="299726632">
      <w:bodyDiv w:val="1"/>
      <w:marLeft w:val="0"/>
      <w:marRight w:val="0"/>
      <w:marTop w:val="0"/>
      <w:marBottom w:val="0"/>
      <w:divBdr>
        <w:top w:val="none" w:sz="0" w:space="0" w:color="auto"/>
        <w:left w:val="none" w:sz="0" w:space="0" w:color="auto"/>
        <w:bottom w:val="none" w:sz="0" w:space="0" w:color="auto"/>
        <w:right w:val="none" w:sz="0" w:space="0" w:color="auto"/>
      </w:divBdr>
    </w:div>
    <w:div w:id="307327156">
      <w:bodyDiv w:val="1"/>
      <w:marLeft w:val="0"/>
      <w:marRight w:val="0"/>
      <w:marTop w:val="0"/>
      <w:marBottom w:val="0"/>
      <w:divBdr>
        <w:top w:val="none" w:sz="0" w:space="0" w:color="auto"/>
        <w:left w:val="none" w:sz="0" w:space="0" w:color="auto"/>
        <w:bottom w:val="none" w:sz="0" w:space="0" w:color="auto"/>
        <w:right w:val="none" w:sz="0" w:space="0" w:color="auto"/>
      </w:divBdr>
    </w:div>
    <w:div w:id="325130452">
      <w:bodyDiv w:val="1"/>
      <w:marLeft w:val="0"/>
      <w:marRight w:val="0"/>
      <w:marTop w:val="0"/>
      <w:marBottom w:val="0"/>
      <w:divBdr>
        <w:top w:val="none" w:sz="0" w:space="0" w:color="auto"/>
        <w:left w:val="none" w:sz="0" w:space="0" w:color="auto"/>
        <w:bottom w:val="none" w:sz="0" w:space="0" w:color="auto"/>
        <w:right w:val="none" w:sz="0" w:space="0" w:color="auto"/>
      </w:divBdr>
    </w:div>
    <w:div w:id="326716868">
      <w:bodyDiv w:val="1"/>
      <w:marLeft w:val="0"/>
      <w:marRight w:val="0"/>
      <w:marTop w:val="0"/>
      <w:marBottom w:val="0"/>
      <w:divBdr>
        <w:top w:val="none" w:sz="0" w:space="0" w:color="auto"/>
        <w:left w:val="none" w:sz="0" w:space="0" w:color="auto"/>
        <w:bottom w:val="none" w:sz="0" w:space="0" w:color="auto"/>
        <w:right w:val="none" w:sz="0" w:space="0" w:color="auto"/>
      </w:divBdr>
    </w:div>
    <w:div w:id="333453672">
      <w:bodyDiv w:val="1"/>
      <w:marLeft w:val="0"/>
      <w:marRight w:val="0"/>
      <w:marTop w:val="0"/>
      <w:marBottom w:val="0"/>
      <w:divBdr>
        <w:top w:val="none" w:sz="0" w:space="0" w:color="auto"/>
        <w:left w:val="none" w:sz="0" w:space="0" w:color="auto"/>
        <w:bottom w:val="none" w:sz="0" w:space="0" w:color="auto"/>
        <w:right w:val="none" w:sz="0" w:space="0" w:color="auto"/>
      </w:divBdr>
    </w:div>
    <w:div w:id="342782592">
      <w:bodyDiv w:val="1"/>
      <w:marLeft w:val="0"/>
      <w:marRight w:val="0"/>
      <w:marTop w:val="0"/>
      <w:marBottom w:val="0"/>
      <w:divBdr>
        <w:top w:val="none" w:sz="0" w:space="0" w:color="auto"/>
        <w:left w:val="none" w:sz="0" w:space="0" w:color="auto"/>
        <w:bottom w:val="none" w:sz="0" w:space="0" w:color="auto"/>
        <w:right w:val="none" w:sz="0" w:space="0" w:color="auto"/>
      </w:divBdr>
    </w:div>
    <w:div w:id="344981627">
      <w:bodyDiv w:val="1"/>
      <w:marLeft w:val="0"/>
      <w:marRight w:val="0"/>
      <w:marTop w:val="0"/>
      <w:marBottom w:val="0"/>
      <w:divBdr>
        <w:top w:val="none" w:sz="0" w:space="0" w:color="auto"/>
        <w:left w:val="none" w:sz="0" w:space="0" w:color="auto"/>
        <w:bottom w:val="none" w:sz="0" w:space="0" w:color="auto"/>
        <w:right w:val="none" w:sz="0" w:space="0" w:color="auto"/>
      </w:divBdr>
    </w:div>
    <w:div w:id="353657584">
      <w:bodyDiv w:val="1"/>
      <w:marLeft w:val="0"/>
      <w:marRight w:val="0"/>
      <w:marTop w:val="0"/>
      <w:marBottom w:val="0"/>
      <w:divBdr>
        <w:top w:val="none" w:sz="0" w:space="0" w:color="auto"/>
        <w:left w:val="none" w:sz="0" w:space="0" w:color="auto"/>
        <w:bottom w:val="none" w:sz="0" w:space="0" w:color="auto"/>
        <w:right w:val="none" w:sz="0" w:space="0" w:color="auto"/>
      </w:divBdr>
    </w:div>
    <w:div w:id="353925999">
      <w:bodyDiv w:val="1"/>
      <w:marLeft w:val="0"/>
      <w:marRight w:val="0"/>
      <w:marTop w:val="0"/>
      <w:marBottom w:val="0"/>
      <w:divBdr>
        <w:top w:val="none" w:sz="0" w:space="0" w:color="auto"/>
        <w:left w:val="none" w:sz="0" w:space="0" w:color="auto"/>
        <w:bottom w:val="none" w:sz="0" w:space="0" w:color="auto"/>
        <w:right w:val="none" w:sz="0" w:space="0" w:color="auto"/>
      </w:divBdr>
    </w:div>
    <w:div w:id="357703771">
      <w:bodyDiv w:val="1"/>
      <w:marLeft w:val="0"/>
      <w:marRight w:val="0"/>
      <w:marTop w:val="0"/>
      <w:marBottom w:val="0"/>
      <w:divBdr>
        <w:top w:val="none" w:sz="0" w:space="0" w:color="auto"/>
        <w:left w:val="none" w:sz="0" w:space="0" w:color="auto"/>
        <w:bottom w:val="none" w:sz="0" w:space="0" w:color="auto"/>
        <w:right w:val="none" w:sz="0" w:space="0" w:color="auto"/>
      </w:divBdr>
    </w:div>
    <w:div w:id="361983989">
      <w:bodyDiv w:val="1"/>
      <w:marLeft w:val="0"/>
      <w:marRight w:val="0"/>
      <w:marTop w:val="0"/>
      <w:marBottom w:val="0"/>
      <w:divBdr>
        <w:top w:val="none" w:sz="0" w:space="0" w:color="auto"/>
        <w:left w:val="none" w:sz="0" w:space="0" w:color="auto"/>
        <w:bottom w:val="none" w:sz="0" w:space="0" w:color="auto"/>
        <w:right w:val="none" w:sz="0" w:space="0" w:color="auto"/>
      </w:divBdr>
    </w:div>
    <w:div w:id="363530248">
      <w:bodyDiv w:val="1"/>
      <w:marLeft w:val="0"/>
      <w:marRight w:val="0"/>
      <w:marTop w:val="0"/>
      <w:marBottom w:val="0"/>
      <w:divBdr>
        <w:top w:val="none" w:sz="0" w:space="0" w:color="auto"/>
        <w:left w:val="none" w:sz="0" w:space="0" w:color="auto"/>
        <w:bottom w:val="none" w:sz="0" w:space="0" w:color="auto"/>
        <w:right w:val="none" w:sz="0" w:space="0" w:color="auto"/>
      </w:divBdr>
    </w:div>
    <w:div w:id="363554266">
      <w:bodyDiv w:val="1"/>
      <w:marLeft w:val="0"/>
      <w:marRight w:val="0"/>
      <w:marTop w:val="0"/>
      <w:marBottom w:val="0"/>
      <w:divBdr>
        <w:top w:val="none" w:sz="0" w:space="0" w:color="auto"/>
        <w:left w:val="none" w:sz="0" w:space="0" w:color="auto"/>
        <w:bottom w:val="none" w:sz="0" w:space="0" w:color="auto"/>
        <w:right w:val="none" w:sz="0" w:space="0" w:color="auto"/>
      </w:divBdr>
    </w:div>
    <w:div w:id="364135654">
      <w:bodyDiv w:val="1"/>
      <w:marLeft w:val="0"/>
      <w:marRight w:val="0"/>
      <w:marTop w:val="0"/>
      <w:marBottom w:val="0"/>
      <w:divBdr>
        <w:top w:val="none" w:sz="0" w:space="0" w:color="auto"/>
        <w:left w:val="none" w:sz="0" w:space="0" w:color="auto"/>
        <w:bottom w:val="none" w:sz="0" w:space="0" w:color="auto"/>
        <w:right w:val="none" w:sz="0" w:space="0" w:color="auto"/>
      </w:divBdr>
    </w:div>
    <w:div w:id="366492068">
      <w:bodyDiv w:val="1"/>
      <w:marLeft w:val="0"/>
      <w:marRight w:val="0"/>
      <w:marTop w:val="0"/>
      <w:marBottom w:val="0"/>
      <w:divBdr>
        <w:top w:val="none" w:sz="0" w:space="0" w:color="auto"/>
        <w:left w:val="none" w:sz="0" w:space="0" w:color="auto"/>
        <w:bottom w:val="none" w:sz="0" w:space="0" w:color="auto"/>
        <w:right w:val="none" w:sz="0" w:space="0" w:color="auto"/>
      </w:divBdr>
    </w:div>
    <w:div w:id="377168381">
      <w:bodyDiv w:val="1"/>
      <w:marLeft w:val="0"/>
      <w:marRight w:val="0"/>
      <w:marTop w:val="0"/>
      <w:marBottom w:val="0"/>
      <w:divBdr>
        <w:top w:val="none" w:sz="0" w:space="0" w:color="auto"/>
        <w:left w:val="none" w:sz="0" w:space="0" w:color="auto"/>
        <w:bottom w:val="none" w:sz="0" w:space="0" w:color="auto"/>
        <w:right w:val="none" w:sz="0" w:space="0" w:color="auto"/>
      </w:divBdr>
    </w:div>
    <w:div w:id="379087885">
      <w:bodyDiv w:val="1"/>
      <w:marLeft w:val="0"/>
      <w:marRight w:val="0"/>
      <w:marTop w:val="0"/>
      <w:marBottom w:val="0"/>
      <w:divBdr>
        <w:top w:val="none" w:sz="0" w:space="0" w:color="auto"/>
        <w:left w:val="none" w:sz="0" w:space="0" w:color="auto"/>
        <w:bottom w:val="none" w:sz="0" w:space="0" w:color="auto"/>
        <w:right w:val="none" w:sz="0" w:space="0" w:color="auto"/>
      </w:divBdr>
    </w:div>
    <w:div w:id="379788231">
      <w:bodyDiv w:val="1"/>
      <w:marLeft w:val="0"/>
      <w:marRight w:val="0"/>
      <w:marTop w:val="0"/>
      <w:marBottom w:val="0"/>
      <w:divBdr>
        <w:top w:val="none" w:sz="0" w:space="0" w:color="auto"/>
        <w:left w:val="none" w:sz="0" w:space="0" w:color="auto"/>
        <w:bottom w:val="none" w:sz="0" w:space="0" w:color="auto"/>
        <w:right w:val="none" w:sz="0" w:space="0" w:color="auto"/>
      </w:divBdr>
    </w:div>
    <w:div w:id="382483157">
      <w:bodyDiv w:val="1"/>
      <w:marLeft w:val="0"/>
      <w:marRight w:val="0"/>
      <w:marTop w:val="0"/>
      <w:marBottom w:val="0"/>
      <w:divBdr>
        <w:top w:val="none" w:sz="0" w:space="0" w:color="auto"/>
        <w:left w:val="none" w:sz="0" w:space="0" w:color="auto"/>
        <w:bottom w:val="none" w:sz="0" w:space="0" w:color="auto"/>
        <w:right w:val="none" w:sz="0" w:space="0" w:color="auto"/>
      </w:divBdr>
    </w:div>
    <w:div w:id="389035486">
      <w:bodyDiv w:val="1"/>
      <w:marLeft w:val="0"/>
      <w:marRight w:val="0"/>
      <w:marTop w:val="0"/>
      <w:marBottom w:val="0"/>
      <w:divBdr>
        <w:top w:val="none" w:sz="0" w:space="0" w:color="auto"/>
        <w:left w:val="none" w:sz="0" w:space="0" w:color="auto"/>
        <w:bottom w:val="none" w:sz="0" w:space="0" w:color="auto"/>
        <w:right w:val="none" w:sz="0" w:space="0" w:color="auto"/>
      </w:divBdr>
    </w:div>
    <w:div w:id="389812850">
      <w:bodyDiv w:val="1"/>
      <w:marLeft w:val="0"/>
      <w:marRight w:val="0"/>
      <w:marTop w:val="0"/>
      <w:marBottom w:val="0"/>
      <w:divBdr>
        <w:top w:val="none" w:sz="0" w:space="0" w:color="auto"/>
        <w:left w:val="none" w:sz="0" w:space="0" w:color="auto"/>
        <w:bottom w:val="none" w:sz="0" w:space="0" w:color="auto"/>
        <w:right w:val="none" w:sz="0" w:space="0" w:color="auto"/>
      </w:divBdr>
    </w:div>
    <w:div w:id="390621316">
      <w:bodyDiv w:val="1"/>
      <w:marLeft w:val="0"/>
      <w:marRight w:val="0"/>
      <w:marTop w:val="0"/>
      <w:marBottom w:val="0"/>
      <w:divBdr>
        <w:top w:val="none" w:sz="0" w:space="0" w:color="auto"/>
        <w:left w:val="none" w:sz="0" w:space="0" w:color="auto"/>
        <w:bottom w:val="none" w:sz="0" w:space="0" w:color="auto"/>
        <w:right w:val="none" w:sz="0" w:space="0" w:color="auto"/>
      </w:divBdr>
    </w:div>
    <w:div w:id="391003966">
      <w:bodyDiv w:val="1"/>
      <w:marLeft w:val="0"/>
      <w:marRight w:val="0"/>
      <w:marTop w:val="0"/>
      <w:marBottom w:val="0"/>
      <w:divBdr>
        <w:top w:val="none" w:sz="0" w:space="0" w:color="auto"/>
        <w:left w:val="none" w:sz="0" w:space="0" w:color="auto"/>
        <w:bottom w:val="none" w:sz="0" w:space="0" w:color="auto"/>
        <w:right w:val="none" w:sz="0" w:space="0" w:color="auto"/>
      </w:divBdr>
    </w:div>
    <w:div w:id="403576859">
      <w:bodyDiv w:val="1"/>
      <w:marLeft w:val="0"/>
      <w:marRight w:val="0"/>
      <w:marTop w:val="0"/>
      <w:marBottom w:val="0"/>
      <w:divBdr>
        <w:top w:val="none" w:sz="0" w:space="0" w:color="auto"/>
        <w:left w:val="none" w:sz="0" w:space="0" w:color="auto"/>
        <w:bottom w:val="none" w:sz="0" w:space="0" w:color="auto"/>
        <w:right w:val="none" w:sz="0" w:space="0" w:color="auto"/>
      </w:divBdr>
    </w:div>
    <w:div w:id="404766612">
      <w:bodyDiv w:val="1"/>
      <w:marLeft w:val="0"/>
      <w:marRight w:val="0"/>
      <w:marTop w:val="0"/>
      <w:marBottom w:val="0"/>
      <w:divBdr>
        <w:top w:val="none" w:sz="0" w:space="0" w:color="auto"/>
        <w:left w:val="none" w:sz="0" w:space="0" w:color="auto"/>
        <w:bottom w:val="none" w:sz="0" w:space="0" w:color="auto"/>
        <w:right w:val="none" w:sz="0" w:space="0" w:color="auto"/>
      </w:divBdr>
    </w:div>
    <w:div w:id="408386602">
      <w:bodyDiv w:val="1"/>
      <w:marLeft w:val="0"/>
      <w:marRight w:val="0"/>
      <w:marTop w:val="0"/>
      <w:marBottom w:val="0"/>
      <w:divBdr>
        <w:top w:val="none" w:sz="0" w:space="0" w:color="auto"/>
        <w:left w:val="none" w:sz="0" w:space="0" w:color="auto"/>
        <w:bottom w:val="none" w:sz="0" w:space="0" w:color="auto"/>
        <w:right w:val="none" w:sz="0" w:space="0" w:color="auto"/>
      </w:divBdr>
    </w:div>
    <w:div w:id="408845196">
      <w:bodyDiv w:val="1"/>
      <w:marLeft w:val="0"/>
      <w:marRight w:val="0"/>
      <w:marTop w:val="0"/>
      <w:marBottom w:val="0"/>
      <w:divBdr>
        <w:top w:val="none" w:sz="0" w:space="0" w:color="auto"/>
        <w:left w:val="none" w:sz="0" w:space="0" w:color="auto"/>
        <w:bottom w:val="none" w:sz="0" w:space="0" w:color="auto"/>
        <w:right w:val="none" w:sz="0" w:space="0" w:color="auto"/>
      </w:divBdr>
    </w:div>
    <w:div w:id="420639947">
      <w:bodyDiv w:val="1"/>
      <w:marLeft w:val="0"/>
      <w:marRight w:val="0"/>
      <w:marTop w:val="0"/>
      <w:marBottom w:val="0"/>
      <w:divBdr>
        <w:top w:val="none" w:sz="0" w:space="0" w:color="auto"/>
        <w:left w:val="none" w:sz="0" w:space="0" w:color="auto"/>
        <w:bottom w:val="none" w:sz="0" w:space="0" w:color="auto"/>
        <w:right w:val="none" w:sz="0" w:space="0" w:color="auto"/>
      </w:divBdr>
    </w:div>
    <w:div w:id="438257658">
      <w:bodyDiv w:val="1"/>
      <w:marLeft w:val="0"/>
      <w:marRight w:val="0"/>
      <w:marTop w:val="0"/>
      <w:marBottom w:val="0"/>
      <w:divBdr>
        <w:top w:val="none" w:sz="0" w:space="0" w:color="auto"/>
        <w:left w:val="none" w:sz="0" w:space="0" w:color="auto"/>
        <w:bottom w:val="none" w:sz="0" w:space="0" w:color="auto"/>
        <w:right w:val="none" w:sz="0" w:space="0" w:color="auto"/>
      </w:divBdr>
    </w:div>
    <w:div w:id="439181141">
      <w:bodyDiv w:val="1"/>
      <w:marLeft w:val="0"/>
      <w:marRight w:val="0"/>
      <w:marTop w:val="0"/>
      <w:marBottom w:val="0"/>
      <w:divBdr>
        <w:top w:val="none" w:sz="0" w:space="0" w:color="auto"/>
        <w:left w:val="none" w:sz="0" w:space="0" w:color="auto"/>
        <w:bottom w:val="none" w:sz="0" w:space="0" w:color="auto"/>
        <w:right w:val="none" w:sz="0" w:space="0" w:color="auto"/>
      </w:divBdr>
    </w:div>
    <w:div w:id="440758466">
      <w:bodyDiv w:val="1"/>
      <w:marLeft w:val="0"/>
      <w:marRight w:val="0"/>
      <w:marTop w:val="0"/>
      <w:marBottom w:val="0"/>
      <w:divBdr>
        <w:top w:val="none" w:sz="0" w:space="0" w:color="auto"/>
        <w:left w:val="none" w:sz="0" w:space="0" w:color="auto"/>
        <w:bottom w:val="none" w:sz="0" w:space="0" w:color="auto"/>
        <w:right w:val="none" w:sz="0" w:space="0" w:color="auto"/>
      </w:divBdr>
    </w:div>
    <w:div w:id="442767982">
      <w:bodyDiv w:val="1"/>
      <w:marLeft w:val="0"/>
      <w:marRight w:val="0"/>
      <w:marTop w:val="0"/>
      <w:marBottom w:val="0"/>
      <w:divBdr>
        <w:top w:val="none" w:sz="0" w:space="0" w:color="auto"/>
        <w:left w:val="none" w:sz="0" w:space="0" w:color="auto"/>
        <w:bottom w:val="none" w:sz="0" w:space="0" w:color="auto"/>
        <w:right w:val="none" w:sz="0" w:space="0" w:color="auto"/>
      </w:divBdr>
    </w:div>
    <w:div w:id="446239597">
      <w:bodyDiv w:val="1"/>
      <w:marLeft w:val="0"/>
      <w:marRight w:val="0"/>
      <w:marTop w:val="0"/>
      <w:marBottom w:val="0"/>
      <w:divBdr>
        <w:top w:val="none" w:sz="0" w:space="0" w:color="auto"/>
        <w:left w:val="none" w:sz="0" w:space="0" w:color="auto"/>
        <w:bottom w:val="none" w:sz="0" w:space="0" w:color="auto"/>
        <w:right w:val="none" w:sz="0" w:space="0" w:color="auto"/>
      </w:divBdr>
    </w:div>
    <w:div w:id="449977535">
      <w:bodyDiv w:val="1"/>
      <w:marLeft w:val="0"/>
      <w:marRight w:val="0"/>
      <w:marTop w:val="0"/>
      <w:marBottom w:val="0"/>
      <w:divBdr>
        <w:top w:val="none" w:sz="0" w:space="0" w:color="auto"/>
        <w:left w:val="none" w:sz="0" w:space="0" w:color="auto"/>
        <w:bottom w:val="none" w:sz="0" w:space="0" w:color="auto"/>
        <w:right w:val="none" w:sz="0" w:space="0" w:color="auto"/>
      </w:divBdr>
    </w:div>
    <w:div w:id="453062724">
      <w:bodyDiv w:val="1"/>
      <w:marLeft w:val="0"/>
      <w:marRight w:val="0"/>
      <w:marTop w:val="0"/>
      <w:marBottom w:val="0"/>
      <w:divBdr>
        <w:top w:val="none" w:sz="0" w:space="0" w:color="auto"/>
        <w:left w:val="none" w:sz="0" w:space="0" w:color="auto"/>
        <w:bottom w:val="none" w:sz="0" w:space="0" w:color="auto"/>
        <w:right w:val="none" w:sz="0" w:space="0" w:color="auto"/>
      </w:divBdr>
    </w:div>
    <w:div w:id="453334272">
      <w:bodyDiv w:val="1"/>
      <w:marLeft w:val="0"/>
      <w:marRight w:val="0"/>
      <w:marTop w:val="0"/>
      <w:marBottom w:val="0"/>
      <w:divBdr>
        <w:top w:val="none" w:sz="0" w:space="0" w:color="auto"/>
        <w:left w:val="none" w:sz="0" w:space="0" w:color="auto"/>
        <w:bottom w:val="none" w:sz="0" w:space="0" w:color="auto"/>
        <w:right w:val="none" w:sz="0" w:space="0" w:color="auto"/>
      </w:divBdr>
    </w:div>
    <w:div w:id="462117712">
      <w:bodyDiv w:val="1"/>
      <w:marLeft w:val="0"/>
      <w:marRight w:val="0"/>
      <w:marTop w:val="0"/>
      <w:marBottom w:val="0"/>
      <w:divBdr>
        <w:top w:val="none" w:sz="0" w:space="0" w:color="auto"/>
        <w:left w:val="none" w:sz="0" w:space="0" w:color="auto"/>
        <w:bottom w:val="none" w:sz="0" w:space="0" w:color="auto"/>
        <w:right w:val="none" w:sz="0" w:space="0" w:color="auto"/>
      </w:divBdr>
    </w:div>
    <w:div w:id="463699588">
      <w:bodyDiv w:val="1"/>
      <w:marLeft w:val="0"/>
      <w:marRight w:val="0"/>
      <w:marTop w:val="0"/>
      <w:marBottom w:val="0"/>
      <w:divBdr>
        <w:top w:val="none" w:sz="0" w:space="0" w:color="auto"/>
        <w:left w:val="none" w:sz="0" w:space="0" w:color="auto"/>
        <w:bottom w:val="none" w:sz="0" w:space="0" w:color="auto"/>
        <w:right w:val="none" w:sz="0" w:space="0" w:color="auto"/>
      </w:divBdr>
    </w:div>
    <w:div w:id="467866605">
      <w:bodyDiv w:val="1"/>
      <w:marLeft w:val="0"/>
      <w:marRight w:val="0"/>
      <w:marTop w:val="0"/>
      <w:marBottom w:val="0"/>
      <w:divBdr>
        <w:top w:val="none" w:sz="0" w:space="0" w:color="auto"/>
        <w:left w:val="none" w:sz="0" w:space="0" w:color="auto"/>
        <w:bottom w:val="none" w:sz="0" w:space="0" w:color="auto"/>
        <w:right w:val="none" w:sz="0" w:space="0" w:color="auto"/>
      </w:divBdr>
    </w:div>
    <w:div w:id="471023359">
      <w:bodyDiv w:val="1"/>
      <w:marLeft w:val="0"/>
      <w:marRight w:val="0"/>
      <w:marTop w:val="0"/>
      <w:marBottom w:val="0"/>
      <w:divBdr>
        <w:top w:val="none" w:sz="0" w:space="0" w:color="auto"/>
        <w:left w:val="none" w:sz="0" w:space="0" w:color="auto"/>
        <w:bottom w:val="none" w:sz="0" w:space="0" w:color="auto"/>
        <w:right w:val="none" w:sz="0" w:space="0" w:color="auto"/>
      </w:divBdr>
    </w:div>
    <w:div w:id="475420624">
      <w:bodyDiv w:val="1"/>
      <w:marLeft w:val="0"/>
      <w:marRight w:val="0"/>
      <w:marTop w:val="0"/>
      <w:marBottom w:val="0"/>
      <w:divBdr>
        <w:top w:val="none" w:sz="0" w:space="0" w:color="auto"/>
        <w:left w:val="none" w:sz="0" w:space="0" w:color="auto"/>
        <w:bottom w:val="none" w:sz="0" w:space="0" w:color="auto"/>
        <w:right w:val="none" w:sz="0" w:space="0" w:color="auto"/>
      </w:divBdr>
    </w:div>
    <w:div w:id="480583987">
      <w:bodyDiv w:val="1"/>
      <w:marLeft w:val="0"/>
      <w:marRight w:val="0"/>
      <w:marTop w:val="0"/>
      <w:marBottom w:val="0"/>
      <w:divBdr>
        <w:top w:val="none" w:sz="0" w:space="0" w:color="auto"/>
        <w:left w:val="none" w:sz="0" w:space="0" w:color="auto"/>
        <w:bottom w:val="none" w:sz="0" w:space="0" w:color="auto"/>
        <w:right w:val="none" w:sz="0" w:space="0" w:color="auto"/>
      </w:divBdr>
    </w:div>
    <w:div w:id="481821500">
      <w:bodyDiv w:val="1"/>
      <w:marLeft w:val="0"/>
      <w:marRight w:val="0"/>
      <w:marTop w:val="0"/>
      <w:marBottom w:val="0"/>
      <w:divBdr>
        <w:top w:val="none" w:sz="0" w:space="0" w:color="auto"/>
        <w:left w:val="none" w:sz="0" w:space="0" w:color="auto"/>
        <w:bottom w:val="none" w:sz="0" w:space="0" w:color="auto"/>
        <w:right w:val="none" w:sz="0" w:space="0" w:color="auto"/>
      </w:divBdr>
    </w:div>
    <w:div w:id="483201419">
      <w:bodyDiv w:val="1"/>
      <w:marLeft w:val="0"/>
      <w:marRight w:val="0"/>
      <w:marTop w:val="0"/>
      <w:marBottom w:val="0"/>
      <w:divBdr>
        <w:top w:val="none" w:sz="0" w:space="0" w:color="auto"/>
        <w:left w:val="none" w:sz="0" w:space="0" w:color="auto"/>
        <w:bottom w:val="none" w:sz="0" w:space="0" w:color="auto"/>
        <w:right w:val="none" w:sz="0" w:space="0" w:color="auto"/>
      </w:divBdr>
    </w:div>
    <w:div w:id="486482854">
      <w:bodyDiv w:val="1"/>
      <w:marLeft w:val="0"/>
      <w:marRight w:val="0"/>
      <w:marTop w:val="0"/>
      <w:marBottom w:val="0"/>
      <w:divBdr>
        <w:top w:val="none" w:sz="0" w:space="0" w:color="auto"/>
        <w:left w:val="none" w:sz="0" w:space="0" w:color="auto"/>
        <w:bottom w:val="none" w:sz="0" w:space="0" w:color="auto"/>
        <w:right w:val="none" w:sz="0" w:space="0" w:color="auto"/>
      </w:divBdr>
    </w:div>
    <w:div w:id="486899664">
      <w:bodyDiv w:val="1"/>
      <w:marLeft w:val="0"/>
      <w:marRight w:val="0"/>
      <w:marTop w:val="0"/>
      <w:marBottom w:val="0"/>
      <w:divBdr>
        <w:top w:val="none" w:sz="0" w:space="0" w:color="auto"/>
        <w:left w:val="none" w:sz="0" w:space="0" w:color="auto"/>
        <w:bottom w:val="none" w:sz="0" w:space="0" w:color="auto"/>
        <w:right w:val="none" w:sz="0" w:space="0" w:color="auto"/>
      </w:divBdr>
    </w:div>
    <w:div w:id="492452657">
      <w:bodyDiv w:val="1"/>
      <w:marLeft w:val="0"/>
      <w:marRight w:val="0"/>
      <w:marTop w:val="0"/>
      <w:marBottom w:val="0"/>
      <w:divBdr>
        <w:top w:val="none" w:sz="0" w:space="0" w:color="auto"/>
        <w:left w:val="none" w:sz="0" w:space="0" w:color="auto"/>
        <w:bottom w:val="none" w:sz="0" w:space="0" w:color="auto"/>
        <w:right w:val="none" w:sz="0" w:space="0" w:color="auto"/>
      </w:divBdr>
    </w:div>
    <w:div w:id="495346684">
      <w:bodyDiv w:val="1"/>
      <w:marLeft w:val="0"/>
      <w:marRight w:val="0"/>
      <w:marTop w:val="0"/>
      <w:marBottom w:val="0"/>
      <w:divBdr>
        <w:top w:val="none" w:sz="0" w:space="0" w:color="auto"/>
        <w:left w:val="none" w:sz="0" w:space="0" w:color="auto"/>
        <w:bottom w:val="none" w:sz="0" w:space="0" w:color="auto"/>
        <w:right w:val="none" w:sz="0" w:space="0" w:color="auto"/>
      </w:divBdr>
    </w:div>
    <w:div w:id="496188186">
      <w:bodyDiv w:val="1"/>
      <w:marLeft w:val="0"/>
      <w:marRight w:val="0"/>
      <w:marTop w:val="0"/>
      <w:marBottom w:val="0"/>
      <w:divBdr>
        <w:top w:val="none" w:sz="0" w:space="0" w:color="auto"/>
        <w:left w:val="none" w:sz="0" w:space="0" w:color="auto"/>
        <w:bottom w:val="none" w:sz="0" w:space="0" w:color="auto"/>
        <w:right w:val="none" w:sz="0" w:space="0" w:color="auto"/>
      </w:divBdr>
    </w:div>
    <w:div w:id="499777755">
      <w:bodyDiv w:val="1"/>
      <w:marLeft w:val="0"/>
      <w:marRight w:val="0"/>
      <w:marTop w:val="0"/>
      <w:marBottom w:val="0"/>
      <w:divBdr>
        <w:top w:val="none" w:sz="0" w:space="0" w:color="auto"/>
        <w:left w:val="none" w:sz="0" w:space="0" w:color="auto"/>
        <w:bottom w:val="none" w:sz="0" w:space="0" w:color="auto"/>
        <w:right w:val="none" w:sz="0" w:space="0" w:color="auto"/>
      </w:divBdr>
    </w:div>
    <w:div w:id="502162198">
      <w:bodyDiv w:val="1"/>
      <w:marLeft w:val="0"/>
      <w:marRight w:val="0"/>
      <w:marTop w:val="0"/>
      <w:marBottom w:val="0"/>
      <w:divBdr>
        <w:top w:val="none" w:sz="0" w:space="0" w:color="auto"/>
        <w:left w:val="none" w:sz="0" w:space="0" w:color="auto"/>
        <w:bottom w:val="none" w:sz="0" w:space="0" w:color="auto"/>
        <w:right w:val="none" w:sz="0" w:space="0" w:color="auto"/>
      </w:divBdr>
    </w:div>
    <w:div w:id="503475883">
      <w:bodyDiv w:val="1"/>
      <w:marLeft w:val="0"/>
      <w:marRight w:val="0"/>
      <w:marTop w:val="0"/>
      <w:marBottom w:val="0"/>
      <w:divBdr>
        <w:top w:val="none" w:sz="0" w:space="0" w:color="auto"/>
        <w:left w:val="none" w:sz="0" w:space="0" w:color="auto"/>
        <w:bottom w:val="none" w:sz="0" w:space="0" w:color="auto"/>
        <w:right w:val="none" w:sz="0" w:space="0" w:color="auto"/>
      </w:divBdr>
    </w:div>
    <w:div w:id="505756485">
      <w:bodyDiv w:val="1"/>
      <w:marLeft w:val="0"/>
      <w:marRight w:val="0"/>
      <w:marTop w:val="0"/>
      <w:marBottom w:val="0"/>
      <w:divBdr>
        <w:top w:val="none" w:sz="0" w:space="0" w:color="auto"/>
        <w:left w:val="none" w:sz="0" w:space="0" w:color="auto"/>
        <w:bottom w:val="none" w:sz="0" w:space="0" w:color="auto"/>
        <w:right w:val="none" w:sz="0" w:space="0" w:color="auto"/>
      </w:divBdr>
    </w:div>
    <w:div w:id="510461168">
      <w:bodyDiv w:val="1"/>
      <w:marLeft w:val="0"/>
      <w:marRight w:val="0"/>
      <w:marTop w:val="0"/>
      <w:marBottom w:val="0"/>
      <w:divBdr>
        <w:top w:val="none" w:sz="0" w:space="0" w:color="auto"/>
        <w:left w:val="none" w:sz="0" w:space="0" w:color="auto"/>
        <w:bottom w:val="none" w:sz="0" w:space="0" w:color="auto"/>
        <w:right w:val="none" w:sz="0" w:space="0" w:color="auto"/>
      </w:divBdr>
    </w:div>
    <w:div w:id="519972057">
      <w:bodyDiv w:val="1"/>
      <w:marLeft w:val="0"/>
      <w:marRight w:val="0"/>
      <w:marTop w:val="0"/>
      <w:marBottom w:val="0"/>
      <w:divBdr>
        <w:top w:val="none" w:sz="0" w:space="0" w:color="auto"/>
        <w:left w:val="none" w:sz="0" w:space="0" w:color="auto"/>
        <w:bottom w:val="none" w:sz="0" w:space="0" w:color="auto"/>
        <w:right w:val="none" w:sz="0" w:space="0" w:color="auto"/>
      </w:divBdr>
    </w:div>
    <w:div w:id="522325254">
      <w:bodyDiv w:val="1"/>
      <w:marLeft w:val="0"/>
      <w:marRight w:val="0"/>
      <w:marTop w:val="0"/>
      <w:marBottom w:val="0"/>
      <w:divBdr>
        <w:top w:val="none" w:sz="0" w:space="0" w:color="auto"/>
        <w:left w:val="none" w:sz="0" w:space="0" w:color="auto"/>
        <w:bottom w:val="none" w:sz="0" w:space="0" w:color="auto"/>
        <w:right w:val="none" w:sz="0" w:space="0" w:color="auto"/>
      </w:divBdr>
    </w:div>
    <w:div w:id="523515728">
      <w:bodyDiv w:val="1"/>
      <w:marLeft w:val="0"/>
      <w:marRight w:val="0"/>
      <w:marTop w:val="0"/>
      <w:marBottom w:val="0"/>
      <w:divBdr>
        <w:top w:val="none" w:sz="0" w:space="0" w:color="auto"/>
        <w:left w:val="none" w:sz="0" w:space="0" w:color="auto"/>
        <w:bottom w:val="none" w:sz="0" w:space="0" w:color="auto"/>
        <w:right w:val="none" w:sz="0" w:space="0" w:color="auto"/>
      </w:divBdr>
    </w:div>
    <w:div w:id="524830315">
      <w:bodyDiv w:val="1"/>
      <w:marLeft w:val="0"/>
      <w:marRight w:val="0"/>
      <w:marTop w:val="0"/>
      <w:marBottom w:val="0"/>
      <w:divBdr>
        <w:top w:val="none" w:sz="0" w:space="0" w:color="auto"/>
        <w:left w:val="none" w:sz="0" w:space="0" w:color="auto"/>
        <w:bottom w:val="none" w:sz="0" w:space="0" w:color="auto"/>
        <w:right w:val="none" w:sz="0" w:space="0" w:color="auto"/>
      </w:divBdr>
    </w:div>
    <w:div w:id="524948742">
      <w:bodyDiv w:val="1"/>
      <w:marLeft w:val="0"/>
      <w:marRight w:val="0"/>
      <w:marTop w:val="0"/>
      <w:marBottom w:val="0"/>
      <w:divBdr>
        <w:top w:val="none" w:sz="0" w:space="0" w:color="auto"/>
        <w:left w:val="none" w:sz="0" w:space="0" w:color="auto"/>
        <w:bottom w:val="none" w:sz="0" w:space="0" w:color="auto"/>
        <w:right w:val="none" w:sz="0" w:space="0" w:color="auto"/>
      </w:divBdr>
    </w:div>
    <w:div w:id="527451114">
      <w:bodyDiv w:val="1"/>
      <w:marLeft w:val="0"/>
      <w:marRight w:val="0"/>
      <w:marTop w:val="0"/>
      <w:marBottom w:val="0"/>
      <w:divBdr>
        <w:top w:val="none" w:sz="0" w:space="0" w:color="auto"/>
        <w:left w:val="none" w:sz="0" w:space="0" w:color="auto"/>
        <w:bottom w:val="none" w:sz="0" w:space="0" w:color="auto"/>
        <w:right w:val="none" w:sz="0" w:space="0" w:color="auto"/>
      </w:divBdr>
    </w:div>
    <w:div w:id="527566846">
      <w:bodyDiv w:val="1"/>
      <w:marLeft w:val="0"/>
      <w:marRight w:val="0"/>
      <w:marTop w:val="0"/>
      <w:marBottom w:val="0"/>
      <w:divBdr>
        <w:top w:val="none" w:sz="0" w:space="0" w:color="auto"/>
        <w:left w:val="none" w:sz="0" w:space="0" w:color="auto"/>
        <w:bottom w:val="none" w:sz="0" w:space="0" w:color="auto"/>
        <w:right w:val="none" w:sz="0" w:space="0" w:color="auto"/>
      </w:divBdr>
    </w:div>
    <w:div w:id="534198489">
      <w:bodyDiv w:val="1"/>
      <w:marLeft w:val="0"/>
      <w:marRight w:val="0"/>
      <w:marTop w:val="0"/>
      <w:marBottom w:val="0"/>
      <w:divBdr>
        <w:top w:val="none" w:sz="0" w:space="0" w:color="auto"/>
        <w:left w:val="none" w:sz="0" w:space="0" w:color="auto"/>
        <w:bottom w:val="none" w:sz="0" w:space="0" w:color="auto"/>
        <w:right w:val="none" w:sz="0" w:space="0" w:color="auto"/>
      </w:divBdr>
    </w:div>
    <w:div w:id="544565575">
      <w:bodyDiv w:val="1"/>
      <w:marLeft w:val="0"/>
      <w:marRight w:val="0"/>
      <w:marTop w:val="0"/>
      <w:marBottom w:val="0"/>
      <w:divBdr>
        <w:top w:val="none" w:sz="0" w:space="0" w:color="auto"/>
        <w:left w:val="none" w:sz="0" w:space="0" w:color="auto"/>
        <w:bottom w:val="none" w:sz="0" w:space="0" w:color="auto"/>
        <w:right w:val="none" w:sz="0" w:space="0" w:color="auto"/>
      </w:divBdr>
    </w:div>
    <w:div w:id="552809527">
      <w:bodyDiv w:val="1"/>
      <w:marLeft w:val="0"/>
      <w:marRight w:val="0"/>
      <w:marTop w:val="0"/>
      <w:marBottom w:val="0"/>
      <w:divBdr>
        <w:top w:val="none" w:sz="0" w:space="0" w:color="auto"/>
        <w:left w:val="none" w:sz="0" w:space="0" w:color="auto"/>
        <w:bottom w:val="none" w:sz="0" w:space="0" w:color="auto"/>
        <w:right w:val="none" w:sz="0" w:space="0" w:color="auto"/>
      </w:divBdr>
    </w:div>
    <w:div w:id="560947169">
      <w:bodyDiv w:val="1"/>
      <w:marLeft w:val="0"/>
      <w:marRight w:val="0"/>
      <w:marTop w:val="0"/>
      <w:marBottom w:val="0"/>
      <w:divBdr>
        <w:top w:val="none" w:sz="0" w:space="0" w:color="auto"/>
        <w:left w:val="none" w:sz="0" w:space="0" w:color="auto"/>
        <w:bottom w:val="none" w:sz="0" w:space="0" w:color="auto"/>
        <w:right w:val="none" w:sz="0" w:space="0" w:color="auto"/>
      </w:divBdr>
    </w:div>
    <w:div w:id="561867366">
      <w:bodyDiv w:val="1"/>
      <w:marLeft w:val="0"/>
      <w:marRight w:val="0"/>
      <w:marTop w:val="0"/>
      <w:marBottom w:val="0"/>
      <w:divBdr>
        <w:top w:val="none" w:sz="0" w:space="0" w:color="auto"/>
        <w:left w:val="none" w:sz="0" w:space="0" w:color="auto"/>
        <w:bottom w:val="none" w:sz="0" w:space="0" w:color="auto"/>
        <w:right w:val="none" w:sz="0" w:space="0" w:color="auto"/>
      </w:divBdr>
    </w:div>
    <w:div w:id="562377811">
      <w:bodyDiv w:val="1"/>
      <w:marLeft w:val="0"/>
      <w:marRight w:val="0"/>
      <w:marTop w:val="0"/>
      <w:marBottom w:val="0"/>
      <w:divBdr>
        <w:top w:val="none" w:sz="0" w:space="0" w:color="auto"/>
        <w:left w:val="none" w:sz="0" w:space="0" w:color="auto"/>
        <w:bottom w:val="none" w:sz="0" w:space="0" w:color="auto"/>
        <w:right w:val="none" w:sz="0" w:space="0" w:color="auto"/>
      </w:divBdr>
    </w:div>
    <w:div w:id="572275094">
      <w:bodyDiv w:val="1"/>
      <w:marLeft w:val="0"/>
      <w:marRight w:val="0"/>
      <w:marTop w:val="0"/>
      <w:marBottom w:val="0"/>
      <w:divBdr>
        <w:top w:val="none" w:sz="0" w:space="0" w:color="auto"/>
        <w:left w:val="none" w:sz="0" w:space="0" w:color="auto"/>
        <w:bottom w:val="none" w:sz="0" w:space="0" w:color="auto"/>
        <w:right w:val="none" w:sz="0" w:space="0" w:color="auto"/>
      </w:divBdr>
    </w:div>
    <w:div w:id="580526986">
      <w:bodyDiv w:val="1"/>
      <w:marLeft w:val="0"/>
      <w:marRight w:val="0"/>
      <w:marTop w:val="0"/>
      <w:marBottom w:val="0"/>
      <w:divBdr>
        <w:top w:val="none" w:sz="0" w:space="0" w:color="auto"/>
        <w:left w:val="none" w:sz="0" w:space="0" w:color="auto"/>
        <w:bottom w:val="none" w:sz="0" w:space="0" w:color="auto"/>
        <w:right w:val="none" w:sz="0" w:space="0" w:color="auto"/>
      </w:divBdr>
    </w:div>
    <w:div w:id="581062718">
      <w:bodyDiv w:val="1"/>
      <w:marLeft w:val="0"/>
      <w:marRight w:val="0"/>
      <w:marTop w:val="0"/>
      <w:marBottom w:val="0"/>
      <w:divBdr>
        <w:top w:val="none" w:sz="0" w:space="0" w:color="auto"/>
        <w:left w:val="none" w:sz="0" w:space="0" w:color="auto"/>
        <w:bottom w:val="none" w:sz="0" w:space="0" w:color="auto"/>
        <w:right w:val="none" w:sz="0" w:space="0" w:color="auto"/>
      </w:divBdr>
    </w:div>
    <w:div w:id="583413819">
      <w:bodyDiv w:val="1"/>
      <w:marLeft w:val="0"/>
      <w:marRight w:val="0"/>
      <w:marTop w:val="0"/>
      <w:marBottom w:val="0"/>
      <w:divBdr>
        <w:top w:val="none" w:sz="0" w:space="0" w:color="auto"/>
        <w:left w:val="none" w:sz="0" w:space="0" w:color="auto"/>
        <w:bottom w:val="none" w:sz="0" w:space="0" w:color="auto"/>
        <w:right w:val="none" w:sz="0" w:space="0" w:color="auto"/>
      </w:divBdr>
    </w:div>
    <w:div w:id="588929948">
      <w:bodyDiv w:val="1"/>
      <w:marLeft w:val="0"/>
      <w:marRight w:val="0"/>
      <w:marTop w:val="0"/>
      <w:marBottom w:val="0"/>
      <w:divBdr>
        <w:top w:val="none" w:sz="0" w:space="0" w:color="auto"/>
        <w:left w:val="none" w:sz="0" w:space="0" w:color="auto"/>
        <w:bottom w:val="none" w:sz="0" w:space="0" w:color="auto"/>
        <w:right w:val="none" w:sz="0" w:space="0" w:color="auto"/>
      </w:divBdr>
    </w:div>
    <w:div w:id="591285139">
      <w:bodyDiv w:val="1"/>
      <w:marLeft w:val="0"/>
      <w:marRight w:val="0"/>
      <w:marTop w:val="0"/>
      <w:marBottom w:val="0"/>
      <w:divBdr>
        <w:top w:val="none" w:sz="0" w:space="0" w:color="auto"/>
        <w:left w:val="none" w:sz="0" w:space="0" w:color="auto"/>
        <w:bottom w:val="none" w:sz="0" w:space="0" w:color="auto"/>
        <w:right w:val="none" w:sz="0" w:space="0" w:color="auto"/>
      </w:divBdr>
    </w:div>
    <w:div w:id="597451516">
      <w:bodyDiv w:val="1"/>
      <w:marLeft w:val="0"/>
      <w:marRight w:val="0"/>
      <w:marTop w:val="0"/>
      <w:marBottom w:val="0"/>
      <w:divBdr>
        <w:top w:val="none" w:sz="0" w:space="0" w:color="auto"/>
        <w:left w:val="none" w:sz="0" w:space="0" w:color="auto"/>
        <w:bottom w:val="none" w:sz="0" w:space="0" w:color="auto"/>
        <w:right w:val="none" w:sz="0" w:space="0" w:color="auto"/>
      </w:divBdr>
    </w:div>
    <w:div w:id="598760438">
      <w:bodyDiv w:val="1"/>
      <w:marLeft w:val="0"/>
      <w:marRight w:val="0"/>
      <w:marTop w:val="0"/>
      <w:marBottom w:val="0"/>
      <w:divBdr>
        <w:top w:val="none" w:sz="0" w:space="0" w:color="auto"/>
        <w:left w:val="none" w:sz="0" w:space="0" w:color="auto"/>
        <w:bottom w:val="none" w:sz="0" w:space="0" w:color="auto"/>
        <w:right w:val="none" w:sz="0" w:space="0" w:color="auto"/>
      </w:divBdr>
    </w:div>
    <w:div w:id="601761601">
      <w:bodyDiv w:val="1"/>
      <w:marLeft w:val="0"/>
      <w:marRight w:val="0"/>
      <w:marTop w:val="0"/>
      <w:marBottom w:val="0"/>
      <w:divBdr>
        <w:top w:val="none" w:sz="0" w:space="0" w:color="auto"/>
        <w:left w:val="none" w:sz="0" w:space="0" w:color="auto"/>
        <w:bottom w:val="none" w:sz="0" w:space="0" w:color="auto"/>
        <w:right w:val="none" w:sz="0" w:space="0" w:color="auto"/>
      </w:divBdr>
    </w:div>
    <w:div w:id="605233686">
      <w:bodyDiv w:val="1"/>
      <w:marLeft w:val="0"/>
      <w:marRight w:val="0"/>
      <w:marTop w:val="0"/>
      <w:marBottom w:val="0"/>
      <w:divBdr>
        <w:top w:val="none" w:sz="0" w:space="0" w:color="auto"/>
        <w:left w:val="none" w:sz="0" w:space="0" w:color="auto"/>
        <w:bottom w:val="none" w:sz="0" w:space="0" w:color="auto"/>
        <w:right w:val="none" w:sz="0" w:space="0" w:color="auto"/>
      </w:divBdr>
    </w:div>
    <w:div w:id="614169849">
      <w:bodyDiv w:val="1"/>
      <w:marLeft w:val="0"/>
      <w:marRight w:val="0"/>
      <w:marTop w:val="0"/>
      <w:marBottom w:val="0"/>
      <w:divBdr>
        <w:top w:val="none" w:sz="0" w:space="0" w:color="auto"/>
        <w:left w:val="none" w:sz="0" w:space="0" w:color="auto"/>
        <w:bottom w:val="none" w:sz="0" w:space="0" w:color="auto"/>
        <w:right w:val="none" w:sz="0" w:space="0" w:color="auto"/>
      </w:divBdr>
    </w:div>
    <w:div w:id="617570119">
      <w:bodyDiv w:val="1"/>
      <w:marLeft w:val="0"/>
      <w:marRight w:val="0"/>
      <w:marTop w:val="0"/>
      <w:marBottom w:val="0"/>
      <w:divBdr>
        <w:top w:val="none" w:sz="0" w:space="0" w:color="auto"/>
        <w:left w:val="none" w:sz="0" w:space="0" w:color="auto"/>
        <w:bottom w:val="none" w:sz="0" w:space="0" w:color="auto"/>
        <w:right w:val="none" w:sz="0" w:space="0" w:color="auto"/>
      </w:divBdr>
    </w:div>
    <w:div w:id="619340024">
      <w:bodyDiv w:val="1"/>
      <w:marLeft w:val="0"/>
      <w:marRight w:val="0"/>
      <w:marTop w:val="0"/>
      <w:marBottom w:val="0"/>
      <w:divBdr>
        <w:top w:val="none" w:sz="0" w:space="0" w:color="auto"/>
        <w:left w:val="none" w:sz="0" w:space="0" w:color="auto"/>
        <w:bottom w:val="none" w:sz="0" w:space="0" w:color="auto"/>
        <w:right w:val="none" w:sz="0" w:space="0" w:color="auto"/>
      </w:divBdr>
    </w:div>
    <w:div w:id="622030972">
      <w:bodyDiv w:val="1"/>
      <w:marLeft w:val="0"/>
      <w:marRight w:val="0"/>
      <w:marTop w:val="0"/>
      <w:marBottom w:val="0"/>
      <w:divBdr>
        <w:top w:val="none" w:sz="0" w:space="0" w:color="auto"/>
        <w:left w:val="none" w:sz="0" w:space="0" w:color="auto"/>
        <w:bottom w:val="none" w:sz="0" w:space="0" w:color="auto"/>
        <w:right w:val="none" w:sz="0" w:space="0" w:color="auto"/>
      </w:divBdr>
    </w:div>
    <w:div w:id="623539727">
      <w:bodyDiv w:val="1"/>
      <w:marLeft w:val="0"/>
      <w:marRight w:val="0"/>
      <w:marTop w:val="0"/>
      <w:marBottom w:val="0"/>
      <w:divBdr>
        <w:top w:val="none" w:sz="0" w:space="0" w:color="auto"/>
        <w:left w:val="none" w:sz="0" w:space="0" w:color="auto"/>
        <w:bottom w:val="none" w:sz="0" w:space="0" w:color="auto"/>
        <w:right w:val="none" w:sz="0" w:space="0" w:color="auto"/>
      </w:divBdr>
    </w:div>
    <w:div w:id="627512316">
      <w:bodyDiv w:val="1"/>
      <w:marLeft w:val="0"/>
      <w:marRight w:val="0"/>
      <w:marTop w:val="0"/>
      <w:marBottom w:val="0"/>
      <w:divBdr>
        <w:top w:val="none" w:sz="0" w:space="0" w:color="auto"/>
        <w:left w:val="none" w:sz="0" w:space="0" w:color="auto"/>
        <w:bottom w:val="none" w:sz="0" w:space="0" w:color="auto"/>
        <w:right w:val="none" w:sz="0" w:space="0" w:color="auto"/>
      </w:divBdr>
    </w:div>
    <w:div w:id="628630095">
      <w:bodyDiv w:val="1"/>
      <w:marLeft w:val="0"/>
      <w:marRight w:val="0"/>
      <w:marTop w:val="0"/>
      <w:marBottom w:val="0"/>
      <w:divBdr>
        <w:top w:val="none" w:sz="0" w:space="0" w:color="auto"/>
        <w:left w:val="none" w:sz="0" w:space="0" w:color="auto"/>
        <w:bottom w:val="none" w:sz="0" w:space="0" w:color="auto"/>
        <w:right w:val="none" w:sz="0" w:space="0" w:color="auto"/>
      </w:divBdr>
    </w:div>
    <w:div w:id="628819946">
      <w:bodyDiv w:val="1"/>
      <w:marLeft w:val="0"/>
      <w:marRight w:val="0"/>
      <w:marTop w:val="0"/>
      <w:marBottom w:val="0"/>
      <w:divBdr>
        <w:top w:val="none" w:sz="0" w:space="0" w:color="auto"/>
        <w:left w:val="none" w:sz="0" w:space="0" w:color="auto"/>
        <w:bottom w:val="none" w:sz="0" w:space="0" w:color="auto"/>
        <w:right w:val="none" w:sz="0" w:space="0" w:color="auto"/>
      </w:divBdr>
    </w:div>
    <w:div w:id="629408078">
      <w:bodyDiv w:val="1"/>
      <w:marLeft w:val="0"/>
      <w:marRight w:val="0"/>
      <w:marTop w:val="0"/>
      <w:marBottom w:val="0"/>
      <w:divBdr>
        <w:top w:val="none" w:sz="0" w:space="0" w:color="auto"/>
        <w:left w:val="none" w:sz="0" w:space="0" w:color="auto"/>
        <w:bottom w:val="none" w:sz="0" w:space="0" w:color="auto"/>
        <w:right w:val="none" w:sz="0" w:space="0" w:color="auto"/>
      </w:divBdr>
    </w:div>
    <w:div w:id="633871801">
      <w:bodyDiv w:val="1"/>
      <w:marLeft w:val="0"/>
      <w:marRight w:val="0"/>
      <w:marTop w:val="0"/>
      <w:marBottom w:val="0"/>
      <w:divBdr>
        <w:top w:val="none" w:sz="0" w:space="0" w:color="auto"/>
        <w:left w:val="none" w:sz="0" w:space="0" w:color="auto"/>
        <w:bottom w:val="none" w:sz="0" w:space="0" w:color="auto"/>
        <w:right w:val="none" w:sz="0" w:space="0" w:color="auto"/>
      </w:divBdr>
    </w:div>
    <w:div w:id="636104342">
      <w:bodyDiv w:val="1"/>
      <w:marLeft w:val="0"/>
      <w:marRight w:val="0"/>
      <w:marTop w:val="0"/>
      <w:marBottom w:val="0"/>
      <w:divBdr>
        <w:top w:val="none" w:sz="0" w:space="0" w:color="auto"/>
        <w:left w:val="none" w:sz="0" w:space="0" w:color="auto"/>
        <w:bottom w:val="none" w:sz="0" w:space="0" w:color="auto"/>
        <w:right w:val="none" w:sz="0" w:space="0" w:color="auto"/>
      </w:divBdr>
    </w:div>
    <w:div w:id="641273995">
      <w:bodyDiv w:val="1"/>
      <w:marLeft w:val="0"/>
      <w:marRight w:val="0"/>
      <w:marTop w:val="0"/>
      <w:marBottom w:val="0"/>
      <w:divBdr>
        <w:top w:val="none" w:sz="0" w:space="0" w:color="auto"/>
        <w:left w:val="none" w:sz="0" w:space="0" w:color="auto"/>
        <w:bottom w:val="none" w:sz="0" w:space="0" w:color="auto"/>
        <w:right w:val="none" w:sz="0" w:space="0" w:color="auto"/>
      </w:divBdr>
    </w:div>
    <w:div w:id="641547359">
      <w:bodyDiv w:val="1"/>
      <w:marLeft w:val="0"/>
      <w:marRight w:val="0"/>
      <w:marTop w:val="0"/>
      <w:marBottom w:val="0"/>
      <w:divBdr>
        <w:top w:val="none" w:sz="0" w:space="0" w:color="auto"/>
        <w:left w:val="none" w:sz="0" w:space="0" w:color="auto"/>
        <w:bottom w:val="none" w:sz="0" w:space="0" w:color="auto"/>
        <w:right w:val="none" w:sz="0" w:space="0" w:color="auto"/>
      </w:divBdr>
    </w:div>
    <w:div w:id="642931896">
      <w:bodyDiv w:val="1"/>
      <w:marLeft w:val="0"/>
      <w:marRight w:val="0"/>
      <w:marTop w:val="0"/>
      <w:marBottom w:val="0"/>
      <w:divBdr>
        <w:top w:val="none" w:sz="0" w:space="0" w:color="auto"/>
        <w:left w:val="none" w:sz="0" w:space="0" w:color="auto"/>
        <w:bottom w:val="none" w:sz="0" w:space="0" w:color="auto"/>
        <w:right w:val="none" w:sz="0" w:space="0" w:color="auto"/>
      </w:divBdr>
    </w:div>
    <w:div w:id="646980761">
      <w:bodyDiv w:val="1"/>
      <w:marLeft w:val="0"/>
      <w:marRight w:val="0"/>
      <w:marTop w:val="0"/>
      <w:marBottom w:val="0"/>
      <w:divBdr>
        <w:top w:val="none" w:sz="0" w:space="0" w:color="auto"/>
        <w:left w:val="none" w:sz="0" w:space="0" w:color="auto"/>
        <w:bottom w:val="none" w:sz="0" w:space="0" w:color="auto"/>
        <w:right w:val="none" w:sz="0" w:space="0" w:color="auto"/>
      </w:divBdr>
    </w:div>
    <w:div w:id="647981535">
      <w:bodyDiv w:val="1"/>
      <w:marLeft w:val="0"/>
      <w:marRight w:val="0"/>
      <w:marTop w:val="0"/>
      <w:marBottom w:val="0"/>
      <w:divBdr>
        <w:top w:val="none" w:sz="0" w:space="0" w:color="auto"/>
        <w:left w:val="none" w:sz="0" w:space="0" w:color="auto"/>
        <w:bottom w:val="none" w:sz="0" w:space="0" w:color="auto"/>
        <w:right w:val="none" w:sz="0" w:space="0" w:color="auto"/>
      </w:divBdr>
    </w:div>
    <w:div w:id="648360320">
      <w:bodyDiv w:val="1"/>
      <w:marLeft w:val="0"/>
      <w:marRight w:val="0"/>
      <w:marTop w:val="0"/>
      <w:marBottom w:val="0"/>
      <w:divBdr>
        <w:top w:val="none" w:sz="0" w:space="0" w:color="auto"/>
        <w:left w:val="none" w:sz="0" w:space="0" w:color="auto"/>
        <w:bottom w:val="none" w:sz="0" w:space="0" w:color="auto"/>
        <w:right w:val="none" w:sz="0" w:space="0" w:color="auto"/>
      </w:divBdr>
    </w:div>
    <w:div w:id="649095154">
      <w:bodyDiv w:val="1"/>
      <w:marLeft w:val="0"/>
      <w:marRight w:val="0"/>
      <w:marTop w:val="0"/>
      <w:marBottom w:val="0"/>
      <w:divBdr>
        <w:top w:val="none" w:sz="0" w:space="0" w:color="auto"/>
        <w:left w:val="none" w:sz="0" w:space="0" w:color="auto"/>
        <w:bottom w:val="none" w:sz="0" w:space="0" w:color="auto"/>
        <w:right w:val="none" w:sz="0" w:space="0" w:color="auto"/>
      </w:divBdr>
    </w:div>
    <w:div w:id="649331775">
      <w:bodyDiv w:val="1"/>
      <w:marLeft w:val="0"/>
      <w:marRight w:val="0"/>
      <w:marTop w:val="0"/>
      <w:marBottom w:val="0"/>
      <w:divBdr>
        <w:top w:val="none" w:sz="0" w:space="0" w:color="auto"/>
        <w:left w:val="none" w:sz="0" w:space="0" w:color="auto"/>
        <w:bottom w:val="none" w:sz="0" w:space="0" w:color="auto"/>
        <w:right w:val="none" w:sz="0" w:space="0" w:color="auto"/>
      </w:divBdr>
    </w:div>
    <w:div w:id="650329051">
      <w:bodyDiv w:val="1"/>
      <w:marLeft w:val="0"/>
      <w:marRight w:val="0"/>
      <w:marTop w:val="0"/>
      <w:marBottom w:val="0"/>
      <w:divBdr>
        <w:top w:val="none" w:sz="0" w:space="0" w:color="auto"/>
        <w:left w:val="none" w:sz="0" w:space="0" w:color="auto"/>
        <w:bottom w:val="none" w:sz="0" w:space="0" w:color="auto"/>
        <w:right w:val="none" w:sz="0" w:space="0" w:color="auto"/>
      </w:divBdr>
    </w:div>
    <w:div w:id="652560209">
      <w:bodyDiv w:val="1"/>
      <w:marLeft w:val="0"/>
      <w:marRight w:val="0"/>
      <w:marTop w:val="0"/>
      <w:marBottom w:val="0"/>
      <w:divBdr>
        <w:top w:val="none" w:sz="0" w:space="0" w:color="auto"/>
        <w:left w:val="none" w:sz="0" w:space="0" w:color="auto"/>
        <w:bottom w:val="none" w:sz="0" w:space="0" w:color="auto"/>
        <w:right w:val="none" w:sz="0" w:space="0" w:color="auto"/>
      </w:divBdr>
    </w:div>
    <w:div w:id="654651427">
      <w:bodyDiv w:val="1"/>
      <w:marLeft w:val="0"/>
      <w:marRight w:val="0"/>
      <w:marTop w:val="0"/>
      <w:marBottom w:val="0"/>
      <w:divBdr>
        <w:top w:val="none" w:sz="0" w:space="0" w:color="auto"/>
        <w:left w:val="none" w:sz="0" w:space="0" w:color="auto"/>
        <w:bottom w:val="none" w:sz="0" w:space="0" w:color="auto"/>
        <w:right w:val="none" w:sz="0" w:space="0" w:color="auto"/>
      </w:divBdr>
    </w:div>
    <w:div w:id="676201924">
      <w:bodyDiv w:val="1"/>
      <w:marLeft w:val="0"/>
      <w:marRight w:val="0"/>
      <w:marTop w:val="0"/>
      <w:marBottom w:val="0"/>
      <w:divBdr>
        <w:top w:val="none" w:sz="0" w:space="0" w:color="auto"/>
        <w:left w:val="none" w:sz="0" w:space="0" w:color="auto"/>
        <w:bottom w:val="none" w:sz="0" w:space="0" w:color="auto"/>
        <w:right w:val="none" w:sz="0" w:space="0" w:color="auto"/>
      </w:divBdr>
    </w:div>
    <w:div w:id="678309760">
      <w:bodyDiv w:val="1"/>
      <w:marLeft w:val="0"/>
      <w:marRight w:val="0"/>
      <w:marTop w:val="0"/>
      <w:marBottom w:val="0"/>
      <w:divBdr>
        <w:top w:val="none" w:sz="0" w:space="0" w:color="auto"/>
        <w:left w:val="none" w:sz="0" w:space="0" w:color="auto"/>
        <w:bottom w:val="none" w:sz="0" w:space="0" w:color="auto"/>
        <w:right w:val="none" w:sz="0" w:space="0" w:color="auto"/>
      </w:divBdr>
    </w:div>
    <w:div w:id="681206676">
      <w:bodyDiv w:val="1"/>
      <w:marLeft w:val="0"/>
      <w:marRight w:val="0"/>
      <w:marTop w:val="0"/>
      <w:marBottom w:val="0"/>
      <w:divBdr>
        <w:top w:val="none" w:sz="0" w:space="0" w:color="auto"/>
        <w:left w:val="none" w:sz="0" w:space="0" w:color="auto"/>
        <w:bottom w:val="none" w:sz="0" w:space="0" w:color="auto"/>
        <w:right w:val="none" w:sz="0" w:space="0" w:color="auto"/>
      </w:divBdr>
    </w:div>
    <w:div w:id="682242681">
      <w:bodyDiv w:val="1"/>
      <w:marLeft w:val="0"/>
      <w:marRight w:val="0"/>
      <w:marTop w:val="0"/>
      <w:marBottom w:val="0"/>
      <w:divBdr>
        <w:top w:val="none" w:sz="0" w:space="0" w:color="auto"/>
        <w:left w:val="none" w:sz="0" w:space="0" w:color="auto"/>
        <w:bottom w:val="none" w:sz="0" w:space="0" w:color="auto"/>
        <w:right w:val="none" w:sz="0" w:space="0" w:color="auto"/>
      </w:divBdr>
    </w:div>
    <w:div w:id="689649209">
      <w:bodyDiv w:val="1"/>
      <w:marLeft w:val="0"/>
      <w:marRight w:val="0"/>
      <w:marTop w:val="0"/>
      <w:marBottom w:val="0"/>
      <w:divBdr>
        <w:top w:val="none" w:sz="0" w:space="0" w:color="auto"/>
        <w:left w:val="none" w:sz="0" w:space="0" w:color="auto"/>
        <w:bottom w:val="none" w:sz="0" w:space="0" w:color="auto"/>
        <w:right w:val="none" w:sz="0" w:space="0" w:color="auto"/>
      </w:divBdr>
    </w:div>
    <w:div w:id="693310051">
      <w:bodyDiv w:val="1"/>
      <w:marLeft w:val="0"/>
      <w:marRight w:val="0"/>
      <w:marTop w:val="0"/>
      <w:marBottom w:val="0"/>
      <w:divBdr>
        <w:top w:val="none" w:sz="0" w:space="0" w:color="auto"/>
        <w:left w:val="none" w:sz="0" w:space="0" w:color="auto"/>
        <w:bottom w:val="none" w:sz="0" w:space="0" w:color="auto"/>
        <w:right w:val="none" w:sz="0" w:space="0" w:color="auto"/>
      </w:divBdr>
    </w:div>
    <w:div w:id="695154210">
      <w:bodyDiv w:val="1"/>
      <w:marLeft w:val="0"/>
      <w:marRight w:val="0"/>
      <w:marTop w:val="0"/>
      <w:marBottom w:val="0"/>
      <w:divBdr>
        <w:top w:val="none" w:sz="0" w:space="0" w:color="auto"/>
        <w:left w:val="none" w:sz="0" w:space="0" w:color="auto"/>
        <w:bottom w:val="none" w:sz="0" w:space="0" w:color="auto"/>
        <w:right w:val="none" w:sz="0" w:space="0" w:color="auto"/>
      </w:divBdr>
    </w:div>
    <w:div w:id="696005944">
      <w:bodyDiv w:val="1"/>
      <w:marLeft w:val="0"/>
      <w:marRight w:val="0"/>
      <w:marTop w:val="0"/>
      <w:marBottom w:val="0"/>
      <w:divBdr>
        <w:top w:val="none" w:sz="0" w:space="0" w:color="auto"/>
        <w:left w:val="none" w:sz="0" w:space="0" w:color="auto"/>
        <w:bottom w:val="none" w:sz="0" w:space="0" w:color="auto"/>
        <w:right w:val="none" w:sz="0" w:space="0" w:color="auto"/>
      </w:divBdr>
    </w:div>
    <w:div w:id="704326922">
      <w:bodyDiv w:val="1"/>
      <w:marLeft w:val="0"/>
      <w:marRight w:val="0"/>
      <w:marTop w:val="0"/>
      <w:marBottom w:val="0"/>
      <w:divBdr>
        <w:top w:val="none" w:sz="0" w:space="0" w:color="auto"/>
        <w:left w:val="none" w:sz="0" w:space="0" w:color="auto"/>
        <w:bottom w:val="none" w:sz="0" w:space="0" w:color="auto"/>
        <w:right w:val="none" w:sz="0" w:space="0" w:color="auto"/>
      </w:divBdr>
    </w:div>
    <w:div w:id="704790946">
      <w:bodyDiv w:val="1"/>
      <w:marLeft w:val="0"/>
      <w:marRight w:val="0"/>
      <w:marTop w:val="0"/>
      <w:marBottom w:val="0"/>
      <w:divBdr>
        <w:top w:val="none" w:sz="0" w:space="0" w:color="auto"/>
        <w:left w:val="none" w:sz="0" w:space="0" w:color="auto"/>
        <w:bottom w:val="none" w:sz="0" w:space="0" w:color="auto"/>
        <w:right w:val="none" w:sz="0" w:space="0" w:color="auto"/>
      </w:divBdr>
    </w:div>
    <w:div w:id="705836814">
      <w:bodyDiv w:val="1"/>
      <w:marLeft w:val="0"/>
      <w:marRight w:val="0"/>
      <w:marTop w:val="0"/>
      <w:marBottom w:val="0"/>
      <w:divBdr>
        <w:top w:val="none" w:sz="0" w:space="0" w:color="auto"/>
        <w:left w:val="none" w:sz="0" w:space="0" w:color="auto"/>
        <w:bottom w:val="none" w:sz="0" w:space="0" w:color="auto"/>
        <w:right w:val="none" w:sz="0" w:space="0" w:color="auto"/>
      </w:divBdr>
    </w:div>
    <w:div w:id="708647826">
      <w:bodyDiv w:val="1"/>
      <w:marLeft w:val="0"/>
      <w:marRight w:val="0"/>
      <w:marTop w:val="0"/>
      <w:marBottom w:val="0"/>
      <w:divBdr>
        <w:top w:val="none" w:sz="0" w:space="0" w:color="auto"/>
        <w:left w:val="none" w:sz="0" w:space="0" w:color="auto"/>
        <w:bottom w:val="none" w:sz="0" w:space="0" w:color="auto"/>
        <w:right w:val="none" w:sz="0" w:space="0" w:color="auto"/>
      </w:divBdr>
    </w:div>
    <w:div w:id="712925085">
      <w:bodyDiv w:val="1"/>
      <w:marLeft w:val="0"/>
      <w:marRight w:val="0"/>
      <w:marTop w:val="0"/>
      <w:marBottom w:val="0"/>
      <w:divBdr>
        <w:top w:val="none" w:sz="0" w:space="0" w:color="auto"/>
        <w:left w:val="none" w:sz="0" w:space="0" w:color="auto"/>
        <w:bottom w:val="none" w:sz="0" w:space="0" w:color="auto"/>
        <w:right w:val="none" w:sz="0" w:space="0" w:color="auto"/>
      </w:divBdr>
    </w:div>
    <w:div w:id="713581247">
      <w:bodyDiv w:val="1"/>
      <w:marLeft w:val="0"/>
      <w:marRight w:val="0"/>
      <w:marTop w:val="0"/>
      <w:marBottom w:val="0"/>
      <w:divBdr>
        <w:top w:val="none" w:sz="0" w:space="0" w:color="auto"/>
        <w:left w:val="none" w:sz="0" w:space="0" w:color="auto"/>
        <w:bottom w:val="none" w:sz="0" w:space="0" w:color="auto"/>
        <w:right w:val="none" w:sz="0" w:space="0" w:color="auto"/>
      </w:divBdr>
    </w:div>
    <w:div w:id="714619184">
      <w:bodyDiv w:val="1"/>
      <w:marLeft w:val="0"/>
      <w:marRight w:val="0"/>
      <w:marTop w:val="0"/>
      <w:marBottom w:val="0"/>
      <w:divBdr>
        <w:top w:val="none" w:sz="0" w:space="0" w:color="auto"/>
        <w:left w:val="none" w:sz="0" w:space="0" w:color="auto"/>
        <w:bottom w:val="none" w:sz="0" w:space="0" w:color="auto"/>
        <w:right w:val="none" w:sz="0" w:space="0" w:color="auto"/>
      </w:divBdr>
    </w:div>
    <w:div w:id="715206035">
      <w:bodyDiv w:val="1"/>
      <w:marLeft w:val="0"/>
      <w:marRight w:val="0"/>
      <w:marTop w:val="0"/>
      <w:marBottom w:val="0"/>
      <w:divBdr>
        <w:top w:val="none" w:sz="0" w:space="0" w:color="auto"/>
        <w:left w:val="none" w:sz="0" w:space="0" w:color="auto"/>
        <w:bottom w:val="none" w:sz="0" w:space="0" w:color="auto"/>
        <w:right w:val="none" w:sz="0" w:space="0" w:color="auto"/>
      </w:divBdr>
    </w:div>
    <w:div w:id="716513314">
      <w:bodyDiv w:val="1"/>
      <w:marLeft w:val="0"/>
      <w:marRight w:val="0"/>
      <w:marTop w:val="0"/>
      <w:marBottom w:val="0"/>
      <w:divBdr>
        <w:top w:val="none" w:sz="0" w:space="0" w:color="auto"/>
        <w:left w:val="none" w:sz="0" w:space="0" w:color="auto"/>
        <w:bottom w:val="none" w:sz="0" w:space="0" w:color="auto"/>
        <w:right w:val="none" w:sz="0" w:space="0" w:color="auto"/>
      </w:divBdr>
    </w:div>
    <w:div w:id="719093577">
      <w:bodyDiv w:val="1"/>
      <w:marLeft w:val="0"/>
      <w:marRight w:val="0"/>
      <w:marTop w:val="0"/>
      <w:marBottom w:val="0"/>
      <w:divBdr>
        <w:top w:val="none" w:sz="0" w:space="0" w:color="auto"/>
        <w:left w:val="none" w:sz="0" w:space="0" w:color="auto"/>
        <w:bottom w:val="none" w:sz="0" w:space="0" w:color="auto"/>
        <w:right w:val="none" w:sz="0" w:space="0" w:color="auto"/>
      </w:divBdr>
    </w:div>
    <w:div w:id="719279935">
      <w:bodyDiv w:val="1"/>
      <w:marLeft w:val="0"/>
      <w:marRight w:val="0"/>
      <w:marTop w:val="0"/>
      <w:marBottom w:val="0"/>
      <w:divBdr>
        <w:top w:val="none" w:sz="0" w:space="0" w:color="auto"/>
        <w:left w:val="none" w:sz="0" w:space="0" w:color="auto"/>
        <w:bottom w:val="none" w:sz="0" w:space="0" w:color="auto"/>
        <w:right w:val="none" w:sz="0" w:space="0" w:color="auto"/>
      </w:divBdr>
    </w:div>
    <w:div w:id="724254554">
      <w:bodyDiv w:val="1"/>
      <w:marLeft w:val="0"/>
      <w:marRight w:val="0"/>
      <w:marTop w:val="0"/>
      <w:marBottom w:val="0"/>
      <w:divBdr>
        <w:top w:val="none" w:sz="0" w:space="0" w:color="auto"/>
        <w:left w:val="none" w:sz="0" w:space="0" w:color="auto"/>
        <w:bottom w:val="none" w:sz="0" w:space="0" w:color="auto"/>
        <w:right w:val="none" w:sz="0" w:space="0" w:color="auto"/>
      </w:divBdr>
    </w:div>
    <w:div w:id="730546017">
      <w:bodyDiv w:val="1"/>
      <w:marLeft w:val="0"/>
      <w:marRight w:val="0"/>
      <w:marTop w:val="0"/>
      <w:marBottom w:val="0"/>
      <w:divBdr>
        <w:top w:val="none" w:sz="0" w:space="0" w:color="auto"/>
        <w:left w:val="none" w:sz="0" w:space="0" w:color="auto"/>
        <w:bottom w:val="none" w:sz="0" w:space="0" w:color="auto"/>
        <w:right w:val="none" w:sz="0" w:space="0" w:color="auto"/>
      </w:divBdr>
    </w:div>
    <w:div w:id="732193889">
      <w:bodyDiv w:val="1"/>
      <w:marLeft w:val="0"/>
      <w:marRight w:val="0"/>
      <w:marTop w:val="0"/>
      <w:marBottom w:val="0"/>
      <w:divBdr>
        <w:top w:val="none" w:sz="0" w:space="0" w:color="auto"/>
        <w:left w:val="none" w:sz="0" w:space="0" w:color="auto"/>
        <w:bottom w:val="none" w:sz="0" w:space="0" w:color="auto"/>
        <w:right w:val="none" w:sz="0" w:space="0" w:color="auto"/>
      </w:divBdr>
    </w:div>
    <w:div w:id="732771748">
      <w:bodyDiv w:val="1"/>
      <w:marLeft w:val="0"/>
      <w:marRight w:val="0"/>
      <w:marTop w:val="0"/>
      <w:marBottom w:val="0"/>
      <w:divBdr>
        <w:top w:val="none" w:sz="0" w:space="0" w:color="auto"/>
        <w:left w:val="none" w:sz="0" w:space="0" w:color="auto"/>
        <w:bottom w:val="none" w:sz="0" w:space="0" w:color="auto"/>
        <w:right w:val="none" w:sz="0" w:space="0" w:color="auto"/>
      </w:divBdr>
    </w:div>
    <w:div w:id="732966196">
      <w:bodyDiv w:val="1"/>
      <w:marLeft w:val="0"/>
      <w:marRight w:val="0"/>
      <w:marTop w:val="0"/>
      <w:marBottom w:val="0"/>
      <w:divBdr>
        <w:top w:val="none" w:sz="0" w:space="0" w:color="auto"/>
        <w:left w:val="none" w:sz="0" w:space="0" w:color="auto"/>
        <w:bottom w:val="none" w:sz="0" w:space="0" w:color="auto"/>
        <w:right w:val="none" w:sz="0" w:space="0" w:color="auto"/>
      </w:divBdr>
    </w:div>
    <w:div w:id="736636186">
      <w:bodyDiv w:val="1"/>
      <w:marLeft w:val="0"/>
      <w:marRight w:val="0"/>
      <w:marTop w:val="0"/>
      <w:marBottom w:val="0"/>
      <w:divBdr>
        <w:top w:val="none" w:sz="0" w:space="0" w:color="auto"/>
        <w:left w:val="none" w:sz="0" w:space="0" w:color="auto"/>
        <w:bottom w:val="none" w:sz="0" w:space="0" w:color="auto"/>
        <w:right w:val="none" w:sz="0" w:space="0" w:color="auto"/>
      </w:divBdr>
    </w:div>
    <w:div w:id="738286152">
      <w:bodyDiv w:val="1"/>
      <w:marLeft w:val="0"/>
      <w:marRight w:val="0"/>
      <w:marTop w:val="0"/>
      <w:marBottom w:val="0"/>
      <w:divBdr>
        <w:top w:val="none" w:sz="0" w:space="0" w:color="auto"/>
        <w:left w:val="none" w:sz="0" w:space="0" w:color="auto"/>
        <w:bottom w:val="none" w:sz="0" w:space="0" w:color="auto"/>
        <w:right w:val="none" w:sz="0" w:space="0" w:color="auto"/>
      </w:divBdr>
    </w:div>
    <w:div w:id="741299023">
      <w:bodyDiv w:val="1"/>
      <w:marLeft w:val="0"/>
      <w:marRight w:val="0"/>
      <w:marTop w:val="0"/>
      <w:marBottom w:val="0"/>
      <w:divBdr>
        <w:top w:val="none" w:sz="0" w:space="0" w:color="auto"/>
        <w:left w:val="none" w:sz="0" w:space="0" w:color="auto"/>
        <w:bottom w:val="none" w:sz="0" w:space="0" w:color="auto"/>
        <w:right w:val="none" w:sz="0" w:space="0" w:color="auto"/>
      </w:divBdr>
    </w:div>
    <w:div w:id="741677657">
      <w:bodyDiv w:val="1"/>
      <w:marLeft w:val="0"/>
      <w:marRight w:val="0"/>
      <w:marTop w:val="0"/>
      <w:marBottom w:val="0"/>
      <w:divBdr>
        <w:top w:val="none" w:sz="0" w:space="0" w:color="auto"/>
        <w:left w:val="none" w:sz="0" w:space="0" w:color="auto"/>
        <w:bottom w:val="none" w:sz="0" w:space="0" w:color="auto"/>
        <w:right w:val="none" w:sz="0" w:space="0" w:color="auto"/>
      </w:divBdr>
    </w:div>
    <w:div w:id="746195815">
      <w:bodyDiv w:val="1"/>
      <w:marLeft w:val="0"/>
      <w:marRight w:val="0"/>
      <w:marTop w:val="0"/>
      <w:marBottom w:val="0"/>
      <w:divBdr>
        <w:top w:val="none" w:sz="0" w:space="0" w:color="auto"/>
        <w:left w:val="none" w:sz="0" w:space="0" w:color="auto"/>
        <w:bottom w:val="none" w:sz="0" w:space="0" w:color="auto"/>
        <w:right w:val="none" w:sz="0" w:space="0" w:color="auto"/>
      </w:divBdr>
    </w:div>
    <w:div w:id="749229693">
      <w:bodyDiv w:val="1"/>
      <w:marLeft w:val="0"/>
      <w:marRight w:val="0"/>
      <w:marTop w:val="0"/>
      <w:marBottom w:val="0"/>
      <w:divBdr>
        <w:top w:val="none" w:sz="0" w:space="0" w:color="auto"/>
        <w:left w:val="none" w:sz="0" w:space="0" w:color="auto"/>
        <w:bottom w:val="none" w:sz="0" w:space="0" w:color="auto"/>
        <w:right w:val="none" w:sz="0" w:space="0" w:color="auto"/>
      </w:divBdr>
    </w:div>
    <w:div w:id="751047118">
      <w:bodyDiv w:val="1"/>
      <w:marLeft w:val="0"/>
      <w:marRight w:val="0"/>
      <w:marTop w:val="0"/>
      <w:marBottom w:val="0"/>
      <w:divBdr>
        <w:top w:val="none" w:sz="0" w:space="0" w:color="auto"/>
        <w:left w:val="none" w:sz="0" w:space="0" w:color="auto"/>
        <w:bottom w:val="none" w:sz="0" w:space="0" w:color="auto"/>
        <w:right w:val="none" w:sz="0" w:space="0" w:color="auto"/>
      </w:divBdr>
    </w:div>
    <w:div w:id="758718953">
      <w:bodyDiv w:val="1"/>
      <w:marLeft w:val="0"/>
      <w:marRight w:val="0"/>
      <w:marTop w:val="0"/>
      <w:marBottom w:val="0"/>
      <w:divBdr>
        <w:top w:val="none" w:sz="0" w:space="0" w:color="auto"/>
        <w:left w:val="none" w:sz="0" w:space="0" w:color="auto"/>
        <w:bottom w:val="none" w:sz="0" w:space="0" w:color="auto"/>
        <w:right w:val="none" w:sz="0" w:space="0" w:color="auto"/>
      </w:divBdr>
    </w:div>
    <w:div w:id="760955328">
      <w:bodyDiv w:val="1"/>
      <w:marLeft w:val="0"/>
      <w:marRight w:val="0"/>
      <w:marTop w:val="0"/>
      <w:marBottom w:val="0"/>
      <w:divBdr>
        <w:top w:val="none" w:sz="0" w:space="0" w:color="auto"/>
        <w:left w:val="none" w:sz="0" w:space="0" w:color="auto"/>
        <w:bottom w:val="none" w:sz="0" w:space="0" w:color="auto"/>
        <w:right w:val="none" w:sz="0" w:space="0" w:color="auto"/>
      </w:divBdr>
    </w:div>
    <w:div w:id="773982670">
      <w:bodyDiv w:val="1"/>
      <w:marLeft w:val="0"/>
      <w:marRight w:val="0"/>
      <w:marTop w:val="0"/>
      <w:marBottom w:val="0"/>
      <w:divBdr>
        <w:top w:val="none" w:sz="0" w:space="0" w:color="auto"/>
        <w:left w:val="none" w:sz="0" w:space="0" w:color="auto"/>
        <w:bottom w:val="none" w:sz="0" w:space="0" w:color="auto"/>
        <w:right w:val="none" w:sz="0" w:space="0" w:color="auto"/>
      </w:divBdr>
    </w:div>
    <w:div w:id="774177295">
      <w:bodyDiv w:val="1"/>
      <w:marLeft w:val="0"/>
      <w:marRight w:val="0"/>
      <w:marTop w:val="0"/>
      <w:marBottom w:val="0"/>
      <w:divBdr>
        <w:top w:val="none" w:sz="0" w:space="0" w:color="auto"/>
        <w:left w:val="none" w:sz="0" w:space="0" w:color="auto"/>
        <w:bottom w:val="none" w:sz="0" w:space="0" w:color="auto"/>
        <w:right w:val="none" w:sz="0" w:space="0" w:color="auto"/>
      </w:divBdr>
    </w:div>
    <w:div w:id="774600253">
      <w:bodyDiv w:val="1"/>
      <w:marLeft w:val="0"/>
      <w:marRight w:val="0"/>
      <w:marTop w:val="0"/>
      <w:marBottom w:val="0"/>
      <w:divBdr>
        <w:top w:val="none" w:sz="0" w:space="0" w:color="auto"/>
        <w:left w:val="none" w:sz="0" w:space="0" w:color="auto"/>
        <w:bottom w:val="none" w:sz="0" w:space="0" w:color="auto"/>
        <w:right w:val="none" w:sz="0" w:space="0" w:color="auto"/>
      </w:divBdr>
    </w:div>
    <w:div w:id="778791164">
      <w:bodyDiv w:val="1"/>
      <w:marLeft w:val="0"/>
      <w:marRight w:val="0"/>
      <w:marTop w:val="0"/>
      <w:marBottom w:val="0"/>
      <w:divBdr>
        <w:top w:val="none" w:sz="0" w:space="0" w:color="auto"/>
        <w:left w:val="none" w:sz="0" w:space="0" w:color="auto"/>
        <w:bottom w:val="none" w:sz="0" w:space="0" w:color="auto"/>
        <w:right w:val="none" w:sz="0" w:space="0" w:color="auto"/>
      </w:divBdr>
    </w:div>
    <w:div w:id="779955983">
      <w:bodyDiv w:val="1"/>
      <w:marLeft w:val="0"/>
      <w:marRight w:val="0"/>
      <w:marTop w:val="0"/>
      <w:marBottom w:val="0"/>
      <w:divBdr>
        <w:top w:val="none" w:sz="0" w:space="0" w:color="auto"/>
        <w:left w:val="none" w:sz="0" w:space="0" w:color="auto"/>
        <w:bottom w:val="none" w:sz="0" w:space="0" w:color="auto"/>
        <w:right w:val="none" w:sz="0" w:space="0" w:color="auto"/>
      </w:divBdr>
    </w:div>
    <w:div w:id="783815281">
      <w:bodyDiv w:val="1"/>
      <w:marLeft w:val="0"/>
      <w:marRight w:val="0"/>
      <w:marTop w:val="0"/>
      <w:marBottom w:val="0"/>
      <w:divBdr>
        <w:top w:val="none" w:sz="0" w:space="0" w:color="auto"/>
        <w:left w:val="none" w:sz="0" w:space="0" w:color="auto"/>
        <w:bottom w:val="none" w:sz="0" w:space="0" w:color="auto"/>
        <w:right w:val="none" w:sz="0" w:space="0" w:color="auto"/>
      </w:divBdr>
    </w:div>
    <w:div w:id="783841247">
      <w:bodyDiv w:val="1"/>
      <w:marLeft w:val="0"/>
      <w:marRight w:val="0"/>
      <w:marTop w:val="0"/>
      <w:marBottom w:val="0"/>
      <w:divBdr>
        <w:top w:val="none" w:sz="0" w:space="0" w:color="auto"/>
        <w:left w:val="none" w:sz="0" w:space="0" w:color="auto"/>
        <w:bottom w:val="none" w:sz="0" w:space="0" w:color="auto"/>
        <w:right w:val="none" w:sz="0" w:space="0" w:color="auto"/>
      </w:divBdr>
    </w:div>
    <w:div w:id="784037906">
      <w:bodyDiv w:val="1"/>
      <w:marLeft w:val="0"/>
      <w:marRight w:val="0"/>
      <w:marTop w:val="0"/>
      <w:marBottom w:val="0"/>
      <w:divBdr>
        <w:top w:val="none" w:sz="0" w:space="0" w:color="auto"/>
        <w:left w:val="none" w:sz="0" w:space="0" w:color="auto"/>
        <w:bottom w:val="none" w:sz="0" w:space="0" w:color="auto"/>
        <w:right w:val="none" w:sz="0" w:space="0" w:color="auto"/>
      </w:divBdr>
    </w:div>
    <w:div w:id="785270478">
      <w:bodyDiv w:val="1"/>
      <w:marLeft w:val="0"/>
      <w:marRight w:val="0"/>
      <w:marTop w:val="0"/>
      <w:marBottom w:val="0"/>
      <w:divBdr>
        <w:top w:val="none" w:sz="0" w:space="0" w:color="auto"/>
        <w:left w:val="none" w:sz="0" w:space="0" w:color="auto"/>
        <w:bottom w:val="none" w:sz="0" w:space="0" w:color="auto"/>
        <w:right w:val="none" w:sz="0" w:space="0" w:color="auto"/>
      </w:divBdr>
    </w:div>
    <w:div w:id="788934150">
      <w:bodyDiv w:val="1"/>
      <w:marLeft w:val="0"/>
      <w:marRight w:val="0"/>
      <w:marTop w:val="0"/>
      <w:marBottom w:val="0"/>
      <w:divBdr>
        <w:top w:val="none" w:sz="0" w:space="0" w:color="auto"/>
        <w:left w:val="none" w:sz="0" w:space="0" w:color="auto"/>
        <w:bottom w:val="none" w:sz="0" w:space="0" w:color="auto"/>
        <w:right w:val="none" w:sz="0" w:space="0" w:color="auto"/>
      </w:divBdr>
    </w:div>
    <w:div w:id="800347260">
      <w:bodyDiv w:val="1"/>
      <w:marLeft w:val="0"/>
      <w:marRight w:val="0"/>
      <w:marTop w:val="0"/>
      <w:marBottom w:val="0"/>
      <w:divBdr>
        <w:top w:val="none" w:sz="0" w:space="0" w:color="auto"/>
        <w:left w:val="none" w:sz="0" w:space="0" w:color="auto"/>
        <w:bottom w:val="none" w:sz="0" w:space="0" w:color="auto"/>
        <w:right w:val="none" w:sz="0" w:space="0" w:color="auto"/>
      </w:divBdr>
    </w:div>
    <w:div w:id="802619500">
      <w:bodyDiv w:val="1"/>
      <w:marLeft w:val="0"/>
      <w:marRight w:val="0"/>
      <w:marTop w:val="0"/>
      <w:marBottom w:val="0"/>
      <w:divBdr>
        <w:top w:val="none" w:sz="0" w:space="0" w:color="auto"/>
        <w:left w:val="none" w:sz="0" w:space="0" w:color="auto"/>
        <w:bottom w:val="none" w:sz="0" w:space="0" w:color="auto"/>
        <w:right w:val="none" w:sz="0" w:space="0" w:color="auto"/>
      </w:divBdr>
    </w:div>
    <w:div w:id="802969517">
      <w:bodyDiv w:val="1"/>
      <w:marLeft w:val="0"/>
      <w:marRight w:val="0"/>
      <w:marTop w:val="0"/>
      <w:marBottom w:val="0"/>
      <w:divBdr>
        <w:top w:val="none" w:sz="0" w:space="0" w:color="auto"/>
        <w:left w:val="none" w:sz="0" w:space="0" w:color="auto"/>
        <w:bottom w:val="none" w:sz="0" w:space="0" w:color="auto"/>
        <w:right w:val="none" w:sz="0" w:space="0" w:color="auto"/>
      </w:divBdr>
    </w:div>
    <w:div w:id="804129405">
      <w:bodyDiv w:val="1"/>
      <w:marLeft w:val="0"/>
      <w:marRight w:val="0"/>
      <w:marTop w:val="0"/>
      <w:marBottom w:val="0"/>
      <w:divBdr>
        <w:top w:val="none" w:sz="0" w:space="0" w:color="auto"/>
        <w:left w:val="none" w:sz="0" w:space="0" w:color="auto"/>
        <w:bottom w:val="none" w:sz="0" w:space="0" w:color="auto"/>
        <w:right w:val="none" w:sz="0" w:space="0" w:color="auto"/>
      </w:divBdr>
    </w:div>
    <w:div w:id="804470647">
      <w:bodyDiv w:val="1"/>
      <w:marLeft w:val="0"/>
      <w:marRight w:val="0"/>
      <w:marTop w:val="0"/>
      <w:marBottom w:val="0"/>
      <w:divBdr>
        <w:top w:val="none" w:sz="0" w:space="0" w:color="auto"/>
        <w:left w:val="none" w:sz="0" w:space="0" w:color="auto"/>
        <w:bottom w:val="none" w:sz="0" w:space="0" w:color="auto"/>
        <w:right w:val="none" w:sz="0" w:space="0" w:color="auto"/>
      </w:divBdr>
    </w:div>
    <w:div w:id="806239736">
      <w:bodyDiv w:val="1"/>
      <w:marLeft w:val="0"/>
      <w:marRight w:val="0"/>
      <w:marTop w:val="0"/>
      <w:marBottom w:val="0"/>
      <w:divBdr>
        <w:top w:val="none" w:sz="0" w:space="0" w:color="auto"/>
        <w:left w:val="none" w:sz="0" w:space="0" w:color="auto"/>
        <w:bottom w:val="none" w:sz="0" w:space="0" w:color="auto"/>
        <w:right w:val="none" w:sz="0" w:space="0" w:color="auto"/>
      </w:divBdr>
    </w:div>
    <w:div w:id="809789594">
      <w:bodyDiv w:val="1"/>
      <w:marLeft w:val="0"/>
      <w:marRight w:val="0"/>
      <w:marTop w:val="0"/>
      <w:marBottom w:val="0"/>
      <w:divBdr>
        <w:top w:val="none" w:sz="0" w:space="0" w:color="auto"/>
        <w:left w:val="none" w:sz="0" w:space="0" w:color="auto"/>
        <w:bottom w:val="none" w:sz="0" w:space="0" w:color="auto"/>
        <w:right w:val="none" w:sz="0" w:space="0" w:color="auto"/>
      </w:divBdr>
    </w:div>
    <w:div w:id="818033168">
      <w:bodyDiv w:val="1"/>
      <w:marLeft w:val="0"/>
      <w:marRight w:val="0"/>
      <w:marTop w:val="0"/>
      <w:marBottom w:val="0"/>
      <w:divBdr>
        <w:top w:val="none" w:sz="0" w:space="0" w:color="auto"/>
        <w:left w:val="none" w:sz="0" w:space="0" w:color="auto"/>
        <w:bottom w:val="none" w:sz="0" w:space="0" w:color="auto"/>
        <w:right w:val="none" w:sz="0" w:space="0" w:color="auto"/>
      </w:divBdr>
    </w:div>
    <w:div w:id="820467248">
      <w:bodyDiv w:val="1"/>
      <w:marLeft w:val="0"/>
      <w:marRight w:val="0"/>
      <w:marTop w:val="0"/>
      <w:marBottom w:val="0"/>
      <w:divBdr>
        <w:top w:val="none" w:sz="0" w:space="0" w:color="auto"/>
        <w:left w:val="none" w:sz="0" w:space="0" w:color="auto"/>
        <w:bottom w:val="none" w:sz="0" w:space="0" w:color="auto"/>
        <w:right w:val="none" w:sz="0" w:space="0" w:color="auto"/>
      </w:divBdr>
    </w:div>
    <w:div w:id="824784137">
      <w:bodyDiv w:val="1"/>
      <w:marLeft w:val="0"/>
      <w:marRight w:val="0"/>
      <w:marTop w:val="0"/>
      <w:marBottom w:val="0"/>
      <w:divBdr>
        <w:top w:val="none" w:sz="0" w:space="0" w:color="auto"/>
        <w:left w:val="none" w:sz="0" w:space="0" w:color="auto"/>
        <w:bottom w:val="none" w:sz="0" w:space="0" w:color="auto"/>
        <w:right w:val="none" w:sz="0" w:space="0" w:color="auto"/>
      </w:divBdr>
    </w:div>
    <w:div w:id="828323416">
      <w:bodyDiv w:val="1"/>
      <w:marLeft w:val="0"/>
      <w:marRight w:val="0"/>
      <w:marTop w:val="0"/>
      <w:marBottom w:val="0"/>
      <w:divBdr>
        <w:top w:val="none" w:sz="0" w:space="0" w:color="auto"/>
        <w:left w:val="none" w:sz="0" w:space="0" w:color="auto"/>
        <w:bottom w:val="none" w:sz="0" w:space="0" w:color="auto"/>
        <w:right w:val="none" w:sz="0" w:space="0" w:color="auto"/>
      </w:divBdr>
    </w:div>
    <w:div w:id="837430492">
      <w:bodyDiv w:val="1"/>
      <w:marLeft w:val="0"/>
      <w:marRight w:val="0"/>
      <w:marTop w:val="0"/>
      <w:marBottom w:val="0"/>
      <w:divBdr>
        <w:top w:val="none" w:sz="0" w:space="0" w:color="auto"/>
        <w:left w:val="none" w:sz="0" w:space="0" w:color="auto"/>
        <w:bottom w:val="none" w:sz="0" w:space="0" w:color="auto"/>
        <w:right w:val="none" w:sz="0" w:space="0" w:color="auto"/>
      </w:divBdr>
    </w:div>
    <w:div w:id="842015149">
      <w:bodyDiv w:val="1"/>
      <w:marLeft w:val="0"/>
      <w:marRight w:val="0"/>
      <w:marTop w:val="0"/>
      <w:marBottom w:val="0"/>
      <w:divBdr>
        <w:top w:val="none" w:sz="0" w:space="0" w:color="auto"/>
        <w:left w:val="none" w:sz="0" w:space="0" w:color="auto"/>
        <w:bottom w:val="none" w:sz="0" w:space="0" w:color="auto"/>
        <w:right w:val="none" w:sz="0" w:space="0" w:color="auto"/>
      </w:divBdr>
    </w:div>
    <w:div w:id="849686170">
      <w:bodyDiv w:val="1"/>
      <w:marLeft w:val="0"/>
      <w:marRight w:val="0"/>
      <w:marTop w:val="0"/>
      <w:marBottom w:val="0"/>
      <w:divBdr>
        <w:top w:val="none" w:sz="0" w:space="0" w:color="auto"/>
        <w:left w:val="none" w:sz="0" w:space="0" w:color="auto"/>
        <w:bottom w:val="none" w:sz="0" w:space="0" w:color="auto"/>
        <w:right w:val="none" w:sz="0" w:space="0" w:color="auto"/>
      </w:divBdr>
    </w:div>
    <w:div w:id="864097067">
      <w:bodyDiv w:val="1"/>
      <w:marLeft w:val="0"/>
      <w:marRight w:val="0"/>
      <w:marTop w:val="0"/>
      <w:marBottom w:val="0"/>
      <w:divBdr>
        <w:top w:val="none" w:sz="0" w:space="0" w:color="auto"/>
        <w:left w:val="none" w:sz="0" w:space="0" w:color="auto"/>
        <w:bottom w:val="none" w:sz="0" w:space="0" w:color="auto"/>
        <w:right w:val="none" w:sz="0" w:space="0" w:color="auto"/>
      </w:divBdr>
    </w:div>
    <w:div w:id="867834229">
      <w:bodyDiv w:val="1"/>
      <w:marLeft w:val="0"/>
      <w:marRight w:val="0"/>
      <w:marTop w:val="0"/>
      <w:marBottom w:val="0"/>
      <w:divBdr>
        <w:top w:val="none" w:sz="0" w:space="0" w:color="auto"/>
        <w:left w:val="none" w:sz="0" w:space="0" w:color="auto"/>
        <w:bottom w:val="none" w:sz="0" w:space="0" w:color="auto"/>
        <w:right w:val="none" w:sz="0" w:space="0" w:color="auto"/>
      </w:divBdr>
    </w:div>
    <w:div w:id="869294466">
      <w:bodyDiv w:val="1"/>
      <w:marLeft w:val="0"/>
      <w:marRight w:val="0"/>
      <w:marTop w:val="0"/>
      <w:marBottom w:val="0"/>
      <w:divBdr>
        <w:top w:val="none" w:sz="0" w:space="0" w:color="auto"/>
        <w:left w:val="none" w:sz="0" w:space="0" w:color="auto"/>
        <w:bottom w:val="none" w:sz="0" w:space="0" w:color="auto"/>
        <w:right w:val="none" w:sz="0" w:space="0" w:color="auto"/>
      </w:divBdr>
    </w:div>
    <w:div w:id="870729765">
      <w:bodyDiv w:val="1"/>
      <w:marLeft w:val="0"/>
      <w:marRight w:val="0"/>
      <w:marTop w:val="0"/>
      <w:marBottom w:val="0"/>
      <w:divBdr>
        <w:top w:val="none" w:sz="0" w:space="0" w:color="auto"/>
        <w:left w:val="none" w:sz="0" w:space="0" w:color="auto"/>
        <w:bottom w:val="none" w:sz="0" w:space="0" w:color="auto"/>
        <w:right w:val="none" w:sz="0" w:space="0" w:color="auto"/>
      </w:divBdr>
    </w:div>
    <w:div w:id="876821865">
      <w:bodyDiv w:val="1"/>
      <w:marLeft w:val="0"/>
      <w:marRight w:val="0"/>
      <w:marTop w:val="0"/>
      <w:marBottom w:val="0"/>
      <w:divBdr>
        <w:top w:val="none" w:sz="0" w:space="0" w:color="auto"/>
        <w:left w:val="none" w:sz="0" w:space="0" w:color="auto"/>
        <w:bottom w:val="none" w:sz="0" w:space="0" w:color="auto"/>
        <w:right w:val="none" w:sz="0" w:space="0" w:color="auto"/>
      </w:divBdr>
    </w:div>
    <w:div w:id="876967594">
      <w:bodyDiv w:val="1"/>
      <w:marLeft w:val="0"/>
      <w:marRight w:val="0"/>
      <w:marTop w:val="0"/>
      <w:marBottom w:val="0"/>
      <w:divBdr>
        <w:top w:val="none" w:sz="0" w:space="0" w:color="auto"/>
        <w:left w:val="none" w:sz="0" w:space="0" w:color="auto"/>
        <w:bottom w:val="none" w:sz="0" w:space="0" w:color="auto"/>
        <w:right w:val="none" w:sz="0" w:space="0" w:color="auto"/>
      </w:divBdr>
    </w:div>
    <w:div w:id="884215294">
      <w:bodyDiv w:val="1"/>
      <w:marLeft w:val="0"/>
      <w:marRight w:val="0"/>
      <w:marTop w:val="0"/>
      <w:marBottom w:val="0"/>
      <w:divBdr>
        <w:top w:val="none" w:sz="0" w:space="0" w:color="auto"/>
        <w:left w:val="none" w:sz="0" w:space="0" w:color="auto"/>
        <w:bottom w:val="none" w:sz="0" w:space="0" w:color="auto"/>
        <w:right w:val="none" w:sz="0" w:space="0" w:color="auto"/>
      </w:divBdr>
    </w:div>
    <w:div w:id="886990385">
      <w:bodyDiv w:val="1"/>
      <w:marLeft w:val="0"/>
      <w:marRight w:val="0"/>
      <w:marTop w:val="0"/>
      <w:marBottom w:val="0"/>
      <w:divBdr>
        <w:top w:val="none" w:sz="0" w:space="0" w:color="auto"/>
        <w:left w:val="none" w:sz="0" w:space="0" w:color="auto"/>
        <w:bottom w:val="none" w:sz="0" w:space="0" w:color="auto"/>
        <w:right w:val="none" w:sz="0" w:space="0" w:color="auto"/>
      </w:divBdr>
    </w:div>
    <w:div w:id="887299471">
      <w:bodyDiv w:val="1"/>
      <w:marLeft w:val="0"/>
      <w:marRight w:val="0"/>
      <w:marTop w:val="0"/>
      <w:marBottom w:val="0"/>
      <w:divBdr>
        <w:top w:val="none" w:sz="0" w:space="0" w:color="auto"/>
        <w:left w:val="none" w:sz="0" w:space="0" w:color="auto"/>
        <w:bottom w:val="none" w:sz="0" w:space="0" w:color="auto"/>
        <w:right w:val="none" w:sz="0" w:space="0" w:color="auto"/>
      </w:divBdr>
    </w:div>
    <w:div w:id="888876511">
      <w:bodyDiv w:val="1"/>
      <w:marLeft w:val="0"/>
      <w:marRight w:val="0"/>
      <w:marTop w:val="0"/>
      <w:marBottom w:val="0"/>
      <w:divBdr>
        <w:top w:val="none" w:sz="0" w:space="0" w:color="auto"/>
        <w:left w:val="none" w:sz="0" w:space="0" w:color="auto"/>
        <w:bottom w:val="none" w:sz="0" w:space="0" w:color="auto"/>
        <w:right w:val="none" w:sz="0" w:space="0" w:color="auto"/>
      </w:divBdr>
    </w:div>
    <w:div w:id="895243686">
      <w:bodyDiv w:val="1"/>
      <w:marLeft w:val="0"/>
      <w:marRight w:val="0"/>
      <w:marTop w:val="0"/>
      <w:marBottom w:val="0"/>
      <w:divBdr>
        <w:top w:val="none" w:sz="0" w:space="0" w:color="auto"/>
        <w:left w:val="none" w:sz="0" w:space="0" w:color="auto"/>
        <w:bottom w:val="none" w:sz="0" w:space="0" w:color="auto"/>
        <w:right w:val="none" w:sz="0" w:space="0" w:color="auto"/>
      </w:divBdr>
    </w:div>
    <w:div w:id="898053229">
      <w:bodyDiv w:val="1"/>
      <w:marLeft w:val="0"/>
      <w:marRight w:val="0"/>
      <w:marTop w:val="0"/>
      <w:marBottom w:val="0"/>
      <w:divBdr>
        <w:top w:val="none" w:sz="0" w:space="0" w:color="auto"/>
        <w:left w:val="none" w:sz="0" w:space="0" w:color="auto"/>
        <w:bottom w:val="none" w:sz="0" w:space="0" w:color="auto"/>
        <w:right w:val="none" w:sz="0" w:space="0" w:color="auto"/>
      </w:divBdr>
    </w:div>
    <w:div w:id="899678567">
      <w:bodyDiv w:val="1"/>
      <w:marLeft w:val="0"/>
      <w:marRight w:val="0"/>
      <w:marTop w:val="0"/>
      <w:marBottom w:val="0"/>
      <w:divBdr>
        <w:top w:val="none" w:sz="0" w:space="0" w:color="auto"/>
        <w:left w:val="none" w:sz="0" w:space="0" w:color="auto"/>
        <w:bottom w:val="none" w:sz="0" w:space="0" w:color="auto"/>
        <w:right w:val="none" w:sz="0" w:space="0" w:color="auto"/>
      </w:divBdr>
    </w:div>
    <w:div w:id="901141394">
      <w:bodyDiv w:val="1"/>
      <w:marLeft w:val="0"/>
      <w:marRight w:val="0"/>
      <w:marTop w:val="0"/>
      <w:marBottom w:val="0"/>
      <w:divBdr>
        <w:top w:val="none" w:sz="0" w:space="0" w:color="auto"/>
        <w:left w:val="none" w:sz="0" w:space="0" w:color="auto"/>
        <w:bottom w:val="none" w:sz="0" w:space="0" w:color="auto"/>
        <w:right w:val="none" w:sz="0" w:space="0" w:color="auto"/>
      </w:divBdr>
    </w:div>
    <w:div w:id="902790854">
      <w:bodyDiv w:val="1"/>
      <w:marLeft w:val="0"/>
      <w:marRight w:val="0"/>
      <w:marTop w:val="0"/>
      <w:marBottom w:val="0"/>
      <w:divBdr>
        <w:top w:val="none" w:sz="0" w:space="0" w:color="auto"/>
        <w:left w:val="none" w:sz="0" w:space="0" w:color="auto"/>
        <w:bottom w:val="none" w:sz="0" w:space="0" w:color="auto"/>
        <w:right w:val="none" w:sz="0" w:space="0" w:color="auto"/>
      </w:divBdr>
    </w:div>
    <w:div w:id="904223740">
      <w:bodyDiv w:val="1"/>
      <w:marLeft w:val="0"/>
      <w:marRight w:val="0"/>
      <w:marTop w:val="0"/>
      <w:marBottom w:val="0"/>
      <w:divBdr>
        <w:top w:val="none" w:sz="0" w:space="0" w:color="auto"/>
        <w:left w:val="none" w:sz="0" w:space="0" w:color="auto"/>
        <w:bottom w:val="none" w:sz="0" w:space="0" w:color="auto"/>
        <w:right w:val="none" w:sz="0" w:space="0" w:color="auto"/>
      </w:divBdr>
    </w:div>
    <w:div w:id="911162127">
      <w:bodyDiv w:val="1"/>
      <w:marLeft w:val="0"/>
      <w:marRight w:val="0"/>
      <w:marTop w:val="0"/>
      <w:marBottom w:val="0"/>
      <w:divBdr>
        <w:top w:val="none" w:sz="0" w:space="0" w:color="auto"/>
        <w:left w:val="none" w:sz="0" w:space="0" w:color="auto"/>
        <w:bottom w:val="none" w:sz="0" w:space="0" w:color="auto"/>
        <w:right w:val="none" w:sz="0" w:space="0" w:color="auto"/>
      </w:divBdr>
    </w:div>
    <w:div w:id="915819380">
      <w:bodyDiv w:val="1"/>
      <w:marLeft w:val="0"/>
      <w:marRight w:val="0"/>
      <w:marTop w:val="0"/>
      <w:marBottom w:val="0"/>
      <w:divBdr>
        <w:top w:val="none" w:sz="0" w:space="0" w:color="auto"/>
        <w:left w:val="none" w:sz="0" w:space="0" w:color="auto"/>
        <w:bottom w:val="none" w:sz="0" w:space="0" w:color="auto"/>
        <w:right w:val="none" w:sz="0" w:space="0" w:color="auto"/>
      </w:divBdr>
    </w:div>
    <w:div w:id="919290796">
      <w:bodyDiv w:val="1"/>
      <w:marLeft w:val="0"/>
      <w:marRight w:val="0"/>
      <w:marTop w:val="0"/>
      <w:marBottom w:val="0"/>
      <w:divBdr>
        <w:top w:val="none" w:sz="0" w:space="0" w:color="auto"/>
        <w:left w:val="none" w:sz="0" w:space="0" w:color="auto"/>
        <w:bottom w:val="none" w:sz="0" w:space="0" w:color="auto"/>
        <w:right w:val="none" w:sz="0" w:space="0" w:color="auto"/>
      </w:divBdr>
    </w:div>
    <w:div w:id="925116259">
      <w:bodyDiv w:val="1"/>
      <w:marLeft w:val="0"/>
      <w:marRight w:val="0"/>
      <w:marTop w:val="0"/>
      <w:marBottom w:val="0"/>
      <w:divBdr>
        <w:top w:val="none" w:sz="0" w:space="0" w:color="auto"/>
        <w:left w:val="none" w:sz="0" w:space="0" w:color="auto"/>
        <w:bottom w:val="none" w:sz="0" w:space="0" w:color="auto"/>
        <w:right w:val="none" w:sz="0" w:space="0" w:color="auto"/>
      </w:divBdr>
    </w:div>
    <w:div w:id="929586692">
      <w:bodyDiv w:val="1"/>
      <w:marLeft w:val="0"/>
      <w:marRight w:val="0"/>
      <w:marTop w:val="0"/>
      <w:marBottom w:val="0"/>
      <w:divBdr>
        <w:top w:val="none" w:sz="0" w:space="0" w:color="auto"/>
        <w:left w:val="none" w:sz="0" w:space="0" w:color="auto"/>
        <w:bottom w:val="none" w:sz="0" w:space="0" w:color="auto"/>
        <w:right w:val="none" w:sz="0" w:space="0" w:color="auto"/>
      </w:divBdr>
    </w:div>
    <w:div w:id="932082645">
      <w:bodyDiv w:val="1"/>
      <w:marLeft w:val="0"/>
      <w:marRight w:val="0"/>
      <w:marTop w:val="0"/>
      <w:marBottom w:val="0"/>
      <w:divBdr>
        <w:top w:val="none" w:sz="0" w:space="0" w:color="auto"/>
        <w:left w:val="none" w:sz="0" w:space="0" w:color="auto"/>
        <w:bottom w:val="none" w:sz="0" w:space="0" w:color="auto"/>
        <w:right w:val="none" w:sz="0" w:space="0" w:color="auto"/>
      </w:divBdr>
    </w:div>
    <w:div w:id="933635883">
      <w:bodyDiv w:val="1"/>
      <w:marLeft w:val="0"/>
      <w:marRight w:val="0"/>
      <w:marTop w:val="0"/>
      <w:marBottom w:val="0"/>
      <w:divBdr>
        <w:top w:val="none" w:sz="0" w:space="0" w:color="auto"/>
        <w:left w:val="none" w:sz="0" w:space="0" w:color="auto"/>
        <w:bottom w:val="none" w:sz="0" w:space="0" w:color="auto"/>
        <w:right w:val="none" w:sz="0" w:space="0" w:color="auto"/>
      </w:divBdr>
    </w:div>
    <w:div w:id="934826673">
      <w:bodyDiv w:val="1"/>
      <w:marLeft w:val="0"/>
      <w:marRight w:val="0"/>
      <w:marTop w:val="0"/>
      <w:marBottom w:val="0"/>
      <w:divBdr>
        <w:top w:val="none" w:sz="0" w:space="0" w:color="auto"/>
        <w:left w:val="none" w:sz="0" w:space="0" w:color="auto"/>
        <w:bottom w:val="none" w:sz="0" w:space="0" w:color="auto"/>
        <w:right w:val="none" w:sz="0" w:space="0" w:color="auto"/>
      </w:divBdr>
    </w:div>
    <w:div w:id="934947573">
      <w:bodyDiv w:val="1"/>
      <w:marLeft w:val="0"/>
      <w:marRight w:val="0"/>
      <w:marTop w:val="0"/>
      <w:marBottom w:val="0"/>
      <w:divBdr>
        <w:top w:val="none" w:sz="0" w:space="0" w:color="auto"/>
        <w:left w:val="none" w:sz="0" w:space="0" w:color="auto"/>
        <w:bottom w:val="none" w:sz="0" w:space="0" w:color="auto"/>
        <w:right w:val="none" w:sz="0" w:space="0" w:color="auto"/>
      </w:divBdr>
    </w:div>
    <w:div w:id="940143284">
      <w:bodyDiv w:val="1"/>
      <w:marLeft w:val="0"/>
      <w:marRight w:val="0"/>
      <w:marTop w:val="0"/>
      <w:marBottom w:val="0"/>
      <w:divBdr>
        <w:top w:val="none" w:sz="0" w:space="0" w:color="auto"/>
        <w:left w:val="none" w:sz="0" w:space="0" w:color="auto"/>
        <w:bottom w:val="none" w:sz="0" w:space="0" w:color="auto"/>
        <w:right w:val="none" w:sz="0" w:space="0" w:color="auto"/>
      </w:divBdr>
    </w:div>
    <w:div w:id="944771924">
      <w:bodyDiv w:val="1"/>
      <w:marLeft w:val="0"/>
      <w:marRight w:val="0"/>
      <w:marTop w:val="0"/>
      <w:marBottom w:val="0"/>
      <w:divBdr>
        <w:top w:val="none" w:sz="0" w:space="0" w:color="auto"/>
        <w:left w:val="none" w:sz="0" w:space="0" w:color="auto"/>
        <w:bottom w:val="none" w:sz="0" w:space="0" w:color="auto"/>
        <w:right w:val="none" w:sz="0" w:space="0" w:color="auto"/>
      </w:divBdr>
    </w:div>
    <w:div w:id="948126119">
      <w:bodyDiv w:val="1"/>
      <w:marLeft w:val="0"/>
      <w:marRight w:val="0"/>
      <w:marTop w:val="0"/>
      <w:marBottom w:val="0"/>
      <w:divBdr>
        <w:top w:val="none" w:sz="0" w:space="0" w:color="auto"/>
        <w:left w:val="none" w:sz="0" w:space="0" w:color="auto"/>
        <w:bottom w:val="none" w:sz="0" w:space="0" w:color="auto"/>
        <w:right w:val="none" w:sz="0" w:space="0" w:color="auto"/>
      </w:divBdr>
    </w:div>
    <w:div w:id="948467312">
      <w:bodyDiv w:val="1"/>
      <w:marLeft w:val="0"/>
      <w:marRight w:val="0"/>
      <w:marTop w:val="0"/>
      <w:marBottom w:val="0"/>
      <w:divBdr>
        <w:top w:val="none" w:sz="0" w:space="0" w:color="auto"/>
        <w:left w:val="none" w:sz="0" w:space="0" w:color="auto"/>
        <w:bottom w:val="none" w:sz="0" w:space="0" w:color="auto"/>
        <w:right w:val="none" w:sz="0" w:space="0" w:color="auto"/>
      </w:divBdr>
    </w:div>
    <w:div w:id="950891734">
      <w:bodyDiv w:val="1"/>
      <w:marLeft w:val="0"/>
      <w:marRight w:val="0"/>
      <w:marTop w:val="0"/>
      <w:marBottom w:val="0"/>
      <w:divBdr>
        <w:top w:val="none" w:sz="0" w:space="0" w:color="auto"/>
        <w:left w:val="none" w:sz="0" w:space="0" w:color="auto"/>
        <w:bottom w:val="none" w:sz="0" w:space="0" w:color="auto"/>
        <w:right w:val="none" w:sz="0" w:space="0" w:color="auto"/>
      </w:divBdr>
    </w:div>
    <w:div w:id="951715302">
      <w:bodyDiv w:val="1"/>
      <w:marLeft w:val="0"/>
      <w:marRight w:val="0"/>
      <w:marTop w:val="0"/>
      <w:marBottom w:val="0"/>
      <w:divBdr>
        <w:top w:val="none" w:sz="0" w:space="0" w:color="auto"/>
        <w:left w:val="none" w:sz="0" w:space="0" w:color="auto"/>
        <w:bottom w:val="none" w:sz="0" w:space="0" w:color="auto"/>
        <w:right w:val="none" w:sz="0" w:space="0" w:color="auto"/>
      </w:divBdr>
    </w:div>
    <w:div w:id="956133494">
      <w:bodyDiv w:val="1"/>
      <w:marLeft w:val="0"/>
      <w:marRight w:val="0"/>
      <w:marTop w:val="0"/>
      <w:marBottom w:val="0"/>
      <w:divBdr>
        <w:top w:val="none" w:sz="0" w:space="0" w:color="auto"/>
        <w:left w:val="none" w:sz="0" w:space="0" w:color="auto"/>
        <w:bottom w:val="none" w:sz="0" w:space="0" w:color="auto"/>
        <w:right w:val="none" w:sz="0" w:space="0" w:color="auto"/>
      </w:divBdr>
    </w:div>
    <w:div w:id="961227422">
      <w:bodyDiv w:val="1"/>
      <w:marLeft w:val="0"/>
      <w:marRight w:val="0"/>
      <w:marTop w:val="0"/>
      <w:marBottom w:val="0"/>
      <w:divBdr>
        <w:top w:val="none" w:sz="0" w:space="0" w:color="auto"/>
        <w:left w:val="none" w:sz="0" w:space="0" w:color="auto"/>
        <w:bottom w:val="none" w:sz="0" w:space="0" w:color="auto"/>
        <w:right w:val="none" w:sz="0" w:space="0" w:color="auto"/>
      </w:divBdr>
    </w:div>
    <w:div w:id="962731745">
      <w:bodyDiv w:val="1"/>
      <w:marLeft w:val="0"/>
      <w:marRight w:val="0"/>
      <w:marTop w:val="0"/>
      <w:marBottom w:val="0"/>
      <w:divBdr>
        <w:top w:val="none" w:sz="0" w:space="0" w:color="auto"/>
        <w:left w:val="none" w:sz="0" w:space="0" w:color="auto"/>
        <w:bottom w:val="none" w:sz="0" w:space="0" w:color="auto"/>
        <w:right w:val="none" w:sz="0" w:space="0" w:color="auto"/>
      </w:divBdr>
    </w:div>
    <w:div w:id="963467495">
      <w:bodyDiv w:val="1"/>
      <w:marLeft w:val="0"/>
      <w:marRight w:val="0"/>
      <w:marTop w:val="0"/>
      <w:marBottom w:val="0"/>
      <w:divBdr>
        <w:top w:val="none" w:sz="0" w:space="0" w:color="auto"/>
        <w:left w:val="none" w:sz="0" w:space="0" w:color="auto"/>
        <w:bottom w:val="none" w:sz="0" w:space="0" w:color="auto"/>
        <w:right w:val="none" w:sz="0" w:space="0" w:color="auto"/>
      </w:divBdr>
    </w:div>
    <w:div w:id="963581465">
      <w:bodyDiv w:val="1"/>
      <w:marLeft w:val="0"/>
      <w:marRight w:val="0"/>
      <w:marTop w:val="0"/>
      <w:marBottom w:val="0"/>
      <w:divBdr>
        <w:top w:val="none" w:sz="0" w:space="0" w:color="auto"/>
        <w:left w:val="none" w:sz="0" w:space="0" w:color="auto"/>
        <w:bottom w:val="none" w:sz="0" w:space="0" w:color="auto"/>
        <w:right w:val="none" w:sz="0" w:space="0" w:color="auto"/>
      </w:divBdr>
    </w:div>
    <w:div w:id="964972049">
      <w:bodyDiv w:val="1"/>
      <w:marLeft w:val="0"/>
      <w:marRight w:val="0"/>
      <w:marTop w:val="0"/>
      <w:marBottom w:val="0"/>
      <w:divBdr>
        <w:top w:val="none" w:sz="0" w:space="0" w:color="auto"/>
        <w:left w:val="none" w:sz="0" w:space="0" w:color="auto"/>
        <w:bottom w:val="none" w:sz="0" w:space="0" w:color="auto"/>
        <w:right w:val="none" w:sz="0" w:space="0" w:color="auto"/>
      </w:divBdr>
    </w:div>
    <w:div w:id="966352949">
      <w:bodyDiv w:val="1"/>
      <w:marLeft w:val="0"/>
      <w:marRight w:val="0"/>
      <w:marTop w:val="0"/>
      <w:marBottom w:val="0"/>
      <w:divBdr>
        <w:top w:val="none" w:sz="0" w:space="0" w:color="auto"/>
        <w:left w:val="none" w:sz="0" w:space="0" w:color="auto"/>
        <w:bottom w:val="none" w:sz="0" w:space="0" w:color="auto"/>
        <w:right w:val="none" w:sz="0" w:space="0" w:color="auto"/>
      </w:divBdr>
    </w:div>
    <w:div w:id="967930647">
      <w:bodyDiv w:val="1"/>
      <w:marLeft w:val="0"/>
      <w:marRight w:val="0"/>
      <w:marTop w:val="0"/>
      <w:marBottom w:val="0"/>
      <w:divBdr>
        <w:top w:val="none" w:sz="0" w:space="0" w:color="auto"/>
        <w:left w:val="none" w:sz="0" w:space="0" w:color="auto"/>
        <w:bottom w:val="none" w:sz="0" w:space="0" w:color="auto"/>
        <w:right w:val="none" w:sz="0" w:space="0" w:color="auto"/>
      </w:divBdr>
    </w:div>
    <w:div w:id="968049062">
      <w:bodyDiv w:val="1"/>
      <w:marLeft w:val="0"/>
      <w:marRight w:val="0"/>
      <w:marTop w:val="0"/>
      <w:marBottom w:val="0"/>
      <w:divBdr>
        <w:top w:val="none" w:sz="0" w:space="0" w:color="auto"/>
        <w:left w:val="none" w:sz="0" w:space="0" w:color="auto"/>
        <w:bottom w:val="none" w:sz="0" w:space="0" w:color="auto"/>
        <w:right w:val="none" w:sz="0" w:space="0" w:color="auto"/>
      </w:divBdr>
    </w:div>
    <w:div w:id="968705006">
      <w:bodyDiv w:val="1"/>
      <w:marLeft w:val="0"/>
      <w:marRight w:val="0"/>
      <w:marTop w:val="0"/>
      <w:marBottom w:val="0"/>
      <w:divBdr>
        <w:top w:val="none" w:sz="0" w:space="0" w:color="auto"/>
        <w:left w:val="none" w:sz="0" w:space="0" w:color="auto"/>
        <w:bottom w:val="none" w:sz="0" w:space="0" w:color="auto"/>
        <w:right w:val="none" w:sz="0" w:space="0" w:color="auto"/>
      </w:divBdr>
    </w:div>
    <w:div w:id="969215040">
      <w:bodyDiv w:val="1"/>
      <w:marLeft w:val="0"/>
      <w:marRight w:val="0"/>
      <w:marTop w:val="0"/>
      <w:marBottom w:val="0"/>
      <w:divBdr>
        <w:top w:val="none" w:sz="0" w:space="0" w:color="auto"/>
        <w:left w:val="none" w:sz="0" w:space="0" w:color="auto"/>
        <w:bottom w:val="none" w:sz="0" w:space="0" w:color="auto"/>
        <w:right w:val="none" w:sz="0" w:space="0" w:color="auto"/>
      </w:divBdr>
    </w:div>
    <w:div w:id="984622872">
      <w:bodyDiv w:val="1"/>
      <w:marLeft w:val="0"/>
      <w:marRight w:val="0"/>
      <w:marTop w:val="0"/>
      <w:marBottom w:val="0"/>
      <w:divBdr>
        <w:top w:val="none" w:sz="0" w:space="0" w:color="auto"/>
        <w:left w:val="none" w:sz="0" w:space="0" w:color="auto"/>
        <w:bottom w:val="none" w:sz="0" w:space="0" w:color="auto"/>
        <w:right w:val="none" w:sz="0" w:space="0" w:color="auto"/>
      </w:divBdr>
    </w:div>
    <w:div w:id="990215835">
      <w:bodyDiv w:val="1"/>
      <w:marLeft w:val="0"/>
      <w:marRight w:val="0"/>
      <w:marTop w:val="0"/>
      <w:marBottom w:val="0"/>
      <w:divBdr>
        <w:top w:val="none" w:sz="0" w:space="0" w:color="auto"/>
        <w:left w:val="none" w:sz="0" w:space="0" w:color="auto"/>
        <w:bottom w:val="none" w:sz="0" w:space="0" w:color="auto"/>
        <w:right w:val="none" w:sz="0" w:space="0" w:color="auto"/>
      </w:divBdr>
    </w:div>
    <w:div w:id="994183078">
      <w:bodyDiv w:val="1"/>
      <w:marLeft w:val="0"/>
      <w:marRight w:val="0"/>
      <w:marTop w:val="0"/>
      <w:marBottom w:val="0"/>
      <w:divBdr>
        <w:top w:val="none" w:sz="0" w:space="0" w:color="auto"/>
        <w:left w:val="none" w:sz="0" w:space="0" w:color="auto"/>
        <w:bottom w:val="none" w:sz="0" w:space="0" w:color="auto"/>
        <w:right w:val="none" w:sz="0" w:space="0" w:color="auto"/>
      </w:divBdr>
    </w:div>
    <w:div w:id="1008677443">
      <w:bodyDiv w:val="1"/>
      <w:marLeft w:val="0"/>
      <w:marRight w:val="0"/>
      <w:marTop w:val="0"/>
      <w:marBottom w:val="0"/>
      <w:divBdr>
        <w:top w:val="none" w:sz="0" w:space="0" w:color="auto"/>
        <w:left w:val="none" w:sz="0" w:space="0" w:color="auto"/>
        <w:bottom w:val="none" w:sz="0" w:space="0" w:color="auto"/>
        <w:right w:val="none" w:sz="0" w:space="0" w:color="auto"/>
      </w:divBdr>
    </w:div>
    <w:div w:id="1014116491">
      <w:bodyDiv w:val="1"/>
      <w:marLeft w:val="0"/>
      <w:marRight w:val="0"/>
      <w:marTop w:val="0"/>
      <w:marBottom w:val="0"/>
      <w:divBdr>
        <w:top w:val="none" w:sz="0" w:space="0" w:color="auto"/>
        <w:left w:val="none" w:sz="0" w:space="0" w:color="auto"/>
        <w:bottom w:val="none" w:sz="0" w:space="0" w:color="auto"/>
        <w:right w:val="none" w:sz="0" w:space="0" w:color="auto"/>
      </w:divBdr>
    </w:div>
    <w:div w:id="1016348312">
      <w:bodyDiv w:val="1"/>
      <w:marLeft w:val="0"/>
      <w:marRight w:val="0"/>
      <w:marTop w:val="0"/>
      <w:marBottom w:val="0"/>
      <w:divBdr>
        <w:top w:val="none" w:sz="0" w:space="0" w:color="auto"/>
        <w:left w:val="none" w:sz="0" w:space="0" w:color="auto"/>
        <w:bottom w:val="none" w:sz="0" w:space="0" w:color="auto"/>
        <w:right w:val="none" w:sz="0" w:space="0" w:color="auto"/>
      </w:divBdr>
    </w:div>
    <w:div w:id="1018192432">
      <w:bodyDiv w:val="1"/>
      <w:marLeft w:val="0"/>
      <w:marRight w:val="0"/>
      <w:marTop w:val="0"/>
      <w:marBottom w:val="0"/>
      <w:divBdr>
        <w:top w:val="none" w:sz="0" w:space="0" w:color="auto"/>
        <w:left w:val="none" w:sz="0" w:space="0" w:color="auto"/>
        <w:bottom w:val="none" w:sz="0" w:space="0" w:color="auto"/>
        <w:right w:val="none" w:sz="0" w:space="0" w:color="auto"/>
      </w:divBdr>
    </w:div>
    <w:div w:id="1019353962">
      <w:bodyDiv w:val="1"/>
      <w:marLeft w:val="0"/>
      <w:marRight w:val="0"/>
      <w:marTop w:val="0"/>
      <w:marBottom w:val="0"/>
      <w:divBdr>
        <w:top w:val="none" w:sz="0" w:space="0" w:color="auto"/>
        <w:left w:val="none" w:sz="0" w:space="0" w:color="auto"/>
        <w:bottom w:val="none" w:sz="0" w:space="0" w:color="auto"/>
        <w:right w:val="none" w:sz="0" w:space="0" w:color="auto"/>
      </w:divBdr>
    </w:div>
    <w:div w:id="1027633476">
      <w:bodyDiv w:val="1"/>
      <w:marLeft w:val="0"/>
      <w:marRight w:val="0"/>
      <w:marTop w:val="0"/>
      <w:marBottom w:val="0"/>
      <w:divBdr>
        <w:top w:val="none" w:sz="0" w:space="0" w:color="auto"/>
        <w:left w:val="none" w:sz="0" w:space="0" w:color="auto"/>
        <w:bottom w:val="none" w:sz="0" w:space="0" w:color="auto"/>
        <w:right w:val="none" w:sz="0" w:space="0" w:color="auto"/>
      </w:divBdr>
    </w:div>
    <w:div w:id="1029600578">
      <w:bodyDiv w:val="1"/>
      <w:marLeft w:val="0"/>
      <w:marRight w:val="0"/>
      <w:marTop w:val="0"/>
      <w:marBottom w:val="0"/>
      <w:divBdr>
        <w:top w:val="none" w:sz="0" w:space="0" w:color="auto"/>
        <w:left w:val="none" w:sz="0" w:space="0" w:color="auto"/>
        <w:bottom w:val="none" w:sz="0" w:space="0" w:color="auto"/>
        <w:right w:val="none" w:sz="0" w:space="0" w:color="auto"/>
      </w:divBdr>
    </w:div>
    <w:div w:id="1030105895">
      <w:bodyDiv w:val="1"/>
      <w:marLeft w:val="0"/>
      <w:marRight w:val="0"/>
      <w:marTop w:val="0"/>
      <w:marBottom w:val="0"/>
      <w:divBdr>
        <w:top w:val="none" w:sz="0" w:space="0" w:color="auto"/>
        <w:left w:val="none" w:sz="0" w:space="0" w:color="auto"/>
        <w:bottom w:val="none" w:sz="0" w:space="0" w:color="auto"/>
        <w:right w:val="none" w:sz="0" w:space="0" w:color="auto"/>
      </w:divBdr>
    </w:div>
    <w:div w:id="1039430298">
      <w:bodyDiv w:val="1"/>
      <w:marLeft w:val="0"/>
      <w:marRight w:val="0"/>
      <w:marTop w:val="0"/>
      <w:marBottom w:val="0"/>
      <w:divBdr>
        <w:top w:val="none" w:sz="0" w:space="0" w:color="auto"/>
        <w:left w:val="none" w:sz="0" w:space="0" w:color="auto"/>
        <w:bottom w:val="none" w:sz="0" w:space="0" w:color="auto"/>
        <w:right w:val="none" w:sz="0" w:space="0" w:color="auto"/>
      </w:divBdr>
    </w:div>
    <w:div w:id="1048915343">
      <w:bodyDiv w:val="1"/>
      <w:marLeft w:val="0"/>
      <w:marRight w:val="0"/>
      <w:marTop w:val="0"/>
      <w:marBottom w:val="0"/>
      <w:divBdr>
        <w:top w:val="none" w:sz="0" w:space="0" w:color="auto"/>
        <w:left w:val="none" w:sz="0" w:space="0" w:color="auto"/>
        <w:bottom w:val="none" w:sz="0" w:space="0" w:color="auto"/>
        <w:right w:val="none" w:sz="0" w:space="0" w:color="auto"/>
      </w:divBdr>
    </w:div>
    <w:div w:id="1053969055">
      <w:bodyDiv w:val="1"/>
      <w:marLeft w:val="0"/>
      <w:marRight w:val="0"/>
      <w:marTop w:val="0"/>
      <w:marBottom w:val="0"/>
      <w:divBdr>
        <w:top w:val="none" w:sz="0" w:space="0" w:color="auto"/>
        <w:left w:val="none" w:sz="0" w:space="0" w:color="auto"/>
        <w:bottom w:val="none" w:sz="0" w:space="0" w:color="auto"/>
        <w:right w:val="none" w:sz="0" w:space="0" w:color="auto"/>
      </w:divBdr>
    </w:div>
    <w:div w:id="1057163567">
      <w:bodyDiv w:val="1"/>
      <w:marLeft w:val="0"/>
      <w:marRight w:val="0"/>
      <w:marTop w:val="0"/>
      <w:marBottom w:val="0"/>
      <w:divBdr>
        <w:top w:val="none" w:sz="0" w:space="0" w:color="auto"/>
        <w:left w:val="none" w:sz="0" w:space="0" w:color="auto"/>
        <w:bottom w:val="none" w:sz="0" w:space="0" w:color="auto"/>
        <w:right w:val="none" w:sz="0" w:space="0" w:color="auto"/>
      </w:divBdr>
    </w:div>
    <w:div w:id="1058020574">
      <w:bodyDiv w:val="1"/>
      <w:marLeft w:val="0"/>
      <w:marRight w:val="0"/>
      <w:marTop w:val="0"/>
      <w:marBottom w:val="0"/>
      <w:divBdr>
        <w:top w:val="none" w:sz="0" w:space="0" w:color="auto"/>
        <w:left w:val="none" w:sz="0" w:space="0" w:color="auto"/>
        <w:bottom w:val="none" w:sz="0" w:space="0" w:color="auto"/>
        <w:right w:val="none" w:sz="0" w:space="0" w:color="auto"/>
      </w:divBdr>
    </w:div>
    <w:div w:id="1062367925">
      <w:bodyDiv w:val="1"/>
      <w:marLeft w:val="0"/>
      <w:marRight w:val="0"/>
      <w:marTop w:val="0"/>
      <w:marBottom w:val="0"/>
      <w:divBdr>
        <w:top w:val="none" w:sz="0" w:space="0" w:color="auto"/>
        <w:left w:val="none" w:sz="0" w:space="0" w:color="auto"/>
        <w:bottom w:val="none" w:sz="0" w:space="0" w:color="auto"/>
        <w:right w:val="none" w:sz="0" w:space="0" w:color="auto"/>
      </w:divBdr>
    </w:div>
    <w:div w:id="1066538909">
      <w:bodyDiv w:val="1"/>
      <w:marLeft w:val="0"/>
      <w:marRight w:val="0"/>
      <w:marTop w:val="0"/>
      <w:marBottom w:val="0"/>
      <w:divBdr>
        <w:top w:val="none" w:sz="0" w:space="0" w:color="auto"/>
        <w:left w:val="none" w:sz="0" w:space="0" w:color="auto"/>
        <w:bottom w:val="none" w:sz="0" w:space="0" w:color="auto"/>
        <w:right w:val="none" w:sz="0" w:space="0" w:color="auto"/>
      </w:divBdr>
    </w:div>
    <w:div w:id="1079407298">
      <w:bodyDiv w:val="1"/>
      <w:marLeft w:val="0"/>
      <w:marRight w:val="0"/>
      <w:marTop w:val="0"/>
      <w:marBottom w:val="0"/>
      <w:divBdr>
        <w:top w:val="none" w:sz="0" w:space="0" w:color="auto"/>
        <w:left w:val="none" w:sz="0" w:space="0" w:color="auto"/>
        <w:bottom w:val="none" w:sz="0" w:space="0" w:color="auto"/>
        <w:right w:val="none" w:sz="0" w:space="0" w:color="auto"/>
      </w:divBdr>
    </w:div>
    <w:div w:id="1089427604">
      <w:bodyDiv w:val="1"/>
      <w:marLeft w:val="0"/>
      <w:marRight w:val="0"/>
      <w:marTop w:val="0"/>
      <w:marBottom w:val="0"/>
      <w:divBdr>
        <w:top w:val="none" w:sz="0" w:space="0" w:color="auto"/>
        <w:left w:val="none" w:sz="0" w:space="0" w:color="auto"/>
        <w:bottom w:val="none" w:sz="0" w:space="0" w:color="auto"/>
        <w:right w:val="none" w:sz="0" w:space="0" w:color="auto"/>
      </w:divBdr>
    </w:div>
    <w:div w:id="1089616855">
      <w:bodyDiv w:val="1"/>
      <w:marLeft w:val="0"/>
      <w:marRight w:val="0"/>
      <w:marTop w:val="0"/>
      <w:marBottom w:val="0"/>
      <w:divBdr>
        <w:top w:val="none" w:sz="0" w:space="0" w:color="auto"/>
        <w:left w:val="none" w:sz="0" w:space="0" w:color="auto"/>
        <w:bottom w:val="none" w:sz="0" w:space="0" w:color="auto"/>
        <w:right w:val="none" w:sz="0" w:space="0" w:color="auto"/>
      </w:divBdr>
    </w:div>
    <w:div w:id="1099911079">
      <w:bodyDiv w:val="1"/>
      <w:marLeft w:val="0"/>
      <w:marRight w:val="0"/>
      <w:marTop w:val="0"/>
      <w:marBottom w:val="0"/>
      <w:divBdr>
        <w:top w:val="none" w:sz="0" w:space="0" w:color="auto"/>
        <w:left w:val="none" w:sz="0" w:space="0" w:color="auto"/>
        <w:bottom w:val="none" w:sz="0" w:space="0" w:color="auto"/>
        <w:right w:val="none" w:sz="0" w:space="0" w:color="auto"/>
      </w:divBdr>
    </w:div>
    <w:div w:id="1100493038">
      <w:bodyDiv w:val="1"/>
      <w:marLeft w:val="0"/>
      <w:marRight w:val="0"/>
      <w:marTop w:val="0"/>
      <w:marBottom w:val="0"/>
      <w:divBdr>
        <w:top w:val="none" w:sz="0" w:space="0" w:color="auto"/>
        <w:left w:val="none" w:sz="0" w:space="0" w:color="auto"/>
        <w:bottom w:val="none" w:sz="0" w:space="0" w:color="auto"/>
        <w:right w:val="none" w:sz="0" w:space="0" w:color="auto"/>
      </w:divBdr>
    </w:div>
    <w:div w:id="1102147889">
      <w:bodyDiv w:val="1"/>
      <w:marLeft w:val="0"/>
      <w:marRight w:val="0"/>
      <w:marTop w:val="0"/>
      <w:marBottom w:val="0"/>
      <w:divBdr>
        <w:top w:val="none" w:sz="0" w:space="0" w:color="auto"/>
        <w:left w:val="none" w:sz="0" w:space="0" w:color="auto"/>
        <w:bottom w:val="none" w:sz="0" w:space="0" w:color="auto"/>
        <w:right w:val="none" w:sz="0" w:space="0" w:color="auto"/>
      </w:divBdr>
    </w:div>
    <w:div w:id="1106727584">
      <w:bodyDiv w:val="1"/>
      <w:marLeft w:val="0"/>
      <w:marRight w:val="0"/>
      <w:marTop w:val="0"/>
      <w:marBottom w:val="0"/>
      <w:divBdr>
        <w:top w:val="none" w:sz="0" w:space="0" w:color="auto"/>
        <w:left w:val="none" w:sz="0" w:space="0" w:color="auto"/>
        <w:bottom w:val="none" w:sz="0" w:space="0" w:color="auto"/>
        <w:right w:val="none" w:sz="0" w:space="0" w:color="auto"/>
      </w:divBdr>
    </w:div>
    <w:div w:id="1107693320">
      <w:bodyDiv w:val="1"/>
      <w:marLeft w:val="0"/>
      <w:marRight w:val="0"/>
      <w:marTop w:val="0"/>
      <w:marBottom w:val="0"/>
      <w:divBdr>
        <w:top w:val="none" w:sz="0" w:space="0" w:color="auto"/>
        <w:left w:val="none" w:sz="0" w:space="0" w:color="auto"/>
        <w:bottom w:val="none" w:sz="0" w:space="0" w:color="auto"/>
        <w:right w:val="none" w:sz="0" w:space="0" w:color="auto"/>
      </w:divBdr>
    </w:div>
    <w:div w:id="1111511461">
      <w:bodyDiv w:val="1"/>
      <w:marLeft w:val="0"/>
      <w:marRight w:val="0"/>
      <w:marTop w:val="0"/>
      <w:marBottom w:val="0"/>
      <w:divBdr>
        <w:top w:val="none" w:sz="0" w:space="0" w:color="auto"/>
        <w:left w:val="none" w:sz="0" w:space="0" w:color="auto"/>
        <w:bottom w:val="none" w:sz="0" w:space="0" w:color="auto"/>
        <w:right w:val="none" w:sz="0" w:space="0" w:color="auto"/>
      </w:divBdr>
    </w:div>
    <w:div w:id="1116409540">
      <w:bodyDiv w:val="1"/>
      <w:marLeft w:val="0"/>
      <w:marRight w:val="0"/>
      <w:marTop w:val="0"/>
      <w:marBottom w:val="0"/>
      <w:divBdr>
        <w:top w:val="none" w:sz="0" w:space="0" w:color="auto"/>
        <w:left w:val="none" w:sz="0" w:space="0" w:color="auto"/>
        <w:bottom w:val="none" w:sz="0" w:space="0" w:color="auto"/>
        <w:right w:val="none" w:sz="0" w:space="0" w:color="auto"/>
      </w:divBdr>
    </w:div>
    <w:div w:id="1121070753">
      <w:bodyDiv w:val="1"/>
      <w:marLeft w:val="0"/>
      <w:marRight w:val="0"/>
      <w:marTop w:val="0"/>
      <w:marBottom w:val="0"/>
      <w:divBdr>
        <w:top w:val="none" w:sz="0" w:space="0" w:color="auto"/>
        <w:left w:val="none" w:sz="0" w:space="0" w:color="auto"/>
        <w:bottom w:val="none" w:sz="0" w:space="0" w:color="auto"/>
        <w:right w:val="none" w:sz="0" w:space="0" w:color="auto"/>
      </w:divBdr>
    </w:div>
    <w:div w:id="1125662178">
      <w:bodyDiv w:val="1"/>
      <w:marLeft w:val="0"/>
      <w:marRight w:val="0"/>
      <w:marTop w:val="0"/>
      <w:marBottom w:val="0"/>
      <w:divBdr>
        <w:top w:val="none" w:sz="0" w:space="0" w:color="auto"/>
        <w:left w:val="none" w:sz="0" w:space="0" w:color="auto"/>
        <w:bottom w:val="none" w:sz="0" w:space="0" w:color="auto"/>
        <w:right w:val="none" w:sz="0" w:space="0" w:color="auto"/>
      </w:divBdr>
    </w:div>
    <w:div w:id="1128670468">
      <w:bodyDiv w:val="1"/>
      <w:marLeft w:val="0"/>
      <w:marRight w:val="0"/>
      <w:marTop w:val="0"/>
      <w:marBottom w:val="0"/>
      <w:divBdr>
        <w:top w:val="none" w:sz="0" w:space="0" w:color="auto"/>
        <w:left w:val="none" w:sz="0" w:space="0" w:color="auto"/>
        <w:bottom w:val="none" w:sz="0" w:space="0" w:color="auto"/>
        <w:right w:val="none" w:sz="0" w:space="0" w:color="auto"/>
      </w:divBdr>
    </w:div>
    <w:div w:id="1128934132">
      <w:bodyDiv w:val="1"/>
      <w:marLeft w:val="0"/>
      <w:marRight w:val="0"/>
      <w:marTop w:val="0"/>
      <w:marBottom w:val="0"/>
      <w:divBdr>
        <w:top w:val="none" w:sz="0" w:space="0" w:color="auto"/>
        <w:left w:val="none" w:sz="0" w:space="0" w:color="auto"/>
        <w:bottom w:val="none" w:sz="0" w:space="0" w:color="auto"/>
        <w:right w:val="none" w:sz="0" w:space="0" w:color="auto"/>
      </w:divBdr>
    </w:div>
    <w:div w:id="1130705284">
      <w:bodyDiv w:val="1"/>
      <w:marLeft w:val="0"/>
      <w:marRight w:val="0"/>
      <w:marTop w:val="0"/>
      <w:marBottom w:val="0"/>
      <w:divBdr>
        <w:top w:val="none" w:sz="0" w:space="0" w:color="auto"/>
        <w:left w:val="none" w:sz="0" w:space="0" w:color="auto"/>
        <w:bottom w:val="none" w:sz="0" w:space="0" w:color="auto"/>
        <w:right w:val="none" w:sz="0" w:space="0" w:color="auto"/>
      </w:divBdr>
    </w:div>
    <w:div w:id="1130854107">
      <w:bodyDiv w:val="1"/>
      <w:marLeft w:val="0"/>
      <w:marRight w:val="0"/>
      <w:marTop w:val="0"/>
      <w:marBottom w:val="0"/>
      <w:divBdr>
        <w:top w:val="none" w:sz="0" w:space="0" w:color="auto"/>
        <w:left w:val="none" w:sz="0" w:space="0" w:color="auto"/>
        <w:bottom w:val="none" w:sz="0" w:space="0" w:color="auto"/>
        <w:right w:val="none" w:sz="0" w:space="0" w:color="auto"/>
      </w:divBdr>
    </w:div>
    <w:div w:id="1132093955">
      <w:bodyDiv w:val="1"/>
      <w:marLeft w:val="0"/>
      <w:marRight w:val="0"/>
      <w:marTop w:val="0"/>
      <w:marBottom w:val="0"/>
      <w:divBdr>
        <w:top w:val="none" w:sz="0" w:space="0" w:color="auto"/>
        <w:left w:val="none" w:sz="0" w:space="0" w:color="auto"/>
        <w:bottom w:val="none" w:sz="0" w:space="0" w:color="auto"/>
        <w:right w:val="none" w:sz="0" w:space="0" w:color="auto"/>
      </w:divBdr>
    </w:div>
    <w:div w:id="1133787481">
      <w:bodyDiv w:val="1"/>
      <w:marLeft w:val="0"/>
      <w:marRight w:val="0"/>
      <w:marTop w:val="0"/>
      <w:marBottom w:val="0"/>
      <w:divBdr>
        <w:top w:val="none" w:sz="0" w:space="0" w:color="auto"/>
        <w:left w:val="none" w:sz="0" w:space="0" w:color="auto"/>
        <w:bottom w:val="none" w:sz="0" w:space="0" w:color="auto"/>
        <w:right w:val="none" w:sz="0" w:space="0" w:color="auto"/>
      </w:divBdr>
    </w:div>
    <w:div w:id="1134181052">
      <w:bodyDiv w:val="1"/>
      <w:marLeft w:val="0"/>
      <w:marRight w:val="0"/>
      <w:marTop w:val="0"/>
      <w:marBottom w:val="0"/>
      <w:divBdr>
        <w:top w:val="none" w:sz="0" w:space="0" w:color="auto"/>
        <w:left w:val="none" w:sz="0" w:space="0" w:color="auto"/>
        <w:bottom w:val="none" w:sz="0" w:space="0" w:color="auto"/>
        <w:right w:val="none" w:sz="0" w:space="0" w:color="auto"/>
      </w:divBdr>
    </w:div>
    <w:div w:id="1134638467">
      <w:bodyDiv w:val="1"/>
      <w:marLeft w:val="0"/>
      <w:marRight w:val="0"/>
      <w:marTop w:val="0"/>
      <w:marBottom w:val="0"/>
      <w:divBdr>
        <w:top w:val="none" w:sz="0" w:space="0" w:color="auto"/>
        <w:left w:val="none" w:sz="0" w:space="0" w:color="auto"/>
        <w:bottom w:val="none" w:sz="0" w:space="0" w:color="auto"/>
        <w:right w:val="none" w:sz="0" w:space="0" w:color="auto"/>
      </w:divBdr>
    </w:div>
    <w:div w:id="1135757334">
      <w:bodyDiv w:val="1"/>
      <w:marLeft w:val="0"/>
      <w:marRight w:val="0"/>
      <w:marTop w:val="0"/>
      <w:marBottom w:val="0"/>
      <w:divBdr>
        <w:top w:val="none" w:sz="0" w:space="0" w:color="auto"/>
        <w:left w:val="none" w:sz="0" w:space="0" w:color="auto"/>
        <w:bottom w:val="none" w:sz="0" w:space="0" w:color="auto"/>
        <w:right w:val="none" w:sz="0" w:space="0" w:color="auto"/>
      </w:divBdr>
    </w:div>
    <w:div w:id="1139223937">
      <w:bodyDiv w:val="1"/>
      <w:marLeft w:val="0"/>
      <w:marRight w:val="0"/>
      <w:marTop w:val="0"/>
      <w:marBottom w:val="0"/>
      <w:divBdr>
        <w:top w:val="none" w:sz="0" w:space="0" w:color="auto"/>
        <w:left w:val="none" w:sz="0" w:space="0" w:color="auto"/>
        <w:bottom w:val="none" w:sz="0" w:space="0" w:color="auto"/>
        <w:right w:val="none" w:sz="0" w:space="0" w:color="auto"/>
      </w:divBdr>
    </w:div>
    <w:div w:id="1143932622">
      <w:bodyDiv w:val="1"/>
      <w:marLeft w:val="0"/>
      <w:marRight w:val="0"/>
      <w:marTop w:val="0"/>
      <w:marBottom w:val="0"/>
      <w:divBdr>
        <w:top w:val="none" w:sz="0" w:space="0" w:color="auto"/>
        <w:left w:val="none" w:sz="0" w:space="0" w:color="auto"/>
        <w:bottom w:val="none" w:sz="0" w:space="0" w:color="auto"/>
        <w:right w:val="none" w:sz="0" w:space="0" w:color="auto"/>
      </w:divBdr>
    </w:div>
    <w:div w:id="1151020031">
      <w:bodyDiv w:val="1"/>
      <w:marLeft w:val="0"/>
      <w:marRight w:val="0"/>
      <w:marTop w:val="0"/>
      <w:marBottom w:val="0"/>
      <w:divBdr>
        <w:top w:val="none" w:sz="0" w:space="0" w:color="auto"/>
        <w:left w:val="none" w:sz="0" w:space="0" w:color="auto"/>
        <w:bottom w:val="none" w:sz="0" w:space="0" w:color="auto"/>
        <w:right w:val="none" w:sz="0" w:space="0" w:color="auto"/>
      </w:divBdr>
    </w:div>
    <w:div w:id="1151096283">
      <w:bodyDiv w:val="1"/>
      <w:marLeft w:val="0"/>
      <w:marRight w:val="0"/>
      <w:marTop w:val="0"/>
      <w:marBottom w:val="0"/>
      <w:divBdr>
        <w:top w:val="none" w:sz="0" w:space="0" w:color="auto"/>
        <w:left w:val="none" w:sz="0" w:space="0" w:color="auto"/>
        <w:bottom w:val="none" w:sz="0" w:space="0" w:color="auto"/>
        <w:right w:val="none" w:sz="0" w:space="0" w:color="auto"/>
      </w:divBdr>
    </w:div>
    <w:div w:id="1153716180">
      <w:bodyDiv w:val="1"/>
      <w:marLeft w:val="0"/>
      <w:marRight w:val="0"/>
      <w:marTop w:val="0"/>
      <w:marBottom w:val="0"/>
      <w:divBdr>
        <w:top w:val="none" w:sz="0" w:space="0" w:color="auto"/>
        <w:left w:val="none" w:sz="0" w:space="0" w:color="auto"/>
        <w:bottom w:val="none" w:sz="0" w:space="0" w:color="auto"/>
        <w:right w:val="none" w:sz="0" w:space="0" w:color="auto"/>
      </w:divBdr>
    </w:div>
    <w:div w:id="1170372097">
      <w:bodyDiv w:val="1"/>
      <w:marLeft w:val="0"/>
      <w:marRight w:val="0"/>
      <w:marTop w:val="0"/>
      <w:marBottom w:val="0"/>
      <w:divBdr>
        <w:top w:val="none" w:sz="0" w:space="0" w:color="auto"/>
        <w:left w:val="none" w:sz="0" w:space="0" w:color="auto"/>
        <w:bottom w:val="none" w:sz="0" w:space="0" w:color="auto"/>
        <w:right w:val="none" w:sz="0" w:space="0" w:color="auto"/>
      </w:divBdr>
    </w:div>
    <w:div w:id="1171485998">
      <w:bodyDiv w:val="1"/>
      <w:marLeft w:val="0"/>
      <w:marRight w:val="0"/>
      <w:marTop w:val="0"/>
      <w:marBottom w:val="0"/>
      <w:divBdr>
        <w:top w:val="none" w:sz="0" w:space="0" w:color="auto"/>
        <w:left w:val="none" w:sz="0" w:space="0" w:color="auto"/>
        <w:bottom w:val="none" w:sz="0" w:space="0" w:color="auto"/>
        <w:right w:val="none" w:sz="0" w:space="0" w:color="auto"/>
      </w:divBdr>
    </w:div>
    <w:div w:id="1176531513">
      <w:bodyDiv w:val="1"/>
      <w:marLeft w:val="0"/>
      <w:marRight w:val="0"/>
      <w:marTop w:val="0"/>
      <w:marBottom w:val="0"/>
      <w:divBdr>
        <w:top w:val="none" w:sz="0" w:space="0" w:color="auto"/>
        <w:left w:val="none" w:sz="0" w:space="0" w:color="auto"/>
        <w:bottom w:val="none" w:sz="0" w:space="0" w:color="auto"/>
        <w:right w:val="none" w:sz="0" w:space="0" w:color="auto"/>
      </w:divBdr>
    </w:div>
    <w:div w:id="1178085382">
      <w:bodyDiv w:val="1"/>
      <w:marLeft w:val="0"/>
      <w:marRight w:val="0"/>
      <w:marTop w:val="0"/>
      <w:marBottom w:val="0"/>
      <w:divBdr>
        <w:top w:val="none" w:sz="0" w:space="0" w:color="auto"/>
        <w:left w:val="none" w:sz="0" w:space="0" w:color="auto"/>
        <w:bottom w:val="none" w:sz="0" w:space="0" w:color="auto"/>
        <w:right w:val="none" w:sz="0" w:space="0" w:color="auto"/>
      </w:divBdr>
    </w:div>
    <w:div w:id="1180312957">
      <w:bodyDiv w:val="1"/>
      <w:marLeft w:val="0"/>
      <w:marRight w:val="0"/>
      <w:marTop w:val="0"/>
      <w:marBottom w:val="0"/>
      <w:divBdr>
        <w:top w:val="none" w:sz="0" w:space="0" w:color="auto"/>
        <w:left w:val="none" w:sz="0" w:space="0" w:color="auto"/>
        <w:bottom w:val="none" w:sz="0" w:space="0" w:color="auto"/>
        <w:right w:val="none" w:sz="0" w:space="0" w:color="auto"/>
      </w:divBdr>
    </w:div>
    <w:div w:id="1183663630">
      <w:bodyDiv w:val="1"/>
      <w:marLeft w:val="0"/>
      <w:marRight w:val="0"/>
      <w:marTop w:val="0"/>
      <w:marBottom w:val="0"/>
      <w:divBdr>
        <w:top w:val="none" w:sz="0" w:space="0" w:color="auto"/>
        <w:left w:val="none" w:sz="0" w:space="0" w:color="auto"/>
        <w:bottom w:val="none" w:sz="0" w:space="0" w:color="auto"/>
        <w:right w:val="none" w:sz="0" w:space="0" w:color="auto"/>
      </w:divBdr>
    </w:div>
    <w:div w:id="1189022463">
      <w:bodyDiv w:val="1"/>
      <w:marLeft w:val="0"/>
      <w:marRight w:val="0"/>
      <w:marTop w:val="0"/>
      <w:marBottom w:val="0"/>
      <w:divBdr>
        <w:top w:val="none" w:sz="0" w:space="0" w:color="auto"/>
        <w:left w:val="none" w:sz="0" w:space="0" w:color="auto"/>
        <w:bottom w:val="none" w:sz="0" w:space="0" w:color="auto"/>
        <w:right w:val="none" w:sz="0" w:space="0" w:color="auto"/>
      </w:divBdr>
    </w:div>
    <w:div w:id="1190100528">
      <w:bodyDiv w:val="1"/>
      <w:marLeft w:val="0"/>
      <w:marRight w:val="0"/>
      <w:marTop w:val="0"/>
      <w:marBottom w:val="0"/>
      <w:divBdr>
        <w:top w:val="none" w:sz="0" w:space="0" w:color="auto"/>
        <w:left w:val="none" w:sz="0" w:space="0" w:color="auto"/>
        <w:bottom w:val="none" w:sz="0" w:space="0" w:color="auto"/>
        <w:right w:val="none" w:sz="0" w:space="0" w:color="auto"/>
      </w:divBdr>
    </w:div>
    <w:div w:id="1192303934">
      <w:bodyDiv w:val="1"/>
      <w:marLeft w:val="0"/>
      <w:marRight w:val="0"/>
      <w:marTop w:val="0"/>
      <w:marBottom w:val="0"/>
      <w:divBdr>
        <w:top w:val="none" w:sz="0" w:space="0" w:color="auto"/>
        <w:left w:val="none" w:sz="0" w:space="0" w:color="auto"/>
        <w:bottom w:val="none" w:sz="0" w:space="0" w:color="auto"/>
        <w:right w:val="none" w:sz="0" w:space="0" w:color="auto"/>
      </w:divBdr>
    </w:div>
    <w:div w:id="1193373891">
      <w:bodyDiv w:val="1"/>
      <w:marLeft w:val="0"/>
      <w:marRight w:val="0"/>
      <w:marTop w:val="0"/>
      <w:marBottom w:val="0"/>
      <w:divBdr>
        <w:top w:val="none" w:sz="0" w:space="0" w:color="auto"/>
        <w:left w:val="none" w:sz="0" w:space="0" w:color="auto"/>
        <w:bottom w:val="none" w:sz="0" w:space="0" w:color="auto"/>
        <w:right w:val="none" w:sz="0" w:space="0" w:color="auto"/>
      </w:divBdr>
    </w:div>
    <w:div w:id="1202208013">
      <w:bodyDiv w:val="1"/>
      <w:marLeft w:val="0"/>
      <w:marRight w:val="0"/>
      <w:marTop w:val="0"/>
      <w:marBottom w:val="0"/>
      <w:divBdr>
        <w:top w:val="none" w:sz="0" w:space="0" w:color="auto"/>
        <w:left w:val="none" w:sz="0" w:space="0" w:color="auto"/>
        <w:bottom w:val="none" w:sz="0" w:space="0" w:color="auto"/>
        <w:right w:val="none" w:sz="0" w:space="0" w:color="auto"/>
      </w:divBdr>
    </w:div>
    <w:div w:id="1210069968">
      <w:bodyDiv w:val="1"/>
      <w:marLeft w:val="0"/>
      <w:marRight w:val="0"/>
      <w:marTop w:val="0"/>
      <w:marBottom w:val="0"/>
      <w:divBdr>
        <w:top w:val="none" w:sz="0" w:space="0" w:color="auto"/>
        <w:left w:val="none" w:sz="0" w:space="0" w:color="auto"/>
        <w:bottom w:val="none" w:sz="0" w:space="0" w:color="auto"/>
        <w:right w:val="none" w:sz="0" w:space="0" w:color="auto"/>
      </w:divBdr>
    </w:div>
    <w:div w:id="1211574058">
      <w:bodyDiv w:val="1"/>
      <w:marLeft w:val="0"/>
      <w:marRight w:val="0"/>
      <w:marTop w:val="0"/>
      <w:marBottom w:val="0"/>
      <w:divBdr>
        <w:top w:val="none" w:sz="0" w:space="0" w:color="auto"/>
        <w:left w:val="none" w:sz="0" w:space="0" w:color="auto"/>
        <w:bottom w:val="none" w:sz="0" w:space="0" w:color="auto"/>
        <w:right w:val="none" w:sz="0" w:space="0" w:color="auto"/>
      </w:divBdr>
    </w:div>
    <w:div w:id="1217543851">
      <w:bodyDiv w:val="1"/>
      <w:marLeft w:val="0"/>
      <w:marRight w:val="0"/>
      <w:marTop w:val="0"/>
      <w:marBottom w:val="0"/>
      <w:divBdr>
        <w:top w:val="none" w:sz="0" w:space="0" w:color="auto"/>
        <w:left w:val="none" w:sz="0" w:space="0" w:color="auto"/>
        <w:bottom w:val="none" w:sz="0" w:space="0" w:color="auto"/>
        <w:right w:val="none" w:sz="0" w:space="0" w:color="auto"/>
      </w:divBdr>
    </w:div>
    <w:div w:id="1221554360">
      <w:bodyDiv w:val="1"/>
      <w:marLeft w:val="0"/>
      <w:marRight w:val="0"/>
      <w:marTop w:val="0"/>
      <w:marBottom w:val="0"/>
      <w:divBdr>
        <w:top w:val="none" w:sz="0" w:space="0" w:color="auto"/>
        <w:left w:val="none" w:sz="0" w:space="0" w:color="auto"/>
        <w:bottom w:val="none" w:sz="0" w:space="0" w:color="auto"/>
        <w:right w:val="none" w:sz="0" w:space="0" w:color="auto"/>
      </w:divBdr>
    </w:div>
    <w:div w:id="1224372024">
      <w:bodyDiv w:val="1"/>
      <w:marLeft w:val="0"/>
      <w:marRight w:val="0"/>
      <w:marTop w:val="0"/>
      <w:marBottom w:val="0"/>
      <w:divBdr>
        <w:top w:val="none" w:sz="0" w:space="0" w:color="auto"/>
        <w:left w:val="none" w:sz="0" w:space="0" w:color="auto"/>
        <w:bottom w:val="none" w:sz="0" w:space="0" w:color="auto"/>
        <w:right w:val="none" w:sz="0" w:space="0" w:color="auto"/>
      </w:divBdr>
    </w:div>
    <w:div w:id="1225289895">
      <w:bodyDiv w:val="1"/>
      <w:marLeft w:val="0"/>
      <w:marRight w:val="0"/>
      <w:marTop w:val="0"/>
      <w:marBottom w:val="0"/>
      <w:divBdr>
        <w:top w:val="none" w:sz="0" w:space="0" w:color="auto"/>
        <w:left w:val="none" w:sz="0" w:space="0" w:color="auto"/>
        <w:bottom w:val="none" w:sz="0" w:space="0" w:color="auto"/>
        <w:right w:val="none" w:sz="0" w:space="0" w:color="auto"/>
      </w:divBdr>
    </w:div>
    <w:div w:id="1233274081">
      <w:bodyDiv w:val="1"/>
      <w:marLeft w:val="0"/>
      <w:marRight w:val="0"/>
      <w:marTop w:val="0"/>
      <w:marBottom w:val="0"/>
      <w:divBdr>
        <w:top w:val="none" w:sz="0" w:space="0" w:color="auto"/>
        <w:left w:val="none" w:sz="0" w:space="0" w:color="auto"/>
        <w:bottom w:val="none" w:sz="0" w:space="0" w:color="auto"/>
        <w:right w:val="none" w:sz="0" w:space="0" w:color="auto"/>
      </w:divBdr>
    </w:div>
    <w:div w:id="1235163525">
      <w:bodyDiv w:val="1"/>
      <w:marLeft w:val="0"/>
      <w:marRight w:val="0"/>
      <w:marTop w:val="0"/>
      <w:marBottom w:val="0"/>
      <w:divBdr>
        <w:top w:val="none" w:sz="0" w:space="0" w:color="auto"/>
        <w:left w:val="none" w:sz="0" w:space="0" w:color="auto"/>
        <w:bottom w:val="none" w:sz="0" w:space="0" w:color="auto"/>
        <w:right w:val="none" w:sz="0" w:space="0" w:color="auto"/>
      </w:divBdr>
    </w:div>
    <w:div w:id="1243027049">
      <w:bodyDiv w:val="1"/>
      <w:marLeft w:val="0"/>
      <w:marRight w:val="0"/>
      <w:marTop w:val="0"/>
      <w:marBottom w:val="0"/>
      <w:divBdr>
        <w:top w:val="none" w:sz="0" w:space="0" w:color="auto"/>
        <w:left w:val="none" w:sz="0" w:space="0" w:color="auto"/>
        <w:bottom w:val="none" w:sz="0" w:space="0" w:color="auto"/>
        <w:right w:val="none" w:sz="0" w:space="0" w:color="auto"/>
      </w:divBdr>
    </w:div>
    <w:div w:id="1250389840">
      <w:bodyDiv w:val="1"/>
      <w:marLeft w:val="0"/>
      <w:marRight w:val="0"/>
      <w:marTop w:val="0"/>
      <w:marBottom w:val="0"/>
      <w:divBdr>
        <w:top w:val="none" w:sz="0" w:space="0" w:color="auto"/>
        <w:left w:val="none" w:sz="0" w:space="0" w:color="auto"/>
        <w:bottom w:val="none" w:sz="0" w:space="0" w:color="auto"/>
        <w:right w:val="none" w:sz="0" w:space="0" w:color="auto"/>
      </w:divBdr>
    </w:div>
    <w:div w:id="1261375534">
      <w:bodyDiv w:val="1"/>
      <w:marLeft w:val="0"/>
      <w:marRight w:val="0"/>
      <w:marTop w:val="0"/>
      <w:marBottom w:val="0"/>
      <w:divBdr>
        <w:top w:val="none" w:sz="0" w:space="0" w:color="auto"/>
        <w:left w:val="none" w:sz="0" w:space="0" w:color="auto"/>
        <w:bottom w:val="none" w:sz="0" w:space="0" w:color="auto"/>
        <w:right w:val="none" w:sz="0" w:space="0" w:color="auto"/>
      </w:divBdr>
    </w:div>
    <w:div w:id="1263949941">
      <w:bodyDiv w:val="1"/>
      <w:marLeft w:val="0"/>
      <w:marRight w:val="0"/>
      <w:marTop w:val="0"/>
      <w:marBottom w:val="0"/>
      <w:divBdr>
        <w:top w:val="none" w:sz="0" w:space="0" w:color="auto"/>
        <w:left w:val="none" w:sz="0" w:space="0" w:color="auto"/>
        <w:bottom w:val="none" w:sz="0" w:space="0" w:color="auto"/>
        <w:right w:val="none" w:sz="0" w:space="0" w:color="auto"/>
      </w:divBdr>
    </w:div>
    <w:div w:id="1264873483">
      <w:bodyDiv w:val="1"/>
      <w:marLeft w:val="0"/>
      <w:marRight w:val="0"/>
      <w:marTop w:val="0"/>
      <w:marBottom w:val="0"/>
      <w:divBdr>
        <w:top w:val="none" w:sz="0" w:space="0" w:color="auto"/>
        <w:left w:val="none" w:sz="0" w:space="0" w:color="auto"/>
        <w:bottom w:val="none" w:sz="0" w:space="0" w:color="auto"/>
        <w:right w:val="none" w:sz="0" w:space="0" w:color="auto"/>
      </w:divBdr>
    </w:div>
    <w:div w:id="1266186154">
      <w:bodyDiv w:val="1"/>
      <w:marLeft w:val="0"/>
      <w:marRight w:val="0"/>
      <w:marTop w:val="0"/>
      <w:marBottom w:val="0"/>
      <w:divBdr>
        <w:top w:val="none" w:sz="0" w:space="0" w:color="auto"/>
        <w:left w:val="none" w:sz="0" w:space="0" w:color="auto"/>
        <w:bottom w:val="none" w:sz="0" w:space="0" w:color="auto"/>
        <w:right w:val="none" w:sz="0" w:space="0" w:color="auto"/>
      </w:divBdr>
    </w:div>
    <w:div w:id="1266691065">
      <w:bodyDiv w:val="1"/>
      <w:marLeft w:val="0"/>
      <w:marRight w:val="0"/>
      <w:marTop w:val="0"/>
      <w:marBottom w:val="0"/>
      <w:divBdr>
        <w:top w:val="none" w:sz="0" w:space="0" w:color="auto"/>
        <w:left w:val="none" w:sz="0" w:space="0" w:color="auto"/>
        <w:bottom w:val="none" w:sz="0" w:space="0" w:color="auto"/>
        <w:right w:val="none" w:sz="0" w:space="0" w:color="auto"/>
      </w:divBdr>
    </w:div>
    <w:div w:id="1269044159">
      <w:bodyDiv w:val="1"/>
      <w:marLeft w:val="0"/>
      <w:marRight w:val="0"/>
      <w:marTop w:val="0"/>
      <w:marBottom w:val="0"/>
      <w:divBdr>
        <w:top w:val="none" w:sz="0" w:space="0" w:color="auto"/>
        <w:left w:val="none" w:sz="0" w:space="0" w:color="auto"/>
        <w:bottom w:val="none" w:sz="0" w:space="0" w:color="auto"/>
        <w:right w:val="none" w:sz="0" w:space="0" w:color="auto"/>
      </w:divBdr>
    </w:div>
    <w:div w:id="1275137644">
      <w:bodyDiv w:val="1"/>
      <w:marLeft w:val="0"/>
      <w:marRight w:val="0"/>
      <w:marTop w:val="0"/>
      <w:marBottom w:val="0"/>
      <w:divBdr>
        <w:top w:val="none" w:sz="0" w:space="0" w:color="auto"/>
        <w:left w:val="none" w:sz="0" w:space="0" w:color="auto"/>
        <w:bottom w:val="none" w:sz="0" w:space="0" w:color="auto"/>
        <w:right w:val="none" w:sz="0" w:space="0" w:color="auto"/>
      </w:divBdr>
    </w:div>
    <w:div w:id="1276719397">
      <w:bodyDiv w:val="1"/>
      <w:marLeft w:val="0"/>
      <w:marRight w:val="0"/>
      <w:marTop w:val="0"/>
      <w:marBottom w:val="0"/>
      <w:divBdr>
        <w:top w:val="none" w:sz="0" w:space="0" w:color="auto"/>
        <w:left w:val="none" w:sz="0" w:space="0" w:color="auto"/>
        <w:bottom w:val="none" w:sz="0" w:space="0" w:color="auto"/>
        <w:right w:val="none" w:sz="0" w:space="0" w:color="auto"/>
      </w:divBdr>
    </w:div>
    <w:div w:id="1281373986">
      <w:bodyDiv w:val="1"/>
      <w:marLeft w:val="0"/>
      <w:marRight w:val="0"/>
      <w:marTop w:val="0"/>
      <w:marBottom w:val="0"/>
      <w:divBdr>
        <w:top w:val="none" w:sz="0" w:space="0" w:color="auto"/>
        <w:left w:val="none" w:sz="0" w:space="0" w:color="auto"/>
        <w:bottom w:val="none" w:sz="0" w:space="0" w:color="auto"/>
        <w:right w:val="none" w:sz="0" w:space="0" w:color="auto"/>
      </w:divBdr>
    </w:div>
    <w:div w:id="1284536689">
      <w:bodyDiv w:val="1"/>
      <w:marLeft w:val="0"/>
      <w:marRight w:val="0"/>
      <w:marTop w:val="0"/>
      <w:marBottom w:val="0"/>
      <w:divBdr>
        <w:top w:val="none" w:sz="0" w:space="0" w:color="auto"/>
        <w:left w:val="none" w:sz="0" w:space="0" w:color="auto"/>
        <w:bottom w:val="none" w:sz="0" w:space="0" w:color="auto"/>
        <w:right w:val="none" w:sz="0" w:space="0" w:color="auto"/>
      </w:divBdr>
    </w:div>
    <w:div w:id="1287465301">
      <w:bodyDiv w:val="1"/>
      <w:marLeft w:val="0"/>
      <w:marRight w:val="0"/>
      <w:marTop w:val="0"/>
      <w:marBottom w:val="0"/>
      <w:divBdr>
        <w:top w:val="none" w:sz="0" w:space="0" w:color="auto"/>
        <w:left w:val="none" w:sz="0" w:space="0" w:color="auto"/>
        <w:bottom w:val="none" w:sz="0" w:space="0" w:color="auto"/>
        <w:right w:val="none" w:sz="0" w:space="0" w:color="auto"/>
      </w:divBdr>
    </w:div>
    <w:div w:id="1287925597">
      <w:bodyDiv w:val="1"/>
      <w:marLeft w:val="0"/>
      <w:marRight w:val="0"/>
      <w:marTop w:val="0"/>
      <w:marBottom w:val="0"/>
      <w:divBdr>
        <w:top w:val="none" w:sz="0" w:space="0" w:color="auto"/>
        <w:left w:val="none" w:sz="0" w:space="0" w:color="auto"/>
        <w:bottom w:val="none" w:sz="0" w:space="0" w:color="auto"/>
        <w:right w:val="none" w:sz="0" w:space="0" w:color="auto"/>
      </w:divBdr>
    </w:div>
    <w:div w:id="1291518010">
      <w:bodyDiv w:val="1"/>
      <w:marLeft w:val="0"/>
      <w:marRight w:val="0"/>
      <w:marTop w:val="0"/>
      <w:marBottom w:val="0"/>
      <w:divBdr>
        <w:top w:val="none" w:sz="0" w:space="0" w:color="auto"/>
        <w:left w:val="none" w:sz="0" w:space="0" w:color="auto"/>
        <w:bottom w:val="none" w:sz="0" w:space="0" w:color="auto"/>
        <w:right w:val="none" w:sz="0" w:space="0" w:color="auto"/>
      </w:divBdr>
    </w:div>
    <w:div w:id="1292512618">
      <w:bodyDiv w:val="1"/>
      <w:marLeft w:val="0"/>
      <w:marRight w:val="0"/>
      <w:marTop w:val="0"/>
      <w:marBottom w:val="0"/>
      <w:divBdr>
        <w:top w:val="none" w:sz="0" w:space="0" w:color="auto"/>
        <w:left w:val="none" w:sz="0" w:space="0" w:color="auto"/>
        <w:bottom w:val="none" w:sz="0" w:space="0" w:color="auto"/>
        <w:right w:val="none" w:sz="0" w:space="0" w:color="auto"/>
      </w:divBdr>
    </w:div>
    <w:div w:id="1293436332">
      <w:bodyDiv w:val="1"/>
      <w:marLeft w:val="0"/>
      <w:marRight w:val="0"/>
      <w:marTop w:val="0"/>
      <w:marBottom w:val="0"/>
      <w:divBdr>
        <w:top w:val="none" w:sz="0" w:space="0" w:color="auto"/>
        <w:left w:val="none" w:sz="0" w:space="0" w:color="auto"/>
        <w:bottom w:val="none" w:sz="0" w:space="0" w:color="auto"/>
        <w:right w:val="none" w:sz="0" w:space="0" w:color="auto"/>
      </w:divBdr>
    </w:div>
    <w:div w:id="1300191288">
      <w:bodyDiv w:val="1"/>
      <w:marLeft w:val="0"/>
      <w:marRight w:val="0"/>
      <w:marTop w:val="0"/>
      <w:marBottom w:val="0"/>
      <w:divBdr>
        <w:top w:val="none" w:sz="0" w:space="0" w:color="auto"/>
        <w:left w:val="none" w:sz="0" w:space="0" w:color="auto"/>
        <w:bottom w:val="none" w:sz="0" w:space="0" w:color="auto"/>
        <w:right w:val="none" w:sz="0" w:space="0" w:color="auto"/>
      </w:divBdr>
    </w:div>
    <w:div w:id="1301616003">
      <w:bodyDiv w:val="1"/>
      <w:marLeft w:val="0"/>
      <w:marRight w:val="0"/>
      <w:marTop w:val="0"/>
      <w:marBottom w:val="0"/>
      <w:divBdr>
        <w:top w:val="none" w:sz="0" w:space="0" w:color="auto"/>
        <w:left w:val="none" w:sz="0" w:space="0" w:color="auto"/>
        <w:bottom w:val="none" w:sz="0" w:space="0" w:color="auto"/>
        <w:right w:val="none" w:sz="0" w:space="0" w:color="auto"/>
      </w:divBdr>
    </w:div>
    <w:div w:id="1302921775">
      <w:bodyDiv w:val="1"/>
      <w:marLeft w:val="0"/>
      <w:marRight w:val="0"/>
      <w:marTop w:val="0"/>
      <w:marBottom w:val="0"/>
      <w:divBdr>
        <w:top w:val="none" w:sz="0" w:space="0" w:color="auto"/>
        <w:left w:val="none" w:sz="0" w:space="0" w:color="auto"/>
        <w:bottom w:val="none" w:sz="0" w:space="0" w:color="auto"/>
        <w:right w:val="none" w:sz="0" w:space="0" w:color="auto"/>
      </w:divBdr>
    </w:div>
    <w:div w:id="1306549862">
      <w:bodyDiv w:val="1"/>
      <w:marLeft w:val="0"/>
      <w:marRight w:val="0"/>
      <w:marTop w:val="0"/>
      <w:marBottom w:val="0"/>
      <w:divBdr>
        <w:top w:val="none" w:sz="0" w:space="0" w:color="auto"/>
        <w:left w:val="none" w:sz="0" w:space="0" w:color="auto"/>
        <w:bottom w:val="none" w:sz="0" w:space="0" w:color="auto"/>
        <w:right w:val="none" w:sz="0" w:space="0" w:color="auto"/>
      </w:divBdr>
    </w:div>
    <w:div w:id="1308322336">
      <w:bodyDiv w:val="1"/>
      <w:marLeft w:val="0"/>
      <w:marRight w:val="0"/>
      <w:marTop w:val="0"/>
      <w:marBottom w:val="0"/>
      <w:divBdr>
        <w:top w:val="none" w:sz="0" w:space="0" w:color="auto"/>
        <w:left w:val="none" w:sz="0" w:space="0" w:color="auto"/>
        <w:bottom w:val="none" w:sz="0" w:space="0" w:color="auto"/>
        <w:right w:val="none" w:sz="0" w:space="0" w:color="auto"/>
      </w:divBdr>
    </w:div>
    <w:div w:id="1310357337">
      <w:bodyDiv w:val="1"/>
      <w:marLeft w:val="0"/>
      <w:marRight w:val="0"/>
      <w:marTop w:val="0"/>
      <w:marBottom w:val="0"/>
      <w:divBdr>
        <w:top w:val="none" w:sz="0" w:space="0" w:color="auto"/>
        <w:left w:val="none" w:sz="0" w:space="0" w:color="auto"/>
        <w:bottom w:val="none" w:sz="0" w:space="0" w:color="auto"/>
        <w:right w:val="none" w:sz="0" w:space="0" w:color="auto"/>
      </w:divBdr>
    </w:div>
    <w:div w:id="1313607963">
      <w:bodyDiv w:val="1"/>
      <w:marLeft w:val="0"/>
      <w:marRight w:val="0"/>
      <w:marTop w:val="0"/>
      <w:marBottom w:val="0"/>
      <w:divBdr>
        <w:top w:val="none" w:sz="0" w:space="0" w:color="auto"/>
        <w:left w:val="none" w:sz="0" w:space="0" w:color="auto"/>
        <w:bottom w:val="none" w:sz="0" w:space="0" w:color="auto"/>
        <w:right w:val="none" w:sz="0" w:space="0" w:color="auto"/>
      </w:divBdr>
    </w:div>
    <w:div w:id="1318150078">
      <w:bodyDiv w:val="1"/>
      <w:marLeft w:val="0"/>
      <w:marRight w:val="0"/>
      <w:marTop w:val="0"/>
      <w:marBottom w:val="0"/>
      <w:divBdr>
        <w:top w:val="none" w:sz="0" w:space="0" w:color="auto"/>
        <w:left w:val="none" w:sz="0" w:space="0" w:color="auto"/>
        <w:bottom w:val="none" w:sz="0" w:space="0" w:color="auto"/>
        <w:right w:val="none" w:sz="0" w:space="0" w:color="auto"/>
      </w:divBdr>
    </w:div>
    <w:div w:id="1321739196">
      <w:bodyDiv w:val="1"/>
      <w:marLeft w:val="0"/>
      <w:marRight w:val="0"/>
      <w:marTop w:val="0"/>
      <w:marBottom w:val="0"/>
      <w:divBdr>
        <w:top w:val="none" w:sz="0" w:space="0" w:color="auto"/>
        <w:left w:val="none" w:sz="0" w:space="0" w:color="auto"/>
        <w:bottom w:val="none" w:sz="0" w:space="0" w:color="auto"/>
        <w:right w:val="none" w:sz="0" w:space="0" w:color="auto"/>
      </w:divBdr>
    </w:div>
    <w:div w:id="1322729952">
      <w:bodyDiv w:val="1"/>
      <w:marLeft w:val="0"/>
      <w:marRight w:val="0"/>
      <w:marTop w:val="0"/>
      <w:marBottom w:val="0"/>
      <w:divBdr>
        <w:top w:val="none" w:sz="0" w:space="0" w:color="auto"/>
        <w:left w:val="none" w:sz="0" w:space="0" w:color="auto"/>
        <w:bottom w:val="none" w:sz="0" w:space="0" w:color="auto"/>
        <w:right w:val="none" w:sz="0" w:space="0" w:color="auto"/>
      </w:divBdr>
    </w:div>
    <w:div w:id="1323848805">
      <w:bodyDiv w:val="1"/>
      <w:marLeft w:val="0"/>
      <w:marRight w:val="0"/>
      <w:marTop w:val="0"/>
      <w:marBottom w:val="0"/>
      <w:divBdr>
        <w:top w:val="none" w:sz="0" w:space="0" w:color="auto"/>
        <w:left w:val="none" w:sz="0" w:space="0" w:color="auto"/>
        <w:bottom w:val="none" w:sz="0" w:space="0" w:color="auto"/>
        <w:right w:val="none" w:sz="0" w:space="0" w:color="auto"/>
      </w:divBdr>
    </w:div>
    <w:div w:id="1325622294">
      <w:bodyDiv w:val="1"/>
      <w:marLeft w:val="0"/>
      <w:marRight w:val="0"/>
      <w:marTop w:val="0"/>
      <w:marBottom w:val="0"/>
      <w:divBdr>
        <w:top w:val="none" w:sz="0" w:space="0" w:color="auto"/>
        <w:left w:val="none" w:sz="0" w:space="0" w:color="auto"/>
        <w:bottom w:val="none" w:sz="0" w:space="0" w:color="auto"/>
        <w:right w:val="none" w:sz="0" w:space="0" w:color="auto"/>
      </w:divBdr>
    </w:div>
    <w:div w:id="1326670191">
      <w:bodyDiv w:val="1"/>
      <w:marLeft w:val="0"/>
      <w:marRight w:val="0"/>
      <w:marTop w:val="0"/>
      <w:marBottom w:val="0"/>
      <w:divBdr>
        <w:top w:val="none" w:sz="0" w:space="0" w:color="auto"/>
        <w:left w:val="none" w:sz="0" w:space="0" w:color="auto"/>
        <w:bottom w:val="none" w:sz="0" w:space="0" w:color="auto"/>
        <w:right w:val="none" w:sz="0" w:space="0" w:color="auto"/>
      </w:divBdr>
    </w:div>
    <w:div w:id="1337922287">
      <w:bodyDiv w:val="1"/>
      <w:marLeft w:val="0"/>
      <w:marRight w:val="0"/>
      <w:marTop w:val="0"/>
      <w:marBottom w:val="0"/>
      <w:divBdr>
        <w:top w:val="none" w:sz="0" w:space="0" w:color="auto"/>
        <w:left w:val="none" w:sz="0" w:space="0" w:color="auto"/>
        <w:bottom w:val="none" w:sz="0" w:space="0" w:color="auto"/>
        <w:right w:val="none" w:sz="0" w:space="0" w:color="auto"/>
      </w:divBdr>
    </w:div>
    <w:div w:id="1340428443">
      <w:bodyDiv w:val="1"/>
      <w:marLeft w:val="0"/>
      <w:marRight w:val="0"/>
      <w:marTop w:val="0"/>
      <w:marBottom w:val="0"/>
      <w:divBdr>
        <w:top w:val="none" w:sz="0" w:space="0" w:color="auto"/>
        <w:left w:val="none" w:sz="0" w:space="0" w:color="auto"/>
        <w:bottom w:val="none" w:sz="0" w:space="0" w:color="auto"/>
        <w:right w:val="none" w:sz="0" w:space="0" w:color="auto"/>
      </w:divBdr>
    </w:div>
    <w:div w:id="1350062690">
      <w:bodyDiv w:val="1"/>
      <w:marLeft w:val="0"/>
      <w:marRight w:val="0"/>
      <w:marTop w:val="0"/>
      <w:marBottom w:val="0"/>
      <w:divBdr>
        <w:top w:val="none" w:sz="0" w:space="0" w:color="auto"/>
        <w:left w:val="none" w:sz="0" w:space="0" w:color="auto"/>
        <w:bottom w:val="none" w:sz="0" w:space="0" w:color="auto"/>
        <w:right w:val="none" w:sz="0" w:space="0" w:color="auto"/>
      </w:divBdr>
    </w:div>
    <w:div w:id="1350596897">
      <w:bodyDiv w:val="1"/>
      <w:marLeft w:val="0"/>
      <w:marRight w:val="0"/>
      <w:marTop w:val="0"/>
      <w:marBottom w:val="0"/>
      <w:divBdr>
        <w:top w:val="none" w:sz="0" w:space="0" w:color="auto"/>
        <w:left w:val="none" w:sz="0" w:space="0" w:color="auto"/>
        <w:bottom w:val="none" w:sz="0" w:space="0" w:color="auto"/>
        <w:right w:val="none" w:sz="0" w:space="0" w:color="auto"/>
      </w:divBdr>
    </w:div>
    <w:div w:id="1356150799">
      <w:bodyDiv w:val="1"/>
      <w:marLeft w:val="0"/>
      <w:marRight w:val="0"/>
      <w:marTop w:val="0"/>
      <w:marBottom w:val="0"/>
      <w:divBdr>
        <w:top w:val="none" w:sz="0" w:space="0" w:color="auto"/>
        <w:left w:val="none" w:sz="0" w:space="0" w:color="auto"/>
        <w:bottom w:val="none" w:sz="0" w:space="0" w:color="auto"/>
        <w:right w:val="none" w:sz="0" w:space="0" w:color="auto"/>
      </w:divBdr>
    </w:div>
    <w:div w:id="1356229929">
      <w:bodyDiv w:val="1"/>
      <w:marLeft w:val="0"/>
      <w:marRight w:val="0"/>
      <w:marTop w:val="0"/>
      <w:marBottom w:val="0"/>
      <w:divBdr>
        <w:top w:val="none" w:sz="0" w:space="0" w:color="auto"/>
        <w:left w:val="none" w:sz="0" w:space="0" w:color="auto"/>
        <w:bottom w:val="none" w:sz="0" w:space="0" w:color="auto"/>
        <w:right w:val="none" w:sz="0" w:space="0" w:color="auto"/>
      </w:divBdr>
    </w:div>
    <w:div w:id="1362317540">
      <w:bodyDiv w:val="1"/>
      <w:marLeft w:val="0"/>
      <w:marRight w:val="0"/>
      <w:marTop w:val="0"/>
      <w:marBottom w:val="0"/>
      <w:divBdr>
        <w:top w:val="none" w:sz="0" w:space="0" w:color="auto"/>
        <w:left w:val="none" w:sz="0" w:space="0" w:color="auto"/>
        <w:bottom w:val="none" w:sz="0" w:space="0" w:color="auto"/>
        <w:right w:val="none" w:sz="0" w:space="0" w:color="auto"/>
      </w:divBdr>
    </w:div>
    <w:div w:id="1365331954">
      <w:bodyDiv w:val="1"/>
      <w:marLeft w:val="0"/>
      <w:marRight w:val="0"/>
      <w:marTop w:val="0"/>
      <w:marBottom w:val="0"/>
      <w:divBdr>
        <w:top w:val="none" w:sz="0" w:space="0" w:color="auto"/>
        <w:left w:val="none" w:sz="0" w:space="0" w:color="auto"/>
        <w:bottom w:val="none" w:sz="0" w:space="0" w:color="auto"/>
        <w:right w:val="none" w:sz="0" w:space="0" w:color="auto"/>
      </w:divBdr>
    </w:div>
    <w:div w:id="1366323278">
      <w:bodyDiv w:val="1"/>
      <w:marLeft w:val="0"/>
      <w:marRight w:val="0"/>
      <w:marTop w:val="0"/>
      <w:marBottom w:val="0"/>
      <w:divBdr>
        <w:top w:val="none" w:sz="0" w:space="0" w:color="auto"/>
        <w:left w:val="none" w:sz="0" w:space="0" w:color="auto"/>
        <w:bottom w:val="none" w:sz="0" w:space="0" w:color="auto"/>
        <w:right w:val="none" w:sz="0" w:space="0" w:color="auto"/>
      </w:divBdr>
    </w:div>
    <w:div w:id="1366829365">
      <w:bodyDiv w:val="1"/>
      <w:marLeft w:val="0"/>
      <w:marRight w:val="0"/>
      <w:marTop w:val="0"/>
      <w:marBottom w:val="0"/>
      <w:divBdr>
        <w:top w:val="none" w:sz="0" w:space="0" w:color="auto"/>
        <w:left w:val="none" w:sz="0" w:space="0" w:color="auto"/>
        <w:bottom w:val="none" w:sz="0" w:space="0" w:color="auto"/>
        <w:right w:val="none" w:sz="0" w:space="0" w:color="auto"/>
      </w:divBdr>
    </w:div>
    <w:div w:id="1370108282">
      <w:bodyDiv w:val="1"/>
      <w:marLeft w:val="0"/>
      <w:marRight w:val="0"/>
      <w:marTop w:val="0"/>
      <w:marBottom w:val="0"/>
      <w:divBdr>
        <w:top w:val="none" w:sz="0" w:space="0" w:color="auto"/>
        <w:left w:val="none" w:sz="0" w:space="0" w:color="auto"/>
        <w:bottom w:val="none" w:sz="0" w:space="0" w:color="auto"/>
        <w:right w:val="none" w:sz="0" w:space="0" w:color="auto"/>
      </w:divBdr>
    </w:div>
    <w:div w:id="1375960967">
      <w:bodyDiv w:val="1"/>
      <w:marLeft w:val="0"/>
      <w:marRight w:val="0"/>
      <w:marTop w:val="0"/>
      <w:marBottom w:val="0"/>
      <w:divBdr>
        <w:top w:val="none" w:sz="0" w:space="0" w:color="auto"/>
        <w:left w:val="none" w:sz="0" w:space="0" w:color="auto"/>
        <w:bottom w:val="none" w:sz="0" w:space="0" w:color="auto"/>
        <w:right w:val="none" w:sz="0" w:space="0" w:color="auto"/>
      </w:divBdr>
    </w:div>
    <w:div w:id="1381324844">
      <w:bodyDiv w:val="1"/>
      <w:marLeft w:val="0"/>
      <w:marRight w:val="0"/>
      <w:marTop w:val="0"/>
      <w:marBottom w:val="0"/>
      <w:divBdr>
        <w:top w:val="none" w:sz="0" w:space="0" w:color="auto"/>
        <w:left w:val="none" w:sz="0" w:space="0" w:color="auto"/>
        <w:bottom w:val="none" w:sz="0" w:space="0" w:color="auto"/>
        <w:right w:val="none" w:sz="0" w:space="0" w:color="auto"/>
      </w:divBdr>
    </w:div>
    <w:div w:id="1381897595">
      <w:bodyDiv w:val="1"/>
      <w:marLeft w:val="0"/>
      <w:marRight w:val="0"/>
      <w:marTop w:val="0"/>
      <w:marBottom w:val="0"/>
      <w:divBdr>
        <w:top w:val="none" w:sz="0" w:space="0" w:color="auto"/>
        <w:left w:val="none" w:sz="0" w:space="0" w:color="auto"/>
        <w:bottom w:val="none" w:sz="0" w:space="0" w:color="auto"/>
        <w:right w:val="none" w:sz="0" w:space="0" w:color="auto"/>
      </w:divBdr>
    </w:div>
    <w:div w:id="1390029265">
      <w:bodyDiv w:val="1"/>
      <w:marLeft w:val="0"/>
      <w:marRight w:val="0"/>
      <w:marTop w:val="0"/>
      <w:marBottom w:val="0"/>
      <w:divBdr>
        <w:top w:val="none" w:sz="0" w:space="0" w:color="auto"/>
        <w:left w:val="none" w:sz="0" w:space="0" w:color="auto"/>
        <w:bottom w:val="none" w:sz="0" w:space="0" w:color="auto"/>
        <w:right w:val="none" w:sz="0" w:space="0" w:color="auto"/>
      </w:divBdr>
    </w:div>
    <w:div w:id="1405223200">
      <w:bodyDiv w:val="1"/>
      <w:marLeft w:val="0"/>
      <w:marRight w:val="0"/>
      <w:marTop w:val="0"/>
      <w:marBottom w:val="0"/>
      <w:divBdr>
        <w:top w:val="none" w:sz="0" w:space="0" w:color="auto"/>
        <w:left w:val="none" w:sz="0" w:space="0" w:color="auto"/>
        <w:bottom w:val="none" w:sz="0" w:space="0" w:color="auto"/>
        <w:right w:val="none" w:sz="0" w:space="0" w:color="auto"/>
      </w:divBdr>
    </w:div>
    <w:div w:id="1408454170">
      <w:bodyDiv w:val="1"/>
      <w:marLeft w:val="0"/>
      <w:marRight w:val="0"/>
      <w:marTop w:val="0"/>
      <w:marBottom w:val="0"/>
      <w:divBdr>
        <w:top w:val="none" w:sz="0" w:space="0" w:color="auto"/>
        <w:left w:val="none" w:sz="0" w:space="0" w:color="auto"/>
        <w:bottom w:val="none" w:sz="0" w:space="0" w:color="auto"/>
        <w:right w:val="none" w:sz="0" w:space="0" w:color="auto"/>
      </w:divBdr>
    </w:div>
    <w:div w:id="1408461179">
      <w:bodyDiv w:val="1"/>
      <w:marLeft w:val="0"/>
      <w:marRight w:val="0"/>
      <w:marTop w:val="0"/>
      <w:marBottom w:val="0"/>
      <w:divBdr>
        <w:top w:val="none" w:sz="0" w:space="0" w:color="auto"/>
        <w:left w:val="none" w:sz="0" w:space="0" w:color="auto"/>
        <w:bottom w:val="none" w:sz="0" w:space="0" w:color="auto"/>
        <w:right w:val="none" w:sz="0" w:space="0" w:color="auto"/>
      </w:divBdr>
    </w:div>
    <w:div w:id="1410542082">
      <w:bodyDiv w:val="1"/>
      <w:marLeft w:val="0"/>
      <w:marRight w:val="0"/>
      <w:marTop w:val="0"/>
      <w:marBottom w:val="0"/>
      <w:divBdr>
        <w:top w:val="none" w:sz="0" w:space="0" w:color="auto"/>
        <w:left w:val="none" w:sz="0" w:space="0" w:color="auto"/>
        <w:bottom w:val="none" w:sz="0" w:space="0" w:color="auto"/>
        <w:right w:val="none" w:sz="0" w:space="0" w:color="auto"/>
      </w:divBdr>
    </w:div>
    <w:div w:id="1412192155">
      <w:bodyDiv w:val="1"/>
      <w:marLeft w:val="0"/>
      <w:marRight w:val="0"/>
      <w:marTop w:val="0"/>
      <w:marBottom w:val="0"/>
      <w:divBdr>
        <w:top w:val="none" w:sz="0" w:space="0" w:color="auto"/>
        <w:left w:val="none" w:sz="0" w:space="0" w:color="auto"/>
        <w:bottom w:val="none" w:sz="0" w:space="0" w:color="auto"/>
        <w:right w:val="none" w:sz="0" w:space="0" w:color="auto"/>
      </w:divBdr>
    </w:div>
    <w:div w:id="1412316856">
      <w:bodyDiv w:val="1"/>
      <w:marLeft w:val="0"/>
      <w:marRight w:val="0"/>
      <w:marTop w:val="0"/>
      <w:marBottom w:val="0"/>
      <w:divBdr>
        <w:top w:val="none" w:sz="0" w:space="0" w:color="auto"/>
        <w:left w:val="none" w:sz="0" w:space="0" w:color="auto"/>
        <w:bottom w:val="none" w:sz="0" w:space="0" w:color="auto"/>
        <w:right w:val="none" w:sz="0" w:space="0" w:color="auto"/>
      </w:divBdr>
    </w:div>
    <w:div w:id="1424567996">
      <w:bodyDiv w:val="1"/>
      <w:marLeft w:val="0"/>
      <w:marRight w:val="0"/>
      <w:marTop w:val="0"/>
      <w:marBottom w:val="0"/>
      <w:divBdr>
        <w:top w:val="none" w:sz="0" w:space="0" w:color="auto"/>
        <w:left w:val="none" w:sz="0" w:space="0" w:color="auto"/>
        <w:bottom w:val="none" w:sz="0" w:space="0" w:color="auto"/>
        <w:right w:val="none" w:sz="0" w:space="0" w:color="auto"/>
      </w:divBdr>
    </w:div>
    <w:div w:id="1434669114">
      <w:bodyDiv w:val="1"/>
      <w:marLeft w:val="0"/>
      <w:marRight w:val="0"/>
      <w:marTop w:val="0"/>
      <w:marBottom w:val="0"/>
      <w:divBdr>
        <w:top w:val="none" w:sz="0" w:space="0" w:color="auto"/>
        <w:left w:val="none" w:sz="0" w:space="0" w:color="auto"/>
        <w:bottom w:val="none" w:sz="0" w:space="0" w:color="auto"/>
        <w:right w:val="none" w:sz="0" w:space="0" w:color="auto"/>
      </w:divBdr>
    </w:div>
    <w:div w:id="1439525261">
      <w:bodyDiv w:val="1"/>
      <w:marLeft w:val="0"/>
      <w:marRight w:val="0"/>
      <w:marTop w:val="0"/>
      <w:marBottom w:val="0"/>
      <w:divBdr>
        <w:top w:val="none" w:sz="0" w:space="0" w:color="auto"/>
        <w:left w:val="none" w:sz="0" w:space="0" w:color="auto"/>
        <w:bottom w:val="none" w:sz="0" w:space="0" w:color="auto"/>
        <w:right w:val="none" w:sz="0" w:space="0" w:color="auto"/>
      </w:divBdr>
    </w:div>
    <w:div w:id="1443377078">
      <w:bodyDiv w:val="1"/>
      <w:marLeft w:val="0"/>
      <w:marRight w:val="0"/>
      <w:marTop w:val="0"/>
      <w:marBottom w:val="0"/>
      <w:divBdr>
        <w:top w:val="none" w:sz="0" w:space="0" w:color="auto"/>
        <w:left w:val="none" w:sz="0" w:space="0" w:color="auto"/>
        <w:bottom w:val="none" w:sz="0" w:space="0" w:color="auto"/>
        <w:right w:val="none" w:sz="0" w:space="0" w:color="auto"/>
      </w:divBdr>
    </w:div>
    <w:div w:id="1443920036">
      <w:bodyDiv w:val="1"/>
      <w:marLeft w:val="0"/>
      <w:marRight w:val="0"/>
      <w:marTop w:val="0"/>
      <w:marBottom w:val="0"/>
      <w:divBdr>
        <w:top w:val="none" w:sz="0" w:space="0" w:color="auto"/>
        <w:left w:val="none" w:sz="0" w:space="0" w:color="auto"/>
        <w:bottom w:val="none" w:sz="0" w:space="0" w:color="auto"/>
        <w:right w:val="none" w:sz="0" w:space="0" w:color="auto"/>
      </w:divBdr>
    </w:div>
    <w:div w:id="1444688245">
      <w:bodyDiv w:val="1"/>
      <w:marLeft w:val="0"/>
      <w:marRight w:val="0"/>
      <w:marTop w:val="0"/>
      <w:marBottom w:val="0"/>
      <w:divBdr>
        <w:top w:val="none" w:sz="0" w:space="0" w:color="auto"/>
        <w:left w:val="none" w:sz="0" w:space="0" w:color="auto"/>
        <w:bottom w:val="none" w:sz="0" w:space="0" w:color="auto"/>
        <w:right w:val="none" w:sz="0" w:space="0" w:color="auto"/>
      </w:divBdr>
    </w:div>
    <w:div w:id="1446804664">
      <w:bodyDiv w:val="1"/>
      <w:marLeft w:val="0"/>
      <w:marRight w:val="0"/>
      <w:marTop w:val="0"/>
      <w:marBottom w:val="0"/>
      <w:divBdr>
        <w:top w:val="none" w:sz="0" w:space="0" w:color="auto"/>
        <w:left w:val="none" w:sz="0" w:space="0" w:color="auto"/>
        <w:bottom w:val="none" w:sz="0" w:space="0" w:color="auto"/>
        <w:right w:val="none" w:sz="0" w:space="0" w:color="auto"/>
      </w:divBdr>
    </w:div>
    <w:div w:id="1455060971">
      <w:bodyDiv w:val="1"/>
      <w:marLeft w:val="0"/>
      <w:marRight w:val="0"/>
      <w:marTop w:val="0"/>
      <w:marBottom w:val="0"/>
      <w:divBdr>
        <w:top w:val="none" w:sz="0" w:space="0" w:color="auto"/>
        <w:left w:val="none" w:sz="0" w:space="0" w:color="auto"/>
        <w:bottom w:val="none" w:sz="0" w:space="0" w:color="auto"/>
        <w:right w:val="none" w:sz="0" w:space="0" w:color="auto"/>
      </w:divBdr>
    </w:div>
    <w:div w:id="1456362728">
      <w:bodyDiv w:val="1"/>
      <w:marLeft w:val="0"/>
      <w:marRight w:val="0"/>
      <w:marTop w:val="0"/>
      <w:marBottom w:val="0"/>
      <w:divBdr>
        <w:top w:val="none" w:sz="0" w:space="0" w:color="auto"/>
        <w:left w:val="none" w:sz="0" w:space="0" w:color="auto"/>
        <w:bottom w:val="none" w:sz="0" w:space="0" w:color="auto"/>
        <w:right w:val="none" w:sz="0" w:space="0" w:color="auto"/>
      </w:divBdr>
    </w:div>
    <w:div w:id="1458177500">
      <w:bodyDiv w:val="1"/>
      <w:marLeft w:val="0"/>
      <w:marRight w:val="0"/>
      <w:marTop w:val="0"/>
      <w:marBottom w:val="0"/>
      <w:divBdr>
        <w:top w:val="none" w:sz="0" w:space="0" w:color="auto"/>
        <w:left w:val="none" w:sz="0" w:space="0" w:color="auto"/>
        <w:bottom w:val="none" w:sz="0" w:space="0" w:color="auto"/>
        <w:right w:val="none" w:sz="0" w:space="0" w:color="auto"/>
      </w:divBdr>
    </w:div>
    <w:div w:id="1462773645">
      <w:bodyDiv w:val="1"/>
      <w:marLeft w:val="0"/>
      <w:marRight w:val="0"/>
      <w:marTop w:val="0"/>
      <w:marBottom w:val="0"/>
      <w:divBdr>
        <w:top w:val="none" w:sz="0" w:space="0" w:color="auto"/>
        <w:left w:val="none" w:sz="0" w:space="0" w:color="auto"/>
        <w:bottom w:val="none" w:sz="0" w:space="0" w:color="auto"/>
        <w:right w:val="none" w:sz="0" w:space="0" w:color="auto"/>
      </w:divBdr>
    </w:div>
    <w:div w:id="1467549032">
      <w:bodyDiv w:val="1"/>
      <w:marLeft w:val="0"/>
      <w:marRight w:val="0"/>
      <w:marTop w:val="0"/>
      <w:marBottom w:val="0"/>
      <w:divBdr>
        <w:top w:val="none" w:sz="0" w:space="0" w:color="auto"/>
        <w:left w:val="none" w:sz="0" w:space="0" w:color="auto"/>
        <w:bottom w:val="none" w:sz="0" w:space="0" w:color="auto"/>
        <w:right w:val="none" w:sz="0" w:space="0" w:color="auto"/>
      </w:divBdr>
    </w:div>
    <w:div w:id="1469400857">
      <w:bodyDiv w:val="1"/>
      <w:marLeft w:val="0"/>
      <w:marRight w:val="0"/>
      <w:marTop w:val="0"/>
      <w:marBottom w:val="0"/>
      <w:divBdr>
        <w:top w:val="none" w:sz="0" w:space="0" w:color="auto"/>
        <w:left w:val="none" w:sz="0" w:space="0" w:color="auto"/>
        <w:bottom w:val="none" w:sz="0" w:space="0" w:color="auto"/>
        <w:right w:val="none" w:sz="0" w:space="0" w:color="auto"/>
      </w:divBdr>
    </w:div>
    <w:div w:id="1470586434">
      <w:bodyDiv w:val="1"/>
      <w:marLeft w:val="0"/>
      <w:marRight w:val="0"/>
      <w:marTop w:val="0"/>
      <w:marBottom w:val="0"/>
      <w:divBdr>
        <w:top w:val="none" w:sz="0" w:space="0" w:color="auto"/>
        <w:left w:val="none" w:sz="0" w:space="0" w:color="auto"/>
        <w:bottom w:val="none" w:sz="0" w:space="0" w:color="auto"/>
        <w:right w:val="none" w:sz="0" w:space="0" w:color="auto"/>
      </w:divBdr>
    </w:div>
    <w:div w:id="1482649514">
      <w:bodyDiv w:val="1"/>
      <w:marLeft w:val="0"/>
      <w:marRight w:val="0"/>
      <w:marTop w:val="0"/>
      <w:marBottom w:val="0"/>
      <w:divBdr>
        <w:top w:val="none" w:sz="0" w:space="0" w:color="auto"/>
        <w:left w:val="none" w:sz="0" w:space="0" w:color="auto"/>
        <w:bottom w:val="none" w:sz="0" w:space="0" w:color="auto"/>
        <w:right w:val="none" w:sz="0" w:space="0" w:color="auto"/>
      </w:divBdr>
    </w:div>
    <w:div w:id="1485270089">
      <w:bodyDiv w:val="1"/>
      <w:marLeft w:val="0"/>
      <w:marRight w:val="0"/>
      <w:marTop w:val="0"/>
      <w:marBottom w:val="0"/>
      <w:divBdr>
        <w:top w:val="none" w:sz="0" w:space="0" w:color="auto"/>
        <w:left w:val="none" w:sz="0" w:space="0" w:color="auto"/>
        <w:bottom w:val="none" w:sz="0" w:space="0" w:color="auto"/>
        <w:right w:val="none" w:sz="0" w:space="0" w:color="auto"/>
      </w:divBdr>
    </w:div>
    <w:div w:id="1486237366">
      <w:bodyDiv w:val="1"/>
      <w:marLeft w:val="0"/>
      <w:marRight w:val="0"/>
      <w:marTop w:val="0"/>
      <w:marBottom w:val="0"/>
      <w:divBdr>
        <w:top w:val="none" w:sz="0" w:space="0" w:color="auto"/>
        <w:left w:val="none" w:sz="0" w:space="0" w:color="auto"/>
        <w:bottom w:val="none" w:sz="0" w:space="0" w:color="auto"/>
        <w:right w:val="none" w:sz="0" w:space="0" w:color="auto"/>
      </w:divBdr>
    </w:div>
    <w:div w:id="1486775027">
      <w:bodyDiv w:val="1"/>
      <w:marLeft w:val="0"/>
      <w:marRight w:val="0"/>
      <w:marTop w:val="0"/>
      <w:marBottom w:val="0"/>
      <w:divBdr>
        <w:top w:val="none" w:sz="0" w:space="0" w:color="auto"/>
        <w:left w:val="none" w:sz="0" w:space="0" w:color="auto"/>
        <w:bottom w:val="none" w:sz="0" w:space="0" w:color="auto"/>
        <w:right w:val="none" w:sz="0" w:space="0" w:color="auto"/>
      </w:divBdr>
    </w:div>
    <w:div w:id="1489134796">
      <w:bodyDiv w:val="1"/>
      <w:marLeft w:val="0"/>
      <w:marRight w:val="0"/>
      <w:marTop w:val="0"/>
      <w:marBottom w:val="0"/>
      <w:divBdr>
        <w:top w:val="none" w:sz="0" w:space="0" w:color="auto"/>
        <w:left w:val="none" w:sz="0" w:space="0" w:color="auto"/>
        <w:bottom w:val="none" w:sz="0" w:space="0" w:color="auto"/>
        <w:right w:val="none" w:sz="0" w:space="0" w:color="auto"/>
      </w:divBdr>
    </w:div>
    <w:div w:id="1489710355">
      <w:bodyDiv w:val="1"/>
      <w:marLeft w:val="0"/>
      <w:marRight w:val="0"/>
      <w:marTop w:val="0"/>
      <w:marBottom w:val="0"/>
      <w:divBdr>
        <w:top w:val="none" w:sz="0" w:space="0" w:color="auto"/>
        <w:left w:val="none" w:sz="0" w:space="0" w:color="auto"/>
        <w:bottom w:val="none" w:sz="0" w:space="0" w:color="auto"/>
        <w:right w:val="none" w:sz="0" w:space="0" w:color="auto"/>
      </w:divBdr>
    </w:div>
    <w:div w:id="1495991017">
      <w:bodyDiv w:val="1"/>
      <w:marLeft w:val="0"/>
      <w:marRight w:val="0"/>
      <w:marTop w:val="0"/>
      <w:marBottom w:val="0"/>
      <w:divBdr>
        <w:top w:val="none" w:sz="0" w:space="0" w:color="auto"/>
        <w:left w:val="none" w:sz="0" w:space="0" w:color="auto"/>
        <w:bottom w:val="none" w:sz="0" w:space="0" w:color="auto"/>
        <w:right w:val="none" w:sz="0" w:space="0" w:color="auto"/>
      </w:divBdr>
    </w:div>
    <w:div w:id="1500459111">
      <w:bodyDiv w:val="1"/>
      <w:marLeft w:val="0"/>
      <w:marRight w:val="0"/>
      <w:marTop w:val="0"/>
      <w:marBottom w:val="0"/>
      <w:divBdr>
        <w:top w:val="none" w:sz="0" w:space="0" w:color="auto"/>
        <w:left w:val="none" w:sz="0" w:space="0" w:color="auto"/>
        <w:bottom w:val="none" w:sz="0" w:space="0" w:color="auto"/>
        <w:right w:val="none" w:sz="0" w:space="0" w:color="auto"/>
      </w:divBdr>
    </w:div>
    <w:div w:id="1502161504">
      <w:bodyDiv w:val="1"/>
      <w:marLeft w:val="0"/>
      <w:marRight w:val="0"/>
      <w:marTop w:val="0"/>
      <w:marBottom w:val="0"/>
      <w:divBdr>
        <w:top w:val="none" w:sz="0" w:space="0" w:color="auto"/>
        <w:left w:val="none" w:sz="0" w:space="0" w:color="auto"/>
        <w:bottom w:val="none" w:sz="0" w:space="0" w:color="auto"/>
        <w:right w:val="none" w:sz="0" w:space="0" w:color="auto"/>
      </w:divBdr>
    </w:div>
    <w:div w:id="1502895696">
      <w:bodyDiv w:val="1"/>
      <w:marLeft w:val="0"/>
      <w:marRight w:val="0"/>
      <w:marTop w:val="0"/>
      <w:marBottom w:val="0"/>
      <w:divBdr>
        <w:top w:val="none" w:sz="0" w:space="0" w:color="auto"/>
        <w:left w:val="none" w:sz="0" w:space="0" w:color="auto"/>
        <w:bottom w:val="none" w:sz="0" w:space="0" w:color="auto"/>
        <w:right w:val="none" w:sz="0" w:space="0" w:color="auto"/>
      </w:divBdr>
    </w:div>
    <w:div w:id="1509979199">
      <w:bodyDiv w:val="1"/>
      <w:marLeft w:val="0"/>
      <w:marRight w:val="0"/>
      <w:marTop w:val="0"/>
      <w:marBottom w:val="0"/>
      <w:divBdr>
        <w:top w:val="none" w:sz="0" w:space="0" w:color="auto"/>
        <w:left w:val="none" w:sz="0" w:space="0" w:color="auto"/>
        <w:bottom w:val="none" w:sz="0" w:space="0" w:color="auto"/>
        <w:right w:val="none" w:sz="0" w:space="0" w:color="auto"/>
      </w:divBdr>
    </w:div>
    <w:div w:id="1512380486">
      <w:bodyDiv w:val="1"/>
      <w:marLeft w:val="0"/>
      <w:marRight w:val="0"/>
      <w:marTop w:val="0"/>
      <w:marBottom w:val="0"/>
      <w:divBdr>
        <w:top w:val="none" w:sz="0" w:space="0" w:color="auto"/>
        <w:left w:val="none" w:sz="0" w:space="0" w:color="auto"/>
        <w:bottom w:val="none" w:sz="0" w:space="0" w:color="auto"/>
        <w:right w:val="none" w:sz="0" w:space="0" w:color="auto"/>
      </w:divBdr>
    </w:div>
    <w:div w:id="1514028495">
      <w:bodyDiv w:val="1"/>
      <w:marLeft w:val="0"/>
      <w:marRight w:val="0"/>
      <w:marTop w:val="0"/>
      <w:marBottom w:val="0"/>
      <w:divBdr>
        <w:top w:val="none" w:sz="0" w:space="0" w:color="auto"/>
        <w:left w:val="none" w:sz="0" w:space="0" w:color="auto"/>
        <w:bottom w:val="none" w:sz="0" w:space="0" w:color="auto"/>
        <w:right w:val="none" w:sz="0" w:space="0" w:color="auto"/>
      </w:divBdr>
    </w:div>
    <w:div w:id="1514955415">
      <w:bodyDiv w:val="1"/>
      <w:marLeft w:val="0"/>
      <w:marRight w:val="0"/>
      <w:marTop w:val="0"/>
      <w:marBottom w:val="0"/>
      <w:divBdr>
        <w:top w:val="none" w:sz="0" w:space="0" w:color="auto"/>
        <w:left w:val="none" w:sz="0" w:space="0" w:color="auto"/>
        <w:bottom w:val="none" w:sz="0" w:space="0" w:color="auto"/>
        <w:right w:val="none" w:sz="0" w:space="0" w:color="auto"/>
      </w:divBdr>
    </w:div>
    <w:div w:id="1518469256">
      <w:bodyDiv w:val="1"/>
      <w:marLeft w:val="0"/>
      <w:marRight w:val="0"/>
      <w:marTop w:val="0"/>
      <w:marBottom w:val="0"/>
      <w:divBdr>
        <w:top w:val="none" w:sz="0" w:space="0" w:color="auto"/>
        <w:left w:val="none" w:sz="0" w:space="0" w:color="auto"/>
        <w:bottom w:val="none" w:sz="0" w:space="0" w:color="auto"/>
        <w:right w:val="none" w:sz="0" w:space="0" w:color="auto"/>
      </w:divBdr>
    </w:div>
    <w:div w:id="1518814069">
      <w:bodyDiv w:val="1"/>
      <w:marLeft w:val="0"/>
      <w:marRight w:val="0"/>
      <w:marTop w:val="0"/>
      <w:marBottom w:val="0"/>
      <w:divBdr>
        <w:top w:val="none" w:sz="0" w:space="0" w:color="auto"/>
        <w:left w:val="none" w:sz="0" w:space="0" w:color="auto"/>
        <w:bottom w:val="none" w:sz="0" w:space="0" w:color="auto"/>
        <w:right w:val="none" w:sz="0" w:space="0" w:color="auto"/>
      </w:divBdr>
    </w:div>
    <w:div w:id="1521043605">
      <w:bodyDiv w:val="1"/>
      <w:marLeft w:val="0"/>
      <w:marRight w:val="0"/>
      <w:marTop w:val="0"/>
      <w:marBottom w:val="0"/>
      <w:divBdr>
        <w:top w:val="none" w:sz="0" w:space="0" w:color="auto"/>
        <w:left w:val="none" w:sz="0" w:space="0" w:color="auto"/>
        <w:bottom w:val="none" w:sz="0" w:space="0" w:color="auto"/>
        <w:right w:val="none" w:sz="0" w:space="0" w:color="auto"/>
      </w:divBdr>
    </w:div>
    <w:div w:id="1524902789">
      <w:bodyDiv w:val="1"/>
      <w:marLeft w:val="0"/>
      <w:marRight w:val="0"/>
      <w:marTop w:val="0"/>
      <w:marBottom w:val="0"/>
      <w:divBdr>
        <w:top w:val="none" w:sz="0" w:space="0" w:color="auto"/>
        <w:left w:val="none" w:sz="0" w:space="0" w:color="auto"/>
        <w:bottom w:val="none" w:sz="0" w:space="0" w:color="auto"/>
        <w:right w:val="none" w:sz="0" w:space="0" w:color="auto"/>
      </w:divBdr>
    </w:div>
    <w:div w:id="1531841805">
      <w:bodyDiv w:val="1"/>
      <w:marLeft w:val="0"/>
      <w:marRight w:val="0"/>
      <w:marTop w:val="0"/>
      <w:marBottom w:val="0"/>
      <w:divBdr>
        <w:top w:val="none" w:sz="0" w:space="0" w:color="auto"/>
        <w:left w:val="none" w:sz="0" w:space="0" w:color="auto"/>
        <w:bottom w:val="none" w:sz="0" w:space="0" w:color="auto"/>
        <w:right w:val="none" w:sz="0" w:space="0" w:color="auto"/>
      </w:divBdr>
    </w:div>
    <w:div w:id="1531912180">
      <w:bodyDiv w:val="1"/>
      <w:marLeft w:val="0"/>
      <w:marRight w:val="0"/>
      <w:marTop w:val="0"/>
      <w:marBottom w:val="0"/>
      <w:divBdr>
        <w:top w:val="none" w:sz="0" w:space="0" w:color="auto"/>
        <w:left w:val="none" w:sz="0" w:space="0" w:color="auto"/>
        <w:bottom w:val="none" w:sz="0" w:space="0" w:color="auto"/>
        <w:right w:val="none" w:sz="0" w:space="0" w:color="auto"/>
      </w:divBdr>
    </w:div>
    <w:div w:id="1541746345">
      <w:bodyDiv w:val="1"/>
      <w:marLeft w:val="0"/>
      <w:marRight w:val="0"/>
      <w:marTop w:val="0"/>
      <w:marBottom w:val="0"/>
      <w:divBdr>
        <w:top w:val="none" w:sz="0" w:space="0" w:color="auto"/>
        <w:left w:val="none" w:sz="0" w:space="0" w:color="auto"/>
        <w:bottom w:val="none" w:sz="0" w:space="0" w:color="auto"/>
        <w:right w:val="none" w:sz="0" w:space="0" w:color="auto"/>
      </w:divBdr>
    </w:div>
    <w:div w:id="1543322931">
      <w:bodyDiv w:val="1"/>
      <w:marLeft w:val="0"/>
      <w:marRight w:val="0"/>
      <w:marTop w:val="0"/>
      <w:marBottom w:val="0"/>
      <w:divBdr>
        <w:top w:val="none" w:sz="0" w:space="0" w:color="auto"/>
        <w:left w:val="none" w:sz="0" w:space="0" w:color="auto"/>
        <w:bottom w:val="none" w:sz="0" w:space="0" w:color="auto"/>
        <w:right w:val="none" w:sz="0" w:space="0" w:color="auto"/>
      </w:divBdr>
    </w:div>
    <w:div w:id="1545866824">
      <w:bodyDiv w:val="1"/>
      <w:marLeft w:val="0"/>
      <w:marRight w:val="0"/>
      <w:marTop w:val="0"/>
      <w:marBottom w:val="0"/>
      <w:divBdr>
        <w:top w:val="none" w:sz="0" w:space="0" w:color="auto"/>
        <w:left w:val="none" w:sz="0" w:space="0" w:color="auto"/>
        <w:bottom w:val="none" w:sz="0" w:space="0" w:color="auto"/>
        <w:right w:val="none" w:sz="0" w:space="0" w:color="auto"/>
      </w:divBdr>
    </w:div>
    <w:div w:id="1549414788">
      <w:bodyDiv w:val="1"/>
      <w:marLeft w:val="0"/>
      <w:marRight w:val="0"/>
      <w:marTop w:val="0"/>
      <w:marBottom w:val="0"/>
      <w:divBdr>
        <w:top w:val="none" w:sz="0" w:space="0" w:color="auto"/>
        <w:left w:val="none" w:sz="0" w:space="0" w:color="auto"/>
        <w:bottom w:val="none" w:sz="0" w:space="0" w:color="auto"/>
        <w:right w:val="none" w:sz="0" w:space="0" w:color="auto"/>
      </w:divBdr>
    </w:div>
    <w:div w:id="1551380801">
      <w:bodyDiv w:val="1"/>
      <w:marLeft w:val="0"/>
      <w:marRight w:val="0"/>
      <w:marTop w:val="0"/>
      <w:marBottom w:val="0"/>
      <w:divBdr>
        <w:top w:val="none" w:sz="0" w:space="0" w:color="auto"/>
        <w:left w:val="none" w:sz="0" w:space="0" w:color="auto"/>
        <w:bottom w:val="none" w:sz="0" w:space="0" w:color="auto"/>
        <w:right w:val="none" w:sz="0" w:space="0" w:color="auto"/>
      </w:divBdr>
    </w:div>
    <w:div w:id="1564289630">
      <w:bodyDiv w:val="1"/>
      <w:marLeft w:val="0"/>
      <w:marRight w:val="0"/>
      <w:marTop w:val="0"/>
      <w:marBottom w:val="0"/>
      <w:divBdr>
        <w:top w:val="none" w:sz="0" w:space="0" w:color="auto"/>
        <w:left w:val="none" w:sz="0" w:space="0" w:color="auto"/>
        <w:bottom w:val="none" w:sz="0" w:space="0" w:color="auto"/>
        <w:right w:val="none" w:sz="0" w:space="0" w:color="auto"/>
      </w:divBdr>
    </w:div>
    <w:div w:id="1577662684">
      <w:bodyDiv w:val="1"/>
      <w:marLeft w:val="0"/>
      <w:marRight w:val="0"/>
      <w:marTop w:val="0"/>
      <w:marBottom w:val="0"/>
      <w:divBdr>
        <w:top w:val="none" w:sz="0" w:space="0" w:color="auto"/>
        <w:left w:val="none" w:sz="0" w:space="0" w:color="auto"/>
        <w:bottom w:val="none" w:sz="0" w:space="0" w:color="auto"/>
        <w:right w:val="none" w:sz="0" w:space="0" w:color="auto"/>
      </w:divBdr>
    </w:div>
    <w:div w:id="1581596331">
      <w:bodyDiv w:val="1"/>
      <w:marLeft w:val="0"/>
      <w:marRight w:val="0"/>
      <w:marTop w:val="0"/>
      <w:marBottom w:val="0"/>
      <w:divBdr>
        <w:top w:val="none" w:sz="0" w:space="0" w:color="auto"/>
        <w:left w:val="none" w:sz="0" w:space="0" w:color="auto"/>
        <w:bottom w:val="none" w:sz="0" w:space="0" w:color="auto"/>
        <w:right w:val="none" w:sz="0" w:space="0" w:color="auto"/>
      </w:divBdr>
    </w:div>
    <w:div w:id="1583760847">
      <w:bodyDiv w:val="1"/>
      <w:marLeft w:val="0"/>
      <w:marRight w:val="0"/>
      <w:marTop w:val="0"/>
      <w:marBottom w:val="0"/>
      <w:divBdr>
        <w:top w:val="none" w:sz="0" w:space="0" w:color="auto"/>
        <w:left w:val="none" w:sz="0" w:space="0" w:color="auto"/>
        <w:bottom w:val="none" w:sz="0" w:space="0" w:color="auto"/>
        <w:right w:val="none" w:sz="0" w:space="0" w:color="auto"/>
      </w:divBdr>
    </w:div>
    <w:div w:id="1594245690">
      <w:bodyDiv w:val="1"/>
      <w:marLeft w:val="0"/>
      <w:marRight w:val="0"/>
      <w:marTop w:val="0"/>
      <w:marBottom w:val="0"/>
      <w:divBdr>
        <w:top w:val="none" w:sz="0" w:space="0" w:color="auto"/>
        <w:left w:val="none" w:sz="0" w:space="0" w:color="auto"/>
        <w:bottom w:val="none" w:sz="0" w:space="0" w:color="auto"/>
        <w:right w:val="none" w:sz="0" w:space="0" w:color="auto"/>
      </w:divBdr>
    </w:div>
    <w:div w:id="1596592203">
      <w:bodyDiv w:val="1"/>
      <w:marLeft w:val="0"/>
      <w:marRight w:val="0"/>
      <w:marTop w:val="0"/>
      <w:marBottom w:val="0"/>
      <w:divBdr>
        <w:top w:val="none" w:sz="0" w:space="0" w:color="auto"/>
        <w:left w:val="none" w:sz="0" w:space="0" w:color="auto"/>
        <w:bottom w:val="none" w:sz="0" w:space="0" w:color="auto"/>
        <w:right w:val="none" w:sz="0" w:space="0" w:color="auto"/>
      </w:divBdr>
    </w:div>
    <w:div w:id="1606692359">
      <w:bodyDiv w:val="1"/>
      <w:marLeft w:val="0"/>
      <w:marRight w:val="0"/>
      <w:marTop w:val="0"/>
      <w:marBottom w:val="0"/>
      <w:divBdr>
        <w:top w:val="none" w:sz="0" w:space="0" w:color="auto"/>
        <w:left w:val="none" w:sz="0" w:space="0" w:color="auto"/>
        <w:bottom w:val="none" w:sz="0" w:space="0" w:color="auto"/>
        <w:right w:val="none" w:sz="0" w:space="0" w:color="auto"/>
      </w:divBdr>
    </w:div>
    <w:div w:id="1610622158">
      <w:bodyDiv w:val="1"/>
      <w:marLeft w:val="0"/>
      <w:marRight w:val="0"/>
      <w:marTop w:val="0"/>
      <w:marBottom w:val="0"/>
      <w:divBdr>
        <w:top w:val="none" w:sz="0" w:space="0" w:color="auto"/>
        <w:left w:val="none" w:sz="0" w:space="0" w:color="auto"/>
        <w:bottom w:val="none" w:sz="0" w:space="0" w:color="auto"/>
        <w:right w:val="none" w:sz="0" w:space="0" w:color="auto"/>
      </w:divBdr>
    </w:div>
    <w:div w:id="1612587500">
      <w:bodyDiv w:val="1"/>
      <w:marLeft w:val="0"/>
      <w:marRight w:val="0"/>
      <w:marTop w:val="0"/>
      <w:marBottom w:val="0"/>
      <w:divBdr>
        <w:top w:val="none" w:sz="0" w:space="0" w:color="auto"/>
        <w:left w:val="none" w:sz="0" w:space="0" w:color="auto"/>
        <w:bottom w:val="none" w:sz="0" w:space="0" w:color="auto"/>
        <w:right w:val="none" w:sz="0" w:space="0" w:color="auto"/>
      </w:divBdr>
    </w:div>
    <w:div w:id="1614435336">
      <w:bodyDiv w:val="1"/>
      <w:marLeft w:val="0"/>
      <w:marRight w:val="0"/>
      <w:marTop w:val="0"/>
      <w:marBottom w:val="0"/>
      <w:divBdr>
        <w:top w:val="none" w:sz="0" w:space="0" w:color="auto"/>
        <w:left w:val="none" w:sz="0" w:space="0" w:color="auto"/>
        <w:bottom w:val="none" w:sz="0" w:space="0" w:color="auto"/>
        <w:right w:val="none" w:sz="0" w:space="0" w:color="auto"/>
      </w:divBdr>
    </w:div>
    <w:div w:id="1620337475">
      <w:bodyDiv w:val="1"/>
      <w:marLeft w:val="0"/>
      <w:marRight w:val="0"/>
      <w:marTop w:val="0"/>
      <w:marBottom w:val="0"/>
      <w:divBdr>
        <w:top w:val="none" w:sz="0" w:space="0" w:color="auto"/>
        <w:left w:val="none" w:sz="0" w:space="0" w:color="auto"/>
        <w:bottom w:val="none" w:sz="0" w:space="0" w:color="auto"/>
        <w:right w:val="none" w:sz="0" w:space="0" w:color="auto"/>
      </w:divBdr>
    </w:div>
    <w:div w:id="1629781189">
      <w:bodyDiv w:val="1"/>
      <w:marLeft w:val="0"/>
      <w:marRight w:val="0"/>
      <w:marTop w:val="0"/>
      <w:marBottom w:val="0"/>
      <w:divBdr>
        <w:top w:val="none" w:sz="0" w:space="0" w:color="auto"/>
        <w:left w:val="none" w:sz="0" w:space="0" w:color="auto"/>
        <w:bottom w:val="none" w:sz="0" w:space="0" w:color="auto"/>
        <w:right w:val="none" w:sz="0" w:space="0" w:color="auto"/>
      </w:divBdr>
    </w:div>
    <w:div w:id="1630239970">
      <w:bodyDiv w:val="1"/>
      <w:marLeft w:val="0"/>
      <w:marRight w:val="0"/>
      <w:marTop w:val="0"/>
      <w:marBottom w:val="0"/>
      <w:divBdr>
        <w:top w:val="none" w:sz="0" w:space="0" w:color="auto"/>
        <w:left w:val="none" w:sz="0" w:space="0" w:color="auto"/>
        <w:bottom w:val="none" w:sz="0" w:space="0" w:color="auto"/>
        <w:right w:val="none" w:sz="0" w:space="0" w:color="auto"/>
      </w:divBdr>
    </w:div>
    <w:div w:id="1632050406">
      <w:bodyDiv w:val="1"/>
      <w:marLeft w:val="0"/>
      <w:marRight w:val="0"/>
      <w:marTop w:val="0"/>
      <w:marBottom w:val="0"/>
      <w:divBdr>
        <w:top w:val="none" w:sz="0" w:space="0" w:color="auto"/>
        <w:left w:val="none" w:sz="0" w:space="0" w:color="auto"/>
        <w:bottom w:val="none" w:sz="0" w:space="0" w:color="auto"/>
        <w:right w:val="none" w:sz="0" w:space="0" w:color="auto"/>
      </w:divBdr>
    </w:div>
    <w:div w:id="1634943420">
      <w:bodyDiv w:val="1"/>
      <w:marLeft w:val="0"/>
      <w:marRight w:val="0"/>
      <w:marTop w:val="0"/>
      <w:marBottom w:val="0"/>
      <w:divBdr>
        <w:top w:val="none" w:sz="0" w:space="0" w:color="auto"/>
        <w:left w:val="none" w:sz="0" w:space="0" w:color="auto"/>
        <w:bottom w:val="none" w:sz="0" w:space="0" w:color="auto"/>
        <w:right w:val="none" w:sz="0" w:space="0" w:color="auto"/>
      </w:divBdr>
    </w:div>
    <w:div w:id="1638876099">
      <w:bodyDiv w:val="1"/>
      <w:marLeft w:val="0"/>
      <w:marRight w:val="0"/>
      <w:marTop w:val="0"/>
      <w:marBottom w:val="0"/>
      <w:divBdr>
        <w:top w:val="none" w:sz="0" w:space="0" w:color="auto"/>
        <w:left w:val="none" w:sz="0" w:space="0" w:color="auto"/>
        <w:bottom w:val="none" w:sz="0" w:space="0" w:color="auto"/>
        <w:right w:val="none" w:sz="0" w:space="0" w:color="auto"/>
      </w:divBdr>
    </w:div>
    <w:div w:id="1639534993">
      <w:bodyDiv w:val="1"/>
      <w:marLeft w:val="0"/>
      <w:marRight w:val="0"/>
      <w:marTop w:val="0"/>
      <w:marBottom w:val="0"/>
      <w:divBdr>
        <w:top w:val="none" w:sz="0" w:space="0" w:color="auto"/>
        <w:left w:val="none" w:sz="0" w:space="0" w:color="auto"/>
        <w:bottom w:val="none" w:sz="0" w:space="0" w:color="auto"/>
        <w:right w:val="none" w:sz="0" w:space="0" w:color="auto"/>
      </w:divBdr>
    </w:div>
    <w:div w:id="1647322012">
      <w:bodyDiv w:val="1"/>
      <w:marLeft w:val="0"/>
      <w:marRight w:val="0"/>
      <w:marTop w:val="0"/>
      <w:marBottom w:val="0"/>
      <w:divBdr>
        <w:top w:val="none" w:sz="0" w:space="0" w:color="auto"/>
        <w:left w:val="none" w:sz="0" w:space="0" w:color="auto"/>
        <w:bottom w:val="none" w:sz="0" w:space="0" w:color="auto"/>
        <w:right w:val="none" w:sz="0" w:space="0" w:color="auto"/>
      </w:divBdr>
    </w:div>
    <w:div w:id="1661230774">
      <w:bodyDiv w:val="1"/>
      <w:marLeft w:val="0"/>
      <w:marRight w:val="0"/>
      <w:marTop w:val="0"/>
      <w:marBottom w:val="0"/>
      <w:divBdr>
        <w:top w:val="none" w:sz="0" w:space="0" w:color="auto"/>
        <w:left w:val="none" w:sz="0" w:space="0" w:color="auto"/>
        <w:bottom w:val="none" w:sz="0" w:space="0" w:color="auto"/>
        <w:right w:val="none" w:sz="0" w:space="0" w:color="auto"/>
      </w:divBdr>
    </w:div>
    <w:div w:id="1669212626">
      <w:bodyDiv w:val="1"/>
      <w:marLeft w:val="0"/>
      <w:marRight w:val="0"/>
      <w:marTop w:val="0"/>
      <w:marBottom w:val="0"/>
      <w:divBdr>
        <w:top w:val="none" w:sz="0" w:space="0" w:color="auto"/>
        <w:left w:val="none" w:sz="0" w:space="0" w:color="auto"/>
        <w:bottom w:val="none" w:sz="0" w:space="0" w:color="auto"/>
        <w:right w:val="none" w:sz="0" w:space="0" w:color="auto"/>
      </w:divBdr>
    </w:div>
    <w:div w:id="1673994152">
      <w:bodyDiv w:val="1"/>
      <w:marLeft w:val="0"/>
      <w:marRight w:val="0"/>
      <w:marTop w:val="0"/>
      <w:marBottom w:val="0"/>
      <w:divBdr>
        <w:top w:val="none" w:sz="0" w:space="0" w:color="auto"/>
        <w:left w:val="none" w:sz="0" w:space="0" w:color="auto"/>
        <w:bottom w:val="none" w:sz="0" w:space="0" w:color="auto"/>
        <w:right w:val="none" w:sz="0" w:space="0" w:color="auto"/>
      </w:divBdr>
    </w:div>
    <w:div w:id="1679037238">
      <w:bodyDiv w:val="1"/>
      <w:marLeft w:val="0"/>
      <w:marRight w:val="0"/>
      <w:marTop w:val="0"/>
      <w:marBottom w:val="0"/>
      <w:divBdr>
        <w:top w:val="none" w:sz="0" w:space="0" w:color="auto"/>
        <w:left w:val="none" w:sz="0" w:space="0" w:color="auto"/>
        <w:bottom w:val="none" w:sz="0" w:space="0" w:color="auto"/>
        <w:right w:val="none" w:sz="0" w:space="0" w:color="auto"/>
      </w:divBdr>
    </w:div>
    <w:div w:id="1680423163">
      <w:bodyDiv w:val="1"/>
      <w:marLeft w:val="0"/>
      <w:marRight w:val="0"/>
      <w:marTop w:val="0"/>
      <w:marBottom w:val="0"/>
      <w:divBdr>
        <w:top w:val="none" w:sz="0" w:space="0" w:color="auto"/>
        <w:left w:val="none" w:sz="0" w:space="0" w:color="auto"/>
        <w:bottom w:val="none" w:sz="0" w:space="0" w:color="auto"/>
        <w:right w:val="none" w:sz="0" w:space="0" w:color="auto"/>
      </w:divBdr>
    </w:div>
    <w:div w:id="1681853796">
      <w:bodyDiv w:val="1"/>
      <w:marLeft w:val="0"/>
      <w:marRight w:val="0"/>
      <w:marTop w:val="0"/>
      <w:marBottom w:val="0"/>
      <w:divBdr>
        <w:top w:val="none" w:sz="0" w:space="0" w:color="auto"/>
        <w:left w:val="none" w:sz="0" w:space="0" w:color="auto"/>
        <w:bottom w:val="none" w:sz="0" w:space="0" w:color="auto"/>
        <w:right w:val="none" w:sz="0" w:space="0" w:color="auto"/>
      </w:divBdr>
    </w:div>
    <w:div w:id="1684428588">
      <w:bodyDiv w:val="1"/>
      <w:marLeft w:val="0"/>
      <w:marRight w:val="0"/>
      <w:marTop w:val="0"/>
      <w:marBottom w:val="0"/>
      <w:divBdr>
        <w:top w:val="none" w:sz="0" w:space="0" w:color="auto"/>
        <w:left w:val="none" w:sz="0" w:space="0" w:color="auto"/>
        <w:bottom w:val="none" w:sz="0" w:space="0" w:color="auto"/>
        <w:right w:val="none" w:sz="0" w:space="0" w:color="auto"/>
      </w:divBdr>
    </w:div>
    <w:div w:id="1688556752">
      <w:bodyDiv w:val="1"/>
      <w:marLeft w:val="0"/>
      <w:marRight w:val="0"/>
      <w:marTop w:val="0"/>
      <w:marBottom w:val="0"/>
      <w:divBdr>
        <w:top w:val="none" w:sz="0" w:space="0" w:color="auto"/>
        <w:left w:val="none" w:sz="0" w:space="0" w:color="auto"/>
        <w:bottom w:val="none" w:sz="0" w:space="0" w:color="auto"/>
        <w:right w:val="none" w:sz="0" w:space="0" w:color="auto"/>
      </w:divBdr>
    </w:div>
    <w:div w:id="1689913094">
      <w:bodyDiv w:val="1"/>
      <w:marLeft w:val="0"/>
      <w:marRight w:val="0"/>
      <w:marTop w:val="0"/>
      <w:marBottom w:val="0"/>
      <w:divBdr>
        <w:top w:val="none" w:sz="0" w:space="0" w:color="auto"/>
        <w:left w:val="none" w:sz="0" w:space="0" w:color="auto"/>
        <w:bottom w:val="none" w:sz="0" w:space="0" w:color="auto"/>
        <w:right w:val="none" w:sz="0" w:space="0" w:color="auto"/>
      </w:divBdr>
    </w:div>
    <w:div w:id="1691561785">
      <w:bodyDiv w:val="1"/>
      <w:marLeft w:val="0"/>
      <w:marRight w:val="0"/>
      <w:marTop w:val="0"/>
      <w:marBottom w:val="0"/>
      <w:divBdr>
        <w:top w:val="none" w:sz="0" w:space="0" w:color="auto"/>
        <w:left w:val="none" w:sz="0" w:space="0" w:color="auto"/>
        <w:bottom w:val="none" w:sz="0" w:space="0" w:color="auto"/>
        <w:right w:val="none" w:sz="0" w:space="0" w:color="auto"/>
      </w:divBdr>
    </w:div>
    <w:div w:id="1700737377">
      <w:bodyDiv w:val="1"/>
      <w:marLeft w:val="0"/>
      <w:marRight w:val="0"/>
      <w:marTop w:val="0"/>
      <w:marBottom w:val="0"/>
      <w:divBdr>
        <w:top w:val="none" w:sz="0" w:space="0" w:color="auto"/>
        <w:left w:val="none" w:sz="0" w:space="0" w:color="auto"/>
        <w:bottom w:val="none" w:sz="0" w:space="0" w:color="auto"/>
        <w:right w:val="none" w:sz="0" w:space="0" w:color="auto"/>
      </w:divBdr>
    </w:div>
    <w:div w:id="1702435038">
      <w:bodyDiv w:val="1"/>
      <w:marLeft w:val="0"/>
      <w:marRight w:val="0"/>
      <w:marTop w:val="0"/>
      <w:marBottom w:val="0"/>
      <w:divBdr>
        <w:top w:val="none" w:sz="0" w:space="0" w:color="auto"/>
        <w:left w:val="none" w:sz="0" w:space="0" w:color="auto"/>
        <w:bottom w:val="none" w:sz="0" w:space="0" w:color="auto"/>
        <w:right w:val="none" w:sz="0" w:space="0" w:color="auto"/>
      </w:divBdr>
    </w:div>
    <w:div w:id="1703550505">
      <w:bodyDiv w:val="1"/>
      <w:marLeft w:val="0"/>
      <w:marRight w:val="0"/>
      <w:marTop w:val="0"/>
      <w:marBottom w:val="0"/>
      <w:divBdr>
        <w:top w:val="none" w:sz="0" w:space="0" w:color="auto"/>
        <w:left w:val="none" w:sz="0" w:space="0" w:color="auto"/>
        <w:bottom w:val="none" w:sz="0" w:space="0" w:color="auto"/>
        <w:right w:val="none" w:sz="0" w:space="0" w:color="auto"/>
      </w:divBdr>
    </w:div>
    <w:div w:id="1703938253">
      <w:bodyDiv w:val="1"/>
      <w:marLeft w:val="0"/>
      <w:marRight w:val="0"/>
      <w:marTop w:val="0"/>
      <w:marBottom w:val="0"/>
      <w:divBdr>
        <w:top w:val="none" w:sz="0" w:space="0" w:color="auto"/>
        <w:left w:val="none" w:sz="0" w:space="0" w:color="auto"/>
        <w:bottom w:val="none" w:sz="0" w:space="0" w:color="auto"/>
        <w:right w:val="none" w:sz="0" w:space="0" w:color="auto"/>
      </w:divBdr>
    </w:div>
    <w:div w:id="1707828245">
      <w:bodyDiv w:val="1"/>
      <w:marLeft w:val="0"/>
      <w:marRight w:val="0"/>
      <w:marTop w:val="0"/>
      <w:marBottom w:val="0"/>
      <w:divBdr>
        <w:top w:val="none" w:sz="0" w:space="0" w:color="auto"/>
        <w:left w:val="none" w:sz="0" w:space="0" w:color="auto"/>
        <w:bottom w:val="none" w:sz="0" w:space="0" w:color="auto"/>
        <w:right w:val="none" w:sz="0" w:space="0" w:color="auto"/>
      </w:divBdr>
    </w:div>
    <w:div w:id="1714422398">
      <w:bodyDiv w:val="1"/>
      <w:marLeft w:val="0"/>
      <w:marRight w:val="0"/>
      <w:marTop w:val="0"/>
      <w:marBottom w:val="0"/>
      <w:divBdr>
        <w:top w:val="none" w:sz="0" w:space="0" w:color="auto"/>
        <w:left w:val="none" w:sz="0" w:space="0" w:color="auto"/>
        <w:bottom w:val="none" w:sz="0" w:space="0" w:color="auto"/>
        <w:right w:val="none" w:sz="0" w:space="0" w:color="auto"/>
      </w:divBdr>
    </w:div>
    <w:div w:id="1716537779">
      <w:bodyDiv w:val="1"/>
      <w:marLeft w:val="0"/>
      <w:marRight w:val="0"/>
      <w:marTop w:val="0"/>
      <w:marBottom w:val="0"/>
      <w:divBdr>
        <w:top w:val="none" w:sz="0" w:space="0" w:color="auto"/>
        <w:left w:val="none" w:sz="0" w:space="0" w:color="auto"/>
        <w:bottom w:val="none" w:sz="0" w:space="0" w:color="auto"/>
        <w:right w:val="none" w:sz="0" w:space="0" w:color="auto"/>
      </w:divBdr>
    </w:div>
    <w:div w:id="1718898678">
      <w:bodyDiv w:val="1"/>
      <w:marLeft w:val="0"/>
      <w:marRight w:val="0"/>
      <w:marTop w:val="0"/>
      <w:marBottom w:val="0"/>
      <w:divBdr>
        <w:top w:val="none" w:sz="0" w:space="0" w:color="auto"/>
        <w:left w:val="none" w:sz="0" w:space="0" w:color="auto"/>
        <w:bottom w:val="none" w:sz="0" w:space="0" w:color="auto"/>
        <w:right w:val="none" w:sz="0" w:space="0" w:color="auto"/>
      </w:divBdr>
    </w:div>
    <w:div w:id="1737317706">
      <w:bodyDiv w:val="1"/>
      <w:marLeft w:val="0"/>
      <w:marRight w:val="0"/>
      <w:marTop w:val="0"/>
      <w:marBottom w:val="0"/>
      <w:divBdr>
        <w:top w:val="none" w:sz="0" w:space="0" w:color="auto"/>
        <w:left w:val="none" w:sz="0" w:space="0" w:color="auto"/>
        <w:bottom w:val="none" w:sz="0" w:space="0" w:color="auto"/>
        <w:right w:val="none" w:sz="0" w:space="0" w:color="auto"/>
      </w:divBdr>
    </w:div>
    <w:div w:id="1737898234">
      <w:bodyDiv w:val="1"/>
      <w:marLeft w:val="0"/>
      <w:marRight w:val="0"/>
      <w:marTop w:val="0"/>
      <w:marBottom w:val="0"/>
      <w:divBdr>
        <w:top w:val="none" w:sz="0" w:space="0" w:color="auto"/>
        <w:left w:val="none" w:sz="0" w:space="0" w:color="auto"/>
        <w:bottom w:val="none" w:sz="0" w:space="0" w:color="auto"/>
        <w:right w:val="none" w:sz="0" w:space="0" w:color="auto"/>
      </w:divBdr>
    </w:div>
    <w:div w:id="1741514579">
      <w:bodyDiv w:val="1"/>
      <w:marLeft w:val="0"/>
      <w:marRight w:val="0"/>
      <w:marTop w:val="0"/>
      <w:marBottom w:val="0"/>
      <w:divBdr>
        <w:top w:val="none" w:sz="0" w:space="0" w:color="auto"/>
        <w:left w:val="none" w:sz="0" w:space="0" w:color="auto"/>
        <w:bottom w:val="none" w:sz="0" w:space="0" w:color="auto"/>
        <w:right w:val="none" w:sz="0" w:space="0" w:color="auto"/>
      </w:divBdr>
    </w:div>
    <w:div w:id="1749034308">
      <w:bodyDiv w:val="1"/>
      <w:marLeft w:val="0"/>
      <w:marRight w:val="0"/>
      <w:marTop w:val="0"/>
      <w:marBottom w:val="0"/>
      <w:divBdr>
        <w:top w:val="none" w:sz="0" w:space="0" w:color="auto"/>
        <w:left w:val="none" w:sz="0" w:space="0" w:color="auto"/>
        <w:bottom w:val="none" w:sz="0" w:space="0" w:color="auto"/>
        <w:right w:val="none" w:sz="0" w:space="0" w:color="auto"/>
      </w:divBdr>
    </w:div>
    <w:div w:id="1749380912">
      <w:bodyDiv w:val="1"/>
      <w:marLeft w:val="0"/>
      <w:marRight w:val="0"/>
      <w:marTop w:val="0"/>
      <w:marBottom w:val="0"/>
      <w:divBdr>
        <w:top w:val="none" w:sz="0" w:space="0" w:color="auto"/>
        <w:left w:val="none" w:sz="0" w:space="0" w:color="auto"/>
        <w:bottom w:val="none" w:sz="0" w:space="0" w:color="auto"/>
        <w:right w:val="none" w:sz="0" w:space="0" w:color="auto"/>
      </w:divBdr>
    </w:div>
    <w:div w:id="1749882888">
      <w:bodyDiv w:val="1"/>
      <w:marLeft w:val="0"/>
      <w:marRight w:val="0"/>
      <w:marTop w:val="0"/>
      <w:marBottom w:val="0"/>
      <w:divBdr>
        <w:top w:val="none" w:sz="0" w:space="0" w:color="auto"/>
        <w:left w:val="none" w:sz="0" w:space="0" w:color="auto"/>
        <w:bottom w:val="none" w:sz="0" w:space="0" w:color="auto"/>
        <w:right w:val="none" w:sz="0" w:space="0" w:color="auto"/>
      </w:divBdr>
    </w:div>
    <w:div w:id="1753117610">
      <w:bodyDiv w:val="1"/>
      <w:marLeft w:val="0"/>
      <w:marRight w:val="0"/>
      <w:marTop w:val="0"/>
      <w:marBottom w:val="0"/>
      <w:divBdr>
        <w:top w:val="none" w:sz="0" w:space="0" w:color="auto"/>
        <w:left w:val="none" w:sz="0" w:space="0" w:color="auto"/>
        <w:bottom w:val="none" w:sz="0" w:space="0" w:color="auto"/>
        <w:right w:val="none" w:sz="0" w:space="0" w:color="auto"/>
      </w:divBdr>
    </w:div>
    <w:div w:id="1754353998">
      <w:bodyDiv w:val="1"/>
      <w:marLeft w:val="0"/>
      <w:marRight w:val="0"/>
      <w:marTop w:val="0"/>
      <w:marBottom w:val="0"/>
      <w:divBdr>
        <w:top w:val="none" w:sz="0" w:space="0" w:color="auto"/>
        <w:left w:val="none" w:sz="0" w:space="0" w:color="auto"/>
        <w:bottom w:val="none" w:sz="0" w:space="0" w:color="auto"/>
        <w:right w:val="none" w:sz="0" w:space="0" w:color="auto"/>
      </w:divBdr>
    </w:div>
    <w:div w:id="1756708524">
      <w:bodyDiv w:val="1"/>
      <w:marLeft w:val="0"/>
      <w:marRight w:val="0"/>
      <w:marTop w:val="0"/>
      <w:marBottom w:val="0"/>
      <w:divBdr>
        <w:top w:val="none" w:sz="0" w:space="0" w:color="auto"/>
        <w:left w:val="none" w:sz="0" w:space="0" w:color="auto"/>
        <w:bottom w:val="none" w:sz="0" w:space="0" w:color="auto"/>
        <w:right w:val="none" w:sz="0" w:space="0" w:color="auto"/>
      </w:divBdr>
    </w:div>
    <w:div w:id="1758332621">
      <w:bodyDiv w:val="1"/>
      <w:marLeft w:val="0"/>
      <w:marRight w:val="0"/>
      <w:marTop w:val="0"/>
      <w:marBottom w:val="0"/>
      <w:divBdr>
        <w:top w:val="none" w:sz="0" w:space="0" w:color="auto"/>
        <w:left w:val="none" w:sz="0" w:space="0" w:color="auto"/>
        <w:bottom w:val="none" w:sz="0" w:space="0" w:color="auto"/>
        <w:right w:val="none" w:sz="0" w:space="0" w:color="auto"/>
      </w:divBdr>
    </w:div>
    <w:div w:id="1761177397">
      <w:bodyDiv w:val="1"/>
      <w:marLeft w:val="0"/>
      <w:marRight w:val="0"/>
      <w:marTop w:val="0"/>
      <w:marBottom w:val="0"/>
      <w:divBdr>
        <w:top w:val="none" w:sz="0" w:space="0" w:color="auto"/>
        <w:left w:val="none" w:sz="0" w:space="0" w:color="auto"/>
        <w:bottom w:val="none" w:sz="0" w:space="0" w:color="auto"/>
        <w:right w:val="none" w:sz="0" w:space="0" w:color="auto"/>
      </w:divBdr>
    </w:div>
    <w:div w:id="1765804560">
      <w:bodyDiv w:val="1"/>
      <w:marLeft w:val="0"/>
      <w:marRight w:val="0"/>
      <w:marTop w:val="0"/>
      <w:marBottom w:val="0"/>
      <w:divBdr>
        <w:top w:val="none" w:sz="0" w:space="0" w:color="auto"/>
        <w:left w:val="none" w:sz="0" w:space="0" w:color="auto"/>
        <w:bottom w:val="none" w:sz="0" w:space="0" w:color="auto"/>
        <w:right w:val="none" w:sz="0" w:space="0" w:color="auto"/>
      </w:divBdr>
    </w:div>
    <w:div w:id="1766607982">
      <w:bodyDiv w:val="1"/>
      <w:marLeft w:val="0"/>
      <w:marRight w:val="0"/>
      <w:marTop w:val="0"/>
      <w:marBottom w:val="0"/>
      <w:divBdr>
        <w:top w:val="none" w:sz="0" w:space="0" w:color="auto"/>
        <w:left w:val="none" w:sz="0" w:space="0" w:color="auto"/>
        <w:bottom w:val="none" w:sz="0" w:space="0" w:color="auto"/>
        <w:right w:val="none" w:sz="0" w:space="0" w:color="auto"/>
      </w:divBdr>
    </w:div>
    <w:div w:id="1768960414">
      <w:bodyDiv w:val="1"/>
      <w:marLeft w:val="0"/>
      <w:marRight w:val="0"/>
      <w:marTop w:val="0"/>
      <w:marBottom w:val="0"/>
      <w:divBdr>
        <w:top w:val="none" w:sz="0" w:space="0" w:color="auto"/>
        <w:left w:val="none" w:sz="0" w:space="0" w:color="auto"/>
        <w:bottom w:val="none" w:sz="0" w:space="0" w:color="auto"/>
        <w:right w:val="none" w:sz="0" w:space="0" w:color="auto"/>
      </w:divBdr>
    </w:div>
    <w:div w:id="1771974715">
      <w:bodyDiv w:val="1"/>
      <w:marLeft w:val="0"/>
      <w:marRight w:val="0"/>
      <w:marTop w:val="0"/>
      <w:marBottom w:val="0"/>
      <w:divBdr>
        <w:top w:val="none" w:sz="0" w:space="0" w:color="auto"/>
        <w:left w:val="none" w:sz="0" w:space="0" w:color="auto"/>
        <w:bottom w:val="none" w:sz="0" w:space="0" w:color="auto"/>
        <w:right w:val="none" w:sz="0" w:space="0" w:color="auto"/>
      </w:divBdr>
    </w:div>
    <w:div w:id="1778137989">
      <w:bodyDiv w:val="1"/>
      <w:marLeft w:val="0"/>
      <w:marRight w:val="0"/>
      <w:marTop w:val="0"/>
      <w:marBottom w:val="0"/>
      <w:divBdr>
        <w:top w:val="none" w:sz="0" w:space="0" w:color="auto"/>
        <w:left w:val="none" w:sz="0" w:space="0" w:color="auto"/>
        <w:bottom w:val="none" w:sz="0" w:space="0" w:color="auto"/>
        <w:right w:val="none" w:sz="0" w:space="0" w:color="auto"/>
      </w:divBdr>
    </w:div>
    <w:div w:id="1778256396">
      <w:bodyDiv w:val="1"/>
      <w:marLeft w:val="0"/>
      <w:marRight w:val="0"/>
      <w:marTop w:val="0"/>
      <w:marBottom w:val="0"/>
      <w:divBdr>
        <w:top w:val="none" w:sz="0" w:space="0" w:color="auto"/>
        <w:left w:val="none" w:sz="0" w:space="0" w:color="auto"/>
        <w:bottom w:val="none" w:sz="0" w:space="0" w:color="auto"/>
        <w:right w:val="none" w:sz="0" w:space="0" w:color="auto"/>
      </w:divBdr>
    </w:div>
    <w:div w:id="1792675098">
      <w:bodyDiv w:val="1"/>
      <w:marLeft w:val="0"/>
      <w:marRight w:val="0"/>
      <w:marTop w:val="0"/>
      <w:marBottom w:val="0"/>
      <w:divBdr>
        <w:top w:val="none" w:sz="0" w:space="0" w:color="auto"/>
        <w:left w:val="none" w:sz="0" w:space="0" w:color="auto"/>
        <w:bottom w:val="none" w:sz="0" w:space="0" w:color="auto"/>
        <w:right w:val="none" w:sz="0" w:space="0" w:color="auto"/>
      </w:divBdr>
    </w:div>
    <w:div w:id="1812214958">
      <w:bodyDiv w:val="1"/>
      <w:marLeft w:val="0"/>
      <w:marRight w:val="0"/>
      <w:marTop w:val="0"/>
      <w:marBottom w:val="0"/>
      <w:divBdr>
        <w:top w:val="none" w:sz="0" w:space="0" w:color="auto"/>
        <w:left w:val="none" w:sz="0" w:space="0" w:color="auto"/>
        <w:bottom w:val="none" w:sz="0" w:space="0" w:color="auto"/>
        <w:right w:val="none" w:sz="0" w:space="0" w:color="auto"/>
      </w:divBdr>
    </w:div>
    <w:div w:id="1814174697">
      <w:bodyDiv w:val="1"/>
      <w:marLeft w:val="0"/>
      <w:marRight w:val="0"/>
      <w:marTop w:val="0"/>
      <w:marBottom w:val="0"/>
      <w:divBdr>
        <w:top w:val="none" w:sz="0" w:space="0" w:color="auto"/>
        <w:left w:val="none" w:sz="0" w:space="0" w:color="auto"/>
        <w:bottom w:val="none" w:sz="0" w:space="0" w:color="auto"/>
        <w:right w:val="none" w:sz="0" w:space="0" w:color="auto"/>
      </w:divBdr>
    </w:div>
    <w:div w:id="1822427791">
      <w:bodyDiv w:val="1"/>
      <w:marLeft w:val="0"/>
      <w:marRight w:val="0"/>
      <w:marTop w:val="0"/>
      <w:marBottom w:val="0"/>
      <w:divBdr>
        <w:top w:val="none" w:sz="0" w:space="0" w:color="auto"/>
        <w:left w:val="none" w:sz="0" w:space="0" w:color="auto"/>
        <w:bottom w:val="none" w:sz="0" w:space="0" w:color="auto"/>
        <w:right w:val="none" w:sz="0" w:space="0" w:color="auto"/>
      </w:divBdr>
    </w:div>
    <w:div w:id="1822769344">
      <w:bodyDiv w:val="1"/>
      <w:marLeft w:val="0"/>
      <w:marRight w:val="0"/>
      <w:marTop w:val="0"/>
      <w:marBottom w:val="0"/>
      <w:divBdr>
        <w:top w:val="none" w:sz="0" w:space="0" w:color="auto"/>
        <w:left w:val="none" w:sz="0" w:space="0" w:color="auto"/>
        <w:bottom w:val="none" w:sz="0" w:space="0" w:color="auto"/>
        <w:right w:val="none" w:sz="0" w:space="0" w:color="auto"/>
      </w:divBdr>
    </w:div>
    <w:div w:id="1824855622">
      <w:bodyDiv w:val="1"/>
      <w:marLeft w:val="0"/>
      <w:marRight w:val="0"/>
      <w:marTop w:val="0"/>
      <w:marBottom w:val="0"/>
      <w:divBdr>
        <w:top w:val="none" w:sz="0" w:space="0" w:color="auto"/>
        <w:left w:val="none" w:sz="0" w:space="0" w:color="auto"/>
        <w:bottom w:val="none" w:sz="0" w:space="0" w:color="auto"/>
        <w:right w:val="none" w:sz="0" w:space="0" w:color="auto"/>
      </w:divBdr>
    </w:div>
    <w:div w:id="1831408631">
      <w:bodyDiv w:val="1"/>
      <w:marLeft w:val="0"/>
      <w:marRight w:val="0"/>
      <w:marTop w:val="0"/>
      <w:marBottom w:val="0"/>
      <w:divBdr>
        <w:top w:val="none" w:sz="0" w:space="0" w:color="auto"/>
        <w:left w:val="none" w:sz="0" w:space="0" w:color="auto"/>
        <w:bottom w:val="none" w:sz="0" w:space="0" w:color="auto"/>
        <w:right w:val="none" w:sz="0" w:space="0" w:color="auto"/>
      </w:divBdr>
    </w:div>
    <w:div w:id="1840926717">
      <w:bodyDiv w:val="1"/>
      <w:marLeft w:val="0"/>
      <w:marRight w:val="0"/>
      <w:marTop w:val="0"/>
      <w:marBottom w:val="0"/>
      <w:divBdr>
        <w:top w:val="none" w:sz="0" w:space="0" w:color="auto"/>
        <w:left w:val="none" w:sz="0" w:space="0" w:color="auto"/>
        <w:bottom w:val="none" w:sz="0" w:space="0" w:color="auto"/>
        <w:right w:val="none" w:sz="0" w:space="0" w:color="auto"/>
      </w:divBdr>
    </w:div>
    <w:div w:id="1844785430">
      <w:bodyDiv w:val="1"/>
      <w:marLeft w:val="0"/>
      <w:marRight w:val="0"/>
      <w:marTop w:val="0"/>
      <w:marBottom w:val="0"/>
      <w:divBdr>
        <w:top w:val="none" w:sz="0" w:space="0" w:color="auto"/>
        <w:left w:val="none" w:sz="0" w:space="0" w:color="auto"/>
        <w:bottom w:val="none" w:sz="0" w:space="0" w:color="auto"/>
        <w:right w:val="none" w:sz="0" w:space="0" w:color="auto"/>
      </w:divBdr>
    </w:div>
    <w:div w:id="1845240161">
      <w:bodyDiv w:val="1"/>
      <w:marLeft w:val="0"/>
      <w:marRight w:val="0"/>
      <w:marTop w:val="0"/>
      <w:marBottom w:val="0"/>
      <w:divBdr>
        <w:top w:val="none" w:sz="0" w:space="0" w:color="auto"/>
        <w:left w:val="none" w:sz="0" w:space="0" w:color="auto"/>
        <w:bottom w:val="none" w:sz="0" w:space="0" w:color="auto"/>
        <w:right w:val="none" w:sz="0" w:space="0" w:color="auto"/>
      </w:divBdr>
    </w:div>
    <w:div w:id="1847206405">
      <w:bodyDiv w:val="1"/>
      <w:marLeft w:val="0"/>
      <w:marRight w:val="0"/>
      <w:marTop w:val="0"/>
      <w:marBottom w:val="0"/>
      <w:divBdr>
        <w:top w:val="none" w:sz="0" w:space="0" w:color="auto"/>
        <w:left w:val="none" w:sz="0" w:space="0" w:color="auto"/>
        <w:bottom w:val="none" w:sz="0" w:space="0" w:color="auto"/>
        <w:right w:val="none" w:sz="0" w:space="0" w:color="auto"/>
      </w:divBdr>
    </w:div>
    <w:div w:id="1851218661">
      <w:bodyDiv w:val="1"/>
      <w:marLeft w:val="0"/>
      <w:marRight w:val="0"/>
      <w:marTop w:val="0"/>
      <w:marBottom w:val="0"/>
      <w:divBdr>
        <w:top w:val="none" w:sz="0" w:space="0" w:color="auto"/>
        <w:left w:val="none" w:sz="0" w:space="0" w:color="auto"/>
        <w:bottom w:val="none" w:sz="0" w:space="0" w:color="auto"/>
        <w:right w:val="none" w:sz="0" w:space="0" w:color="auto"/>
      </w:divBdr>
    </w:div>
    <w:div w:id="1851752005">
      <w:bodyDiv w:val="1"/>
      <w:marLeft w:val="0"/>
      <w:marRight w:val="0"/>
      <w:marTop w:val="0"/>
      <w:marBottom w:val="0"/>
      <w:divBdr>
        <w:top w:val="none" w:sz="0" w:space="0" w:color="auto"/>
        <w:left w:val="none" w:sz="0" w:space="0" w:color="auto"/>
        <w:bottom w:val="none" w:sz="0" w:space="0" w:color="auto"/>
        <w:right w:val="none" w:sz="0" w:space="0" w:color="auto"/>
      </w:divBdr>
    </w:div>
    <w:div w:id="1853448233">
      <w:bodyDiv w:val="1"/>
      <w:marLeft w:val="0"/>
      <w:marRight w:val="0"/>
      <w:marTop w:val="0"/>
      <w:marBottom w:val="0"/>
      <w:divBdr>
        <w:top w:val="none" w:sz="0" w:space="0" w:color="auto"/>
        <w:left w:val="none" w:sz="0" w:space="0" w:color="auto"/>
        <w:bottom w:val="none" w:sz="0" w:space="0" w:color="auto"/>
        <w:right w:val="none" w:sz="0" w:space="0" w:color="auto"/>
      </w:divBdr>
    </w:div>
    <w:div w:id="1856648250">
      <w:bodyDiv w:val="1"/>
      <w:marLeft w:val="0"/>
      <w:marRight w:val="0"/>
      <w:marTop w:val="0"/>
      <w:marBottom w:val="0"/>
      <w:divBdr>
        <w:top w:val="none" w:sz="0" w:space="0" w:color="auto"/>
        <w:left w:val="none" w:sz="0" w:space="0" w:color="auto"/>
        <w:bottom w:val="none" w:sz="0" w:space="0" w:color="auto"/>
        <w:right w:val="none" w:sz="0" w:space="0" w:color="auto"/>
      </w:divBdr>
    </w:div>
    <w:div w:id="1858233293">
      <w:bodyDiv w:val="1"/>
      <w:marLeft w:val="0"/>
      <w:marRight w:val="0"/>
      <w:marTop w:val="0"/>
      <w:marBottom w:val="0"/>
      <w:divBdr>
        <w:top w:val="none" w:sz="0" w:space="0" w:color="auto"/>
        <w:left w:val="none" w:sz="0" w:space="0" w:color="auto"/>
        <w:bottom w:val="none" w:sz="0" w:space="0" w:color="auto"/>
        <w:right w:val="none" w:sz="0" w:space="0" w:color="auto"/>
      </w:divBdr>
    </w:div>
    <w:div w:id="1861354235">
      <w:bodyDiv w:val="1"/>
      <w:marLeft w:val="0"/>
      <w:marRight w:val="0"/>
      <w:marTop w:val="0"/>
      <w:marBottom w:val="0"/>
      <w:divBdr>
        <w:top w:val="none" w:sz="0" w:space="0" w:color="auto"/>
        <w:left w:val="none" w:sz="0" w:space="0" w:color="auto"/>
        <w:bottom w:val="none" w:sz="0" w:space="0" w:color="auto"/>
        <w:right w:val="none" w:sz="0" w:space="0" w:color="auto"/>
      </w:divBdr>
    </w:div>
    <w:div w:id="1863470495">
      <w:bodyDiv w:val="1"/>
      <w:marLeft w:val="0"/>
      <w:marRight w:val="0"/>
      <w:marTop w:val="0"/>
      <w:marBottom w:val="0"/>
      <w:divBdr>
        <w:top w:val="none" w:sz="0" w:space="0" w:color="auto"/>
        <w:left w:val="none" w:sz="0" w:space="0" w:color="auto"/>
        <w:bottom w:val="none" w:sz="0" w:space="0" w:color="auto"/>
        <w:right w:val="none" w:sz="0" w:space="0" w:color="auto"/>
      </w:divBdr>
    </w:div>
    <w:div w:id="1876581722">
      <w:bodyDiv w:val="1"/>
      <w:marLeft w:val="0"/>
      <w:marRight w:val="0"/>
      <w:marTop w:val="0"/>
      <w:marBottom w:val="0"/>
      <w:divBdr>
        <w:top w:val="none" w:sz="0" w:space="0" w:color="auto"/>
        <w:left w:val="none" w:sz="0" w:space="0" w:color="auto"/>
        <w:bottom w:val="none" w:sz="0" w:space="0" w:color="auto"/>
        <w:right w:val="none" w:sz="0" w:space="0" w:color="auto"/>
      </w:divBdr>
    </w:div>
    <w:div w:id="1880631407">
      <w:bodyDiv w:val="1"/>
      <w:marLeft w:val="0"/>
      <w:marRight w:val="0"/>
      <w:marTop w:val="0"/>
      <w:marBottom w:val="0"/>
      <w:divBdr>
        <w:top w:val="none" w:sz="0" w:space="0" w:color="auto"/>
        <w:left w:val="none" w:sz="0" w:space="0" w:color="auto"/>
        <w:bottom w:val="none" w:sz="0" w:space="0" w:color="auto"/>
        <w:right w:val="none" w:sz="0" w:space="0" w:color="auto"/>
      </w:divBdr>
    </w:div>
    <w:div w:id="1884439719">
      <w:bodyDiv w:val="1"/>
      <w:marLeft w:val="0"/>
      <w:marRight w:val="0"/>
      <w:marTop w:val="0"/>
      <w:marBottom w:val="0"/>
      <w:divBdr>
        <w:top w:val="none" w:sz="0" w:space="0" w:color="auto"/>
        <w:left w:val="none" w:sz="0" w:space="0" w:color="auto"/>
        <w:bottom w:val="none" w:sz="0" w:space="0" w:color="auto"/>
        <w:right w:val="none" w:sz="0" w:space="0" w:color="auto"/>
      </w:divBdr>
    </w:div>
    <w:div w:id="1889295450">
      <w:bodyDiv w:val="1"/>
      <w:marLeft w:val="0"/>
      <w:marRight w:val="0"/>
      <w:marTop w:val="0"/>
      <w:marBottom w:val="0"/>
      <w:divBdr>
        <w:top w:val="none" w:sz="0" w:space="0" w:color="auto"/>
        <w:left w:val="none" w:sz="0" w:space="0" w:color="auto"/>
        <w:bottom w:val="none" w:sz="0" w:space="0" w:color="auto"/>
        <w:right w:val="none" w:sz="0" w:space="0" w:color="auto"/>
      </w:divBdr>
    </w:div>
    <w:div w:id="1895659150">
      <w:bodyDiv w:val="1"/>
      <w:marLeft w:val="0"/>
      <w:marRight w:val="0"/>
      <w:marTop w:val="0"/>
      <w:marBottom w:val="0"/>
      <w:divBdr>
        <w:top w:val="none" w:sz="0" w:space="0" w:color="auto"/>
        <w:left w:val="none" w:sz="0" w:space="0" w:color="auto"/>
        <w:bottom w:val="none" w:sz="0" w:space="0" w:color="auto"/>
        <w:right w:val="none" w:sz="0" w:space="0" w:color="auto"/>
      </w:divBdr>
    </w:div>
    <w:div w:id="1896576386">
      <w:bodyDiv w:val="1"/>
      <w:marLeft w:val="0"/>
      <w:marRight w:val="0"/>
      <w:marTop w:val="0"/>
      <w:marBottom w:val="0"/>
      <w:divBdr>
        <w:top w:val="none" w:sz="0" w:space="0" w:color="auto"/>
        <w:left w:val="none" w:sz="0" w:space="0" w:color="auto"/>
        <w:bottom w:val="none" w:sz="0" w:space="0" w:color="auto"/>
        <w:right w:val="none" w:sz="0" w:space="0" w:color="auto"/>
      </w:divBdr>
    </w:div>
    <w:div w:id="1898739311">
      <w:bodyDiv w:val="1"/>
      <w:marLeft w:val="0"/>
      <w:marRight w:val="0"/>
      <w:marTop w:val="0"/>
      <w:marBottom w:val="0"/>
      <w:divBdr>
        <w:top w:val="none" w:sz="0" w:space="0" w:color="auto"/>
        <w:left w:val="none" w:sz="0" w:space="0" w:color="auto"/>
        <w:bottom w:val="none" w:sz="0" w:space="0" w:color="auto"/>
        <w:right w:val="none" w:sz="0" w:space="0" w:color="auto"/>
      </w:divBdr>
    </w:div>
    <w:div w:id="1907453991">
      <w:bodyDiv w:val="1"/>
      <w:marLeft w:val="0"/>
      <w:marRight w:val="0"/>
      <w:marTop w:val="0"/>
      <w:marBottom w:val="0"/>
      <w:divBdr>
        <w:top w:val="none" w:sz="0" w:space="0" w:color="auto"/>
        <w:left w:val="none" w:sz="0" w:space="0" w:color="auto"/>
        <w:bottom w:val="none" w:sz="0" w:space="0" w:color="auto"/>
        <w:right w:val="none" w:sz="0" w:space="0" w:color="auto"/>
      </w:divBdr>
    </w:div>
    <w:div w:id="1908761659">
      <w:bodyDiv w:val="1"/>
      <w:marLeft w:val="0"/>
      <w:marRight w:val="0"/>
      <w:marTop w:val="0"/>
      <w:marBottom w:val="0"/>
      <w:divBdr>
        <w:top w:val="none" w:sz="0" w:space="0" w:color="auto"/>
        <w:left w:val="none" w:sz="0" w:space="0" w:color="auto"/>
        <w:bottom w:val="none" w:sz="0" w:space="0" w:color="auto"/>
        <w:right w:val="none" w:sz="0" w:space="0" w:color="auto"/>
      </w:divBdr>
    </w:div>
    <w:div w:id="1922175105">
      <w:bodyDiv w:val="1"/>
      <w:marLeft w:val="0"/>
      <w:marRight w:val="0"/>
      <w:marTop w:val="0"/>
      <w:marBottom w:val="0"/>
      <w:divBdr>
        <w:top w:val="none" w:sz="0" w:space="0" w:color="auto"/>
        <w:left w:val="none" w:sz="0" w:space="0" w:color="auto"/>
        <w:bottom w:val="none" w:sz="0" w:space="0" w:color="auto"/>
        <w:right w:val="none" w:sz="0" w:space="0" w:color="auto"/>
      </w:divBdr>
    </w:div>
    <w:div w:id="1925603169">
      <w:bodyDiv w:val="1"/>
      <w:marLeft w:val="0"/>
      <w:marRight w:val="0"/>
      <w:marTop w:val="0"/>
      <w:marBottom w:val="0"/>
      <w:divBdr>
        <w:top w:val="none" w:sz="0" w:space="0" w:color="auto"/>
        <w:left w:val="none" w:sz="0" w:space="0" w:color="auto"/>
        <w:bottom w:val="none" w:sz="0" w:space="0" w:color="auto"/>
        <w:right w:val="none" w:sz="0" w:space="0" w:color="auto"/>
      </w:divBdr>
    </w:div>
    <w:div w:id="1928078954">
      <w:bodyDiv w:val="1"/>
      <w:marLeft w:val="0"/>
      <w:marRight w:val="0"/>
      <w:marTop w:val="0"/>
      <w:marBottom w:val="0"/>
      <w:divBdr>
        <w:top w:val="none" w:sz="0" w:space="0" w:color="auto"/>
        <w:left w:val="none" w:sz="0" w:space="0" w:color="auto"/>
        <w:bottom w:val="none" w:sz="0" w:space="0" w:color="auto"/>
        <w:right w:val="none" w:sz="0" w:space="0" w:color="auto"/>
      </w:divBdr>
    </w:div>
    <w:div w:id="1941251653">
      <w:bodyDiv w:val="1"/>
      <w:marLeft w:val="0"/>
      <w:marRight w:val="0"/>
      <w:marTop w:val="0"/>
      <w:marBottom w:val="0"/>
      <w:divBdr>
        <w:top w:val="none" w:sz="0" w:space="0" w:color="auto"/>
        <w:left w:val="none" w:sz="0" w:space="0" w:color="auto"/>
        <w:bottom w:val="none" w:sz="0" w:space="0" w:color="auto"/>
        <w:right w:val="none" w:sz="0" w:space="0" w:color="auto"/>
      </w:divBdr>
    </w:div>
    <w:div w:id="1950425346">
      <w:bodyDiv w:val="1"/>
      <w:marLeft w:val="0"/>
      <w:marRight w:val="0"/>
      <w:marTop w:val="0"/>
      <w:marBottom w:val="0"/>
      <w:divBdr>
        <w:top w:val="none" w:sz="0" w:space="0" w:color="auto"/>
        <w:left w:val="none" w:sz="0" w:space="0" w:color="auto"/>
        <w:bottom w:val="none" w:sz="0" w:space="0" w:color="auto"/>
        <w:right w:val="none" w:sz="0" w:space="0" w:color="auto"/>
      </w:divBdr>
    </w:div>
    <w:div w:id="1951890279">
      <w:bodyDiv w:val="1"/>
      <w:marLeft w:val="0"/>
      <w:marRight w:val="0"/>
      <w:marTop w:val="0"/>
      <w:marBottom w:val="0"/>
      <w:divBdr>
        <w:top w:val="none" w:sz="0" w:space="0" w:color="auto"/>
        <w:left w:val="none" w:sz="0" w:space="0" w:color="auto"/>
        <w:bottom w:val="none" w:sz="0" w:space="0" w:color="auto"/>
        <w:right w:val="none" w:sz="0" w:space="0" w:color="auto"/>
      </w:divBdr>
    </w:div>
    <w:div w:id="1954359076">
      <w:bodyDiv w:val="1"/>
      <w:marLeft w:val="0"/>
      <w:marRight w:val="0"/>
      <w:marTop w:val="0"/>
      <w:marBottom w:val="0"/>
      <w:divBdr>
        <w:top w:val="none" w:sz="0" w:space="0" w:color="auto"/>
        <w:left w:val="none" w:sz="0" w:space="0" w:color="auto"/>
        <w:bottom w:val="none" w:sz="0" w:space="0" w:color="auto"/>
        <w:right w:val="none" w:sz="0" w:space="0" w:color="auto"/>
      </w:divBdr>
    </w:div>
    <w:div w:id="1963806779">
      <w:bodyDiv w:val="1"/>
      <w:marLeft w:val="0"/>
      <w:marRight w:val="0"/>
      <w:marTop w:val="0"/>
      <w:marBottom w:val="0"/>
      <w:divBdr>
        <w:top w:val="none" w:sz="0" w:space="0" w:color="auto"/>
        <w:left w:val="none" w:sz="0" w:space="0" w:color="auto"/>
        <w:bottom w:val="none" w:sz="0" w:space="0" w:color="auto"/>
        <w:right w:val="none" w:sz="0" w:space="0" w:color="auto"/>
      </w:divBdr>
    </w:div>
    <w:div w:id="1975597742">
      <w:bodyDiv w:val="1"/>
      <w:marLeft w:val="0"/>
      <w:marRight w:val="0"/>
      <w:marTop w:val="0"/>
      <w:marBottom w:val="0"/>
      <w:divBdr>
        <w:top w:val="none" w:sz="0" w:space="0" w:color="auto"/>
        <w:left w:val="none" w:sz="0" w:space="0" w:color="auto"/>
        <w:bottom w:val="none" w:sz="0" w:space="0" w:color="auto"/>
        <w:right w:val="none" w:sz="0" w:space="0" w:color="auto"/>
      </w:divBdr>
    </w:div>
    <w:div w:id="1979648360">
      <w:bodyDiv w:val="1"/>
      <w:marLeft w:val="0"/>
      <w:marRight w:val="0"/>
      <w:marTop w:val="0"/>
      <w:marBottom w:val="0"/>
      <w:divBdr>
        <w:top w:val="none" w:sz="0" w:space="0" w:color="auto"/>
        <w:left w:val="none" w:sz="0" w:space="0" w:color="auto"/>
        <w:bottom w:val="none" w:sz="0" w:space="0" w:color="auto"/>
        <w:right w:val="none" w:sz="0" w:space="0" w:color="auto"/>
      </w:divBdr>
    </w:div>
    <w:div w:id="1980262940">
      <w:bodyDiv w:val="1"/>
      <w:marLeft w:val="0"/>
      <w:marRight w:val="0"/>
      <w:marTop w:val="0"/>
      <w:marBottom w:val="0"/>
      <w:divBdr>
        <w:top w:val="none" w:sz="0" w:space="0" w:color="auto"/>
        <w:left w:val="none" w:sz="0" w:space="0" w:color="auto"/>
        <w:bottom w:val="none" w:sz="0" w:space="0" w:color="auto"/>
        <w:right w:val="none" w:sz="0" w:space="0" w:color="auto"/>
      </w:divBdr>
    </w:div>
    <w:div w:id="1994796858">
      <w:bodyDiv w:val="1"/>
      <w:marLeft w:val="0"/>
      <w:marRight w:val="0"/>
      <w:marTop w:val="0"/>
      <w:marBottom w:val="0"/>
      <w:divBdr>
        <w:top w:val="none" w:sz="0" w:space="0" w:color="auto"/>
        <w:left w:val="none" w:sz="0" w:space="0" w:color="auto"/>
        <w:bottom w:val="none" w:sz="0" w:space="0" w:color="auto"/>
        <w:right w:val="none" w:sz="0" w:space="0" w:color="auto"/>
      </w:divBdr>
    </w:div>
    <w:div w:id="2000695391">
      <w:bodyDiv w:val="1"/>
      <w:marLeft w:val="0"/>
      <w:marRight w:val="0"/>
      <w:marTop w:val="0"/>
      <w:marBottom w:val="0"/>
      <w:divBdr>
        <w:top w:val="none" w:sz="0" w:space="0" w:color="auto"/>
        <w:left w:val="none" w:sz="0" w:space="0" w:color="auto"/>
        <w:bottom w:val="none" w:sz="0" w:space="0" w:color="auto"/>
        <w:right w:val="none" w:sz="0" w:space="0" w:color="auto"/>
      </w:divBdr>
    </w:div>
    <w:div w:id="2006783516">
      <w:bodyDiv w:val="1"/>
      <w:marLeft w:val="0"/>
      <w:marRight w:val="0"/>
      <w:marTop w:val="0"/>
      <w:marBottom w:val="0"/>
      <w:divBdr>
        <w:top w:val="none" w:sz="0" w:space="0" w:color="auto"/>
        <w:left w:val="none" w:sz="0" w:space="0" w:color="auto"/>
        <w:bottom w:val="none" w:sz="0" w:space="0" w:color="auto"/>
        <w:right w:val="none" w:sz="0" w:space="0" w:color="auto"/>
      </w:divBdr>
    </w:div>
    <w:div w:id="2006933633">
      <w:bodyDiv w:val="1"/>
      <w:marLeft w:val="0"/>
      <w:marRight w:val="0"/>
      <w:marTop w:val="0"/>
      <w:marBottom w:val="0"/>
      <w:divBdr>
        <w:top w:val="none" w:sz="0" w:space="0" w:color="auto"/>
        <w:left w:val="none" w:sz="0" w:space="0" w:color="auto"/>
        <w:bottom w:val="none" w:sz="0" w:space="0" w:color="auto"/>
        <w:right w:val="none" w:sz="0" w:space="0" w:color="auto"/>
      </w:divBdr>
    </w:div>
    <w:div w:id="2012949535">
      <w:bodyDiv w:val="1"/>
      <w:marLeft w:val="0"/>
      <w:marRight w:val="0"/>
      <w:marTop w:val="0"/>
      <w:marBottom w:val="0"/>
      <w:divBdr>
        <w:top w:val="none" w:sz="0" w:space="0" w:color="auto"/>
        <w:left w:val="none" w:sz="0" w:space="0" w:color="auto"/>
        <w:bottom w:val="none" w:sz="0" w:space="0" w:color="auto"/>
        <w:right w:val="none" w:sz="0" w:space="0" w:color="auto"/>
      </w:divBdr>
    </w:div>
    <w:div w:id="2015374156">
      <w:bodyDiv w:val="1"/>
      <w:marLeft w:val="0"/>
      <w:marRight w:val="0"/>
      <w:marTop w:val="0"/>
      <w:marBottom w:val="0"/>
      <w:divBdr>
        <w:top w:val="none" w:sz="0" w:space="0" w:color="auto"/>
        <w:left w:val="none" w:sz="0" w:space="0" w:color="auto"/>
        <w:bottom w:val="none" w:sz="0" w:space="0" w:color="auto"/>
        <w:right w:val="none" w:sz="0" w:space="0" w:color="auto"/>
      </w:divBdr>
    </w:div>
    <w:div w:id="2025205667">
      <w:bodyDiv w:val="1"/>
      <w:marLeft w:val="0"/>
      <w:marRight w:val="0"/>
      <w:marTop w:val="0"/>
      <w:marBottom w:val="0"/>
      <w:divBdr>
        <w:top w:val="none" w:sz="0" w:space="0" w:color="auto"/>
        <w:left w:val="none" w:sz="0" w:space="0" w:color="auto"/>
        <w:bottom w:val="none" w:sz="0" w:space="0" w:color="auto"/>
        <w:right w:val="none" w:sz="0" w:space="0" w:color="auto"/>
      </w:divBdr>
    </w:div>
    <w:div w:id="2030792411">
      <w:bodyDiv w:val="1"/>
      <w:marLeft w:val="0"/>
      <w:marRight w:val="0"/>
      <w:marTop w:val="0"/>
      <w:marBottom w:val="0"/>
      <w:divBdr>
        <w:top w:val="none" w:sz="0" w:space="0" w:color="auto"/>
        <w:left w:val="none" w:sz="0" w:space="0" w:color="auto"/>
        <w:bottom w:val="none" w:sz="0" w:space="0" w:color="auto"/>
        <w:right w:val="none" w:sz="0" w:space="0" w:color="auto"/>
      </w:divBdr>
    </w:div>
    <w:div w:id="2033023330">
      <w:bodyDiv w:val="1"/>
      <w:marLeft w:val="0"/>
      <w:marRight w:val="0"/>
      <w:marTop w:val="0"/>
      <w:marBottom w:val="0"/>
      <w:divBdr>
        <w:top w:val="none" w:sz="0" w:space="0" w:color="auto"/>
        <w:left w:val="none" w:sz="0" w:space="0" w:color="auto"/>
        <w:bottom w:val="none" w:sz="0" w:space="0" w:color="auto"/>
        <w:right w:val="none" w:sz="0" w:space="0" w:color="auto"/>
      </w:divBdr>
    </w:div>
    <w:div w:id="2043284372">
      <w:bodyDiv w:val="1"/>
      <w:marLeft w:val="0"/>
      <w:marRight w:val="0"/>
      <w:marTop w:val="0"/>
      <w:marBottom w:val="0"/>
      <w:divBdr>
        <w:top w:val="none" w:sz="0" w:space="0" w:color="auto"/>
        <w:left w:val="none" w:sz="0" w:space="0" w:color="auto"/>
        <w:bottom w:val="none" w:sz="0" w:space="0" w:color="auto"/>
        <w:right w:val="none" w:sz="0" w:space="0" w:color="auto"/>
      </w:divBdr>
    </w:div>
    <w:div w:id="2049184755">
      <w:bodyDiv w:val="1"/>
      <w:marLeft w:val="0"/>
      <w:marRight w:val="0"/>
      <w:marTop w:val="0"/>
      <w:marBottom w:val="0"/>
      <w:divBdr>
        <w:top w:val="none" w:sz="0" w:space="0" w:color="auto"/>
        <w:left w:val="none" w:sz="0" w:space="0" w:color="auto"/>
        <w:bottom w:val="none" w:sz="0" w:space="0" w:color="auto"/>
        <w:right w:val="none" w:sz="0" w:space="0" w:color="auto"/>
      </w:divBdr>
    </w:div>
    <w:div w:id="2051370372">
      <w:bodyDiv w:val="1"/>
      <w:marLeft w:val="0"/>
      <w:marRight w:val="0"/>
      <w:marTop w:val="0"/>
      <w:marBottom w:val="0"/>
      <w:divBdr>
        <w:top w:val="none" w:sz="0" w:space="0" w:color="auto"/>
        <w:left w:val="none" w:sz="0" w:space="0" w:color="auto"/>
        <w:bottom w:val="none" w:sz="0" w:space="0" w:color="auto"/>
        <w:right w:val="none" w:sz="0" w:space="0" w:color="auto"/>
      </w:divBdr>
    </w:div>
    <w:div w:id="2052342471">
      <w:bodyDiv w:val="1"/>
      <w:marLeft w:val="0"/>
      <w:marRight w:val="0"/>
      <w:marTop w:val="0"/>
      <w:marBottom w:val="0"/>
      <w:divBdr>
        <w:top w:val="none" w:sz="0" w:space="0" w:color="auto"/>
        <w:left w:val="none" w:sz="0" w:space="0" w:color="auto"/>
        <w:bottom w:val="none" w:sz="0" w:space="0" w:color="auto"/>
        <w:right w:val="none" w:sz="0" w:space="0" w:color="auto"/>
      </w:divBdr>
    </w:div>
    <w:div w:id="2053840189">
      <w:bodyDiv w:val="1"/>
      <w:marLeft w:val="0"/>
      <w:marRight w:val="0"/>
      <w:marTop w:val="0"/>
      <w:marBottom w:val="0"/>
      <w:divBdr>
        <w:top w:val="none" w:sz="0" w:space="0" w:color="auto"/>
        <w:left w:val="none" w:sz="0" w:space="0" w:color="auto"/>
        <w:bottom w:val="none" w:sz="0" w:space="0" w:color="auto"/>
        <w:right w:val="none" w:sz="0" w:space="0" w:color="auto"/>
      </w:divBdr>
    </w:div>
    <w:div w:id="2054039610">
      <w:bodyDiv w:val="1"/>
      <w:marLeft w:val="0"/>
      <w:marRight w:val="0"/>
      <w:marTop w:val="0"/>
      <w:marBottom w:val="0"/>
      <w:divBdr>
        <w:top w:val="none" w:sz="0" w:space="0" w:color="auto"/>
        <w:left w:val="none" w:sz="0" w:space="0" w:color="auto"/>
        <w:bottom w:val="none" w:sz="0" w:space="0" w:color="auto"/>
        <w:right w:val="none" w:sz="0" w:space="0" w:color="auto"/>
      </w:divBdr>
    </w:div>
    <w:div w:id="2058579822">
      <w:bodyDiv w:val="1"/>
      <w:marLeft w:val="0"/>
      <w:marRight w:val="0"/>
      <w:marTop w:val="0"/>
      <w:marBottom w:val="0"/>
      <w:divBdr>
        <w:top w:val="none" w:sz="0" w:space="0" w:color="auto"/>
        <w:left w:val="none" w:sz="0" w:space="0" w:color="auto"/>
        <w:bottom w:val="none" w:sz="0" w:space="0" w:color="auto"/>
        <w:right w:val="none" w:sz="0" w:space="0" w:color="auto"/>
      </w:divBdr>
    </w:div>
    <w:div w:id="2063481279">
      <w:bodyDiv w:val="1"/>
      <w:marLeft w:val="0"/>
      <w:marRight w:val="0"/>
      <w:marTop w:val="0"/>
      <w:marBottom w:val="0"/>
      <w:divBdr>
        <w:top w:val="none" w:sz="0" w:space="0" w:color="auto"/>
        <w:left w:val="none" w:sz="0" w:space="0" w:color="auto"/>
        <w:bottom w:val="none" w:sz="0" w:space="0" w:color="auto"/>
        <w:right w:val="none" w:sz="0" w:space="0" w:color="auto"/>
      </w:divBdr>
    </w:div>
    <w:div w:id="2066709319">
      <w:bodyDiv w:val="1"/>
      <w:marLeft w:val="0"/>
      <w:marRight w:val="0"/>
      <w:marTop w:val="0"/>
      <w:marBottom w:val="0"/>
      <w:divBdr>
        <w:top w:val="none" w:sz="0" w:space="0" w:color="auto"/>
        <w:left w:val="none" w:sz="0" w:space="0" w:color="auto"/>
        <w:bottom w:val="none" w:sz="0" w:space="0" w:color="auto"/>
        <w:right w:val="none" w:sz="0" w:space="0" w:color="auto"/>
      </w:divBdr>
    </w:div>
    <w:div w:id="2068993452">
      <w:bodyDiv w:val="1"/>
      <w:marLeft w:val="0"/>
      <w:marRight w:val="0"/>
      <w:marTop w:val="0"/>
      <w:marBottom w:val="0"/>
      <w:divBdr>
        <w:top w:val="none" w:sz="0" w:space="0" w:color="auto"/>
        <w:left w:val="none" w:sz="0" w:space="0" w:color="auto"/>
        <w:bottom w:val="none" w:sz="0" w:space="0" w:color="auto"/>
        <w:right w:val="none" w:sz="0" w:space="0" w:color="auto"/>
      </w:divBdr>
    </w:div>
    <w:div w:id="2069258768">
      <w:bodyDiv w:val="1"/>
      <w:marLeft w:val="0"/>
      <w:marRight w:val="0"/>
      <w:marTop w:val="0"/>
      <w:marBottom w:val="0"/>
      <w:divBdr>
        <w:top w:val="none" w:sz="0" w:space="0" w:color="auto"/>
        <w:left w:val="none" w:sz="0" w:space="0" w:color="auto"/>
        <w:bottom w:val="none" w:sz="0" w:space="0" w:color="auto"/>
        <w:right w:val="none" w:sz="0" w:space="0" w:color="auto"/>
      </w:divBdr>
    </w:div>
    <w:div w:id="2085057283">
      <w:bodyDiv w:val="1"/>
      <w:marLeft w:val="0"/>
      <w:marRight w:val="0"/>
      <w:marTop w:val="0"/>
      <w:marBottom w:val="0"/>
      <w:divBdr>
        <w:top w:val="none" w:sz="0" w:space="0" w:color="auto"/>
        <w:left w:val="none" w:sz="0" w:space="0" w:color="auto"/>
        <w:bottom w:val="none" w:sz="0" w:space="0" w:color="auto"/>
        <w:right w:val="none" w:sz="0" w:space="0" w:color="auto"/>
      </w:divBdr>
    </w:div>
    <w:div w:id="2086224091">
      <w:bodyDiv w:val="1"/>
      <w:marLeft w:val="0"/>
      <w:marRight w:val="0"/>
      <w:marTop w:val="0"/>
      <w:marBottom w:val="0"/>
      <w:divBdr>
        <w:top w:val="none" w:sz="0" w:space="0" w:color="auto"/>
        <w:left w:val="none" w:sz="0" w:space="0" w:color="auto"/>
        <w:bottom w:val="none" w:sz="0" w:space="0" w:color="auto"/>
        <w:right w:val="none" w:sz="0" w:space="0" w:color="auto"/>
      </w:divBdr>
    </w:div>
    <w:div w:id="2091809562">
      <w:bodyDiv w:val="1"/>
      <w:marLeft w:val="0"/>
      <w:marRight w:val="0"/>
      <w:marTop w:val="0"/>
      <w:marBottom w:val="0"/>
      <w:divBdr>
        <w:top w:val="none" w:sz="0" w:space="0" w:color="auto"/>
        <w:left w:val="none" w:sz="0" w:space="0" w:color="auto"/>
        <w:bottom w:val="none" w:sz="0" w:space="0" w:color="auto"/>
        <w:right w:val="none" w:sz="0" w:space="0" w:color="auto"/>
      </w:divBdr>
    </w:div>
    <w:div w:id="2094468158">
      <w:bodyDiv w:val="1"/>
      <w:marLeft w:val="0"/>
      <w:marRight w:val="0"/>
      <w:marTop w:val="0"/>
      <w:marBottom w:val="0"/>
      <w:divBdr>
        <w:top w:val="none" w:sz="0" w:space="0" w:color="auto"/>
        <w:left w:val="none" w:sz="0" w:space="0" w:color="auto"/>
        <w:bottom w:val="none" w:sz="0" w:space="0" w:color="auto"/>
        <w:right w:val="none" w:sz="0" w:space="0" w:color="auto"/>
      </w:divBdr>
    </w:div>
    <w:div w:id="2096320722">
      <w:bodyDiv w:val="1"/>
      <w:marLeft w:val="0"/>
      <w:marRight w:val="0"/>
      <w:marTop w:val="0"/>
      <w:marBottom w:val="0"/>
      <w:divBdr>
        <w:top w:val="none" w:sz="0" w:space="0" w:color="auto"/>
        <w:left w:val="none" w:sz="0" w:space="0" w:color="auto"/>
        <w:bottom w:val="none" w:sz="0" w:space="0" w:color="auto"/>
        <w:right w:val="none" w:sz="0" w:space="0" w:color="auto"/>
      </w:divBdr>
    </w:div>
    <w:div w:id="2099130970">
      <w:bodyDiv w:val="1"/>
      <w:marLeft w:val="0"/>
      <w:marRight w:val="0"/>
      <w:marTop w:val="0"/>
      <w:marBottom w:val="0"/>
      <w:divBdr>
        <w:top w:val="none" w:sz="0" w:space="0" w:color="auto"/>
        <w:left w:val="none" w:sz="0" w:space="0" w:color="auto"/>
        <w:bottom w:val="none" w:sz="0" w:space="0" w:color="auto"/>
        <w:right w:val="none" w:sz="0" w:space="0" w:color="auto"/>
      </w:divBdr>
    </w:div>
    <w:div w:id="2099449348">
      <w:bodyDiv w:val="1"/>
      <w:marLeft w:val="0"/>
      <w:marRight w:val="0"/>
      <w:marTop w:val="0"/>
      <w:marBottom w:val="0"/>
      <w:divBdr>
        <w:top w:val="none" w:sz="0" w:space="0" w:color="auto"/>
        <w:left w:val="none" w:sz="0" w:space="0" w:color="auto"/>
        <w:bottom w:val="none" w:sz="0" w:space="0" w:color="auto"/>
        <w:right w:val="none" w:sz="0" w:space="0" w:color="auto"/>
      </w:divBdr>
    </w:div>
    <w:div w:id="2107380623">
      <w:bodyDiv w:val="1"/>
      <w:marLeft w:val="0"/>
      <w:marRight w:val="0"/>
      <w:marTop w:val="0"/>
      <w:marBottom w:val="0"/>
      <w:divBdr>
        <w:top w:val="none" w:sz="0" w:space="0" w:color="auto"/>
        <w:left w:val="none" w:sz="0" w:space="0" w:color="auto"/>
        <w:bottom w:val="none" w:sz="0" w:space="0" w:color="auto"/>
        <w:right w:val="none" w:sz="0" w:space="0" w:color="auto"/>
      </w:divBdr>
    </w:div>
    <w:div w:id="2111730987">
      <w:bodyDiv w:val="1"/>
      <w:marLeft w:val="0"/>
      <w:marRight w:val="0"/>
      <w:marTop w:val="0"/>
      <w:marBottom w:val="0"/>
      <w:divBdr>
        <w:top w:val="none" w:sz="0" w:space="0" w:color="auto"/>
        <w:left w:val="none" w:sz="0" w:space="0" w:color="auto"/>
        <w:bottom w:val="none" w:sz="0" w:space="0" w:color="auto"/>
        <w:right w:val="none" w:sz="0" w:space="0" w:color="auto"/>
      </w:divBdr>
    </w:div>
    <w:div w:id="2113280158">
      <w:bodyDiv w:val="1"/>
      <w:marLeft w:val="0"/>
      <w:marRight w:val="0"/>
      <w:marTop w:val="0"/>
      <w:marBottom w:val="0"/>
      <w:divBdr>
        <w:top w:val="none" w:sz="0" w:space="0" w:color="auto"/>
        <w:left w:val="none" w:sz="0" w:space="0" w:color="auto"/>
        <w:bottom w:val="none" w:sz="0" w:space="0" w:color="auto"/>
        <w:right w:val="none" w:sz="0" w:space="0" w:color="auto"/>
      </w:divBdr>
    </w:div>
    <w:div w:id="2114664206">
      <w:bodyDiv w:val="1"/>
      <w:marLeft w:val="0"/>
      <w:marRight w:val="0"/>
      <w:marTop w:val="0"/>
      <w:marBottom w:val="0"/>
      <w:divBdr>
        <w:top w:val="none" w:sz="0" w:space="0" w:color="auto"/>
        <w:left w:val="none" w:sz="0" w:space="0" w:color="auto"/>
        <w:bottom w:val="none" w:sz="0" w:space="0" w:color="auto"/>
        <w:right w:val="none" w:sz="0" w:space="0" w:color="auto"/>
      </w:divBdr>
    </w:div>
    <w:div w:id="2114746500">
      <w:bodyDiv w:val="1"/>
      <w:marLeft w:val="0"/>
      <w:marRight w:val="0"/>
      <w:marTop w:val="0"/>
      <w:marBottom w:val="0"/>
      <w:divBdr>
        <w:top w:val="none" w:sz="0" w:space="0" w:color="auto"/>
        <w:left w:val="none" w:sz="0" w:space="0" w:color="auto"/>
        <w:bottom w:val="none" w:sz="0" w:space="0" w:color="auto"/>
        <w:right w:val="none" w:sz="0" w:space="0" w:color="auto"/>
      </w:divBdr>
    </w:div>
    <w:div w:id="2114861210">
      <w:bodyDiv w:val="1"/>
      <w:marLeft w:val="0"/>
      <w:marRight w:val="0"/>
      <w:marTop w:val="0"/>
      <w:marBottom w:val="0"/>
      <w:divBdr>
        <w:top w:val="none" w:sz="0" w:space="0" w:color="auto"/>
        <w:left w:val="none" w:sz="0" w:space="0" w:color="auto"/>
        <w:bottom w:val="none" w:sz="0" w:space="0" w:color="auto"/>
        <w:right w:val="none" w:sz="0" w:space="0" w:color="auto"/>
      </w:divBdr>
    </w:div>
    <w:div w:id="2126775322">
      <w:bodyDiv w:val="1"/>
      <w:marLeft w:val="0"/>
      <w:marRight w:val="0"/>
      <w:marTop w:val="0"/>
      <w:marBottom w:val="0"/>
      <w:divBdr>
        <w:top w:val="none" w:sz="0" w:space="0" w:color="auto"/>
        <w:left w:val="none" w:sz="0" w:space="0" w:color="auto"/>
        <w:bottom w:val="none" w:sz="0" w:space="0" w:color="auto"/>
        <w:right w:val="none" w:sz="0" w:space="0" w:color="auto"/>
      </w:divBdr>
    </w:div>
    <w:div w:id="2130008599">
      <w:bodyDiv w:val="1"/>
      <w:marLeft w:val="0"/>
      <w:marRight w:val="0"/>
      <w:marTop w:val="0"/>
      <w:marBottom w:val="0"/>
      <w:divBdr>
        <w:top w:val="none" w:sz="0" w:space="0" w:color="auto"/>
        <w:left w:val="none" w:sz="0" w:space="0" w:color="auto"/>
        <w:bottom w:val="none" w:sz="0" w:space="0" w:color="auto"/>
        <w:right w:val="none" w:sz="0" w:space="0" w:color="auto"/>
      </w:divBdr>
    </w:div>
    <w:div w:id="2132437960">
      <w:bodyDiv w:val="1"/>
      <w:marLeft w:val="0"/>
      <w:marRight w:val="0"/>
      <w:marTop w:val="0"/>
      <w:marBottom w:val="0"/>
      <w:divBdr>
        <w:top w:val="none" w:sz="0" w:space="0" w:color="auto"/>
        <w:left w:val="none" w:sz="0" w:space="0" w:color="auto"/>
        <w:bottom w:val="none" w:sz="0" w:space="0" w:color="auto"/>
        <w:right w:val="none" w:sz="0" w:space="0" w:color="auto"/>
      </w:divBdr>
    </w:div>
    <w:div w:id="2133818806">
      <w:bodyDiv w:val="1"/>
      <w:marLeft w:val="0"/>
      <w:marRight w:val="0"/>
      <w:marTop w:val="0"/>
      <w:marBottom w:val="0"/>
      <w:divBdr>
        <w:top w:val="none" w:sz="0" w:space="0" w:color="auto"/>
        <w:left w:val="none" w:sz="0" w:space="0" w:color="auto"/>
        <w:bottom w:val="none" w:sz="0" w:space="0" w:color="auto"/>
        <w:right w:val="none" w:sz="0" w:space="0" w:color="auto"/>
      </w:divBdr>
    </w:div>
    <w:div w:id="2137213643">
      <w:bodyDiv w:val="1"/>
      <w:marLeft w:val="0"/>
      <w:marRight w:val="0"/>
      <w:marTop w:val="0"/>
      <w:marBottom w:val="0"/>
      <w:divBdr>
        <w:top w:val="none" w:sz="0" w:space="0" w:color="auto"/>
        <w:left w:val="none" w:sz="0" w:space="0" w:color="auto"/>
        <w:bottom w:val="none" w:sz="0" w:space="0" w:color="auto"/>
        <w:right w:val="none" w:sz="0" w:space="0" w:color="auto"/>
      </w:divBdr>
    </w:div>
    <w:div w:id="2144927878">
      <w:bodyDiv w:val="1"/>
      <w:marLeft w:val="0"/>
      <w:marRight w:val="0"/>
      <w:marTop w:val="0"/>
      <w:marBottom w:val="0"/>
      <w:divBdr>
        <w:top w:val="none" w:sz="0" w:space="0" w:color="auto"/>
        <w:left w:val="none" w:sz="0" w:space="0" w:color="auto"/>
        <w:bottom w:val="none" w:sz="0" w:space="0" w:color="auto"/>
        <w:right w:val="none" w:sz="0" w:space="0" w:color="auto"/>
      </w:divBdr>
    </w:div>
    <w:div w:id="21449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docs.live.net/aeec904eeb5479b8/Dokumente/Studium/11%20WS2223/02%20Masterarbeit/02%20Repository/Ausarbeitung_MA_Knopf.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docs.live.net/aeec904eeb5479b8/Dokumente/Studium/11%20WS2223/02%20Masterarbeit/02%20Repository/Ausarbeitung_MA_Knopf.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TU%20Dresden\SHK%20SEUS\SVN_Marketing\Word\Template_f&#252;r_Abschlussarbeit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1061DC2E94419BBD88C6C5102C78BC"/>
        <w:category>
          <w:name w:val="Allgemein"/>
          <w:gallery w:val="placeholder"/>
        </w:category>
        <w:types>
          <w:type w:val="bbPlcHdr"/>
        </w:types>
        <w:behaviors>
          <w:behavior w:val="content"/>
        </w:behaviors>
        <w:guid w:val="{46423B97-D57A-43A8-8BC4-CEFE8F435FB3}"/>
      </w:docPartPr>
      <w:docPartBody>
        <w:p w:rsidR="001F29FE" w:rsidRDefault="00142236" w:rsidP="00142236">
          <w:pPr>
            <w:pStyle w:val="471061DC2E94419BBD88C6C5102C78BC"/>
          </w:pPr>
          <w:r w:rsidRPr="00D56175">
            <w:rPr>
              <w:rStyle w:val="Platzhaltertext"/>
            </w:rPr>
            <w:t>Klicken oder tippen Sie hier, um Text einzugeben.</w:t>
          </w:r>
        </w:p>
      </w:docPartBody>
    </w:docPart>
    <w:docPart>
      <w:docPartPr>
        <w:name w:val="169004DA945E48FAB1AEC06C92540140"/>
        <w:category>
          <w:name w:val="Allgemein"/>
          <w:gallery w:val="placeholder"/>
        </w:category>
        <w:types>
          <w:type w:val="bbPlcHdr"/>
        </w:types>
        <w:behaviors>
          <w:behavior w:val="content"/>
        </w:behaviors>
        <w:guid w:val="{85805141-B784-457A-AE0A-BD83BA59D617}"/>
      </w:docPartPr>
      <w:docPartBody>
        <w:p w:rsidR="00A855EB" w:rsidRDefault="00142236">
          <w:pPr>
            <w:pStyle w:val="169004DA945E48FAB1AEC06C92540140"/>
          </w:pPr>
          <w:r w:rsidRPr="00D56175">
            <w:rPr>
              <w:rStyle w:val="Platzhaltertext"/>
            </w:rPr>
            <w:t>Klicken oder tippen Sie hier, um Text einzugeben.</w:t>
          </w:r>
        </w:p>
      </w:docPartBody>
    </w:docPart>
    <w:docPart>
      <w:docPartPr>
        <w:name w:val="92BA52E26BE94E2C945DCD0C32C0EE0B"/>
        <w:category>
          <w:name w:val="Allgemein"/>
          <w:gallery w:val="placeholder"/>
        </w:category>
        <w:types>
          <w:type w:val="bbPlcHdr"/>
        </w:types>
        <w:behaviors>
          <w:behavior w:val="content"/>
        </w:behaviors>
        <w:guid w:val="{35EDCB92-F7D1-4CF5-A586-04BAEEC36CD9}"/>
      </w:docPartPr>
      <w:docPartBody>
        <w:p w:rsidR="00A855EB" w:rsidRDefault="00142236">
          <w:pPr>
            <w:pStyle w:val="92BA52E26BE94E2C945DCD0C32C0EE0B"/>
          </w:pPr>
          <w:r w:rsidRPr="00D56175">
            <w:rPr>
              <w:rStyle w:val="Platzhaltertext"/>
            </w:rPr>
            <w:t>Klicken oder tippen Sie hier, um Text einzugeben.</w:t>
          </w:r>
        </w:p>
      </w:docPartBody>
    </w:docPart>
    <w:docPart>
      <w:docPartPr>
        <w:name w:val="F146D625B88347269B03D6341837FE6D"/>
        <w:category>
          <w:name w:val="Allgemein"/>
          <w:gallery w:val="placeholder"/>
        </w:category>
        <w:types>
          <w:type w:val="bbPlcHdr"/>
        </w:types>
        <w:behaviors>
          <w:behavior w:val="content"/>
        </w:behaviors>
        <w:guid w:val="{F2901568-97A4-4D40-9909-A6176A7DA5DF}"/>
      </w:docPartPr>
      <w:docPartBody>
        <w:p w:rsidR="00726373" w:rsidRDefault="00142236">
          <w:pPr>
            <w:pStyle w:val="F146D625B88347269B03D6341837FE6D"/>
          </w:pPr>
          <w:r w:rsidRPr="00D56175">
            <w:rPr>
              <w:rStyle w:val="Platzhaltertext"/>
            </w:rPr>
            <w:t>Klicken oder tippen Sie hier, um Text einzugeben.</w:t>
          </w:r>
        </w:p>
      </w:docPartBody>
    </w:docPart>
    <w:docPart>
      <w:docPartPr>
        <w:name w:val="4EE6C5CFD4D84E24A6E8B5CE8425BAB1"/>
        <w:category>
          <w:name w:val="Allgemein"/>
          <w:gallery w:val="placeholder"/>
        </w:category>
        <w:types>
          <w:type w:val="bbPlcHdr"/>
        </w:types>
        <w:behaviors>
          <w:behavior w:val="content"/>
        </w:behaviors>
        <w:guid w:val="{1FD8D203-E0CB-4405-861A-CB943FDD8299}"/>
      </w:docPartPr>
      <w:docPartBody>
        <w:p w:rsidR="00726373" w:rsidRDefault="00142236">
          <w:pPr>
            <w:pStyle w:val="4EE6C5CFD4D84E24A6E8B5CE8425BAB1"/>
          </w:pPr>
          <w:r w:rsidRPr="00D56175">
            <w:rPr>
              <w:rStyle w:val="Platzhaltertext"/>
            </w:rPr>
            <w:t>Klicken oder tippen Sie hier, um Text einzugeben.</w:t>
          </w:r>
        </w:p>
      </w:docPartBody>
    </w:docPart>
    <w:docPart>
      <w:docPartPr>
        <w:name w:val="C9D9B3F695374B7E8C292F0B9FF560FC"/>
        <w:category>
          <w:name w:val="Allgemein"/>
          <w:gallery w:val="placeholder"/>
        </w:category>
        <w:types>
          <w:type w:val="bbPlcHdr"/>
        </w:types>
        <w:behaviors>
          <w:behavior w:val="content"/>
        </w:behaviors>
        <w:guid w:val="{58884CC1-41B2-4D61-9071-36FB6AAF1DCE}"/>
      </w:docPartPr>
      <w:docPartBody>
        <w:p w:rsidR="00726373" w:rsidRDefault="00142236">
          <w:pPr>
            <w:pStyle w:val="C9D9B3F695374B7E8C292F0B9FF560FC"/>
          </w:pPr>
          <w:r w:rsidRPr="00D56175">
            <w:rPr>
              <w:rStyle w:val="Platzhaltertext"/>
            </w:rPr>
            <w:t>Klicken oder tippen Sie hier, um Text einzugeben.</w:t>
          </w:r>
        </w:p>
      </w:docPartBody>
    </w:docPart>
    <w:docPart>
      <w:docPartPr>
        <w:name w:val="672CDB7C181B49E19F01351D507D37F7"/>
        <w:category>
          <w:name w:val="Allgemein"/>
          <w:gallery w:val="placeholder"/>
        </w:category>
        <w:types>
          <w:type w:val="bbPlcHdr"/>
        </w:types>
        <w:behaviors>
          <w:behavior w:val="content"/>
        </w:behaviors>
        <w:guid w:val="{3F54F495-3C83-4C18-A7A8-6AC6FB6E296A}"/>
      </w:docPartPr>
      <w:docPartBody>
        <w:p w:rsidR="00726373" w:rsidRDefault="00142236">
          <w:pPr>
            <w:pStyle w:val="672CDB7C181B49E19F01351D507D37F7"/>
          </w:pPr>
          <w:r w:rsidRPr="00D56175">
            <w:rPr>
              <w:rStyle w:val="Platzhaltertext"/>
            </w:rPr>
            <w:t>Klicken oder tippen Sie hier, um Text einzugeben.</w:t>
          </w:r>
        </w:p>
      </w:docPartBody>
    </w:docPart>
    <w:docPart>
      <w:docPartPr>
        <w:name w:val="F3F62B597C234D8CB18D3DA91729670C"/>
        <w:category>
          <w:name w:val="Allgemein"/>
          <w:gallery w:val="placeholder"/>
        </w:category>
        <w:types>
          <w:type w:val="bbPlcHdr"/>
        </w:types>
        <w:behaviors>
          <w:behavior w:val="content"/>
        </w:behaviors>
        <w:guid w:val="{17196321-5810-4D30-AD2F-385A2F979CC1}"/>
      </w:docPartPr>
      <w:docPartBody>
        <w:p w:rsidR="00726373" w:rsidRDefault="00726373">
          <w:pPr>
            <w:pStyle w:val="F3F62B597C234D8CB18D3DA91729670C"/>
          </w:pPr>
          <w:r w:rsidRPr="00D56175">
            <w:rPr>
              <w:rStyle w:val="Platzhaltertext"/>
            </w:rPr>
            <w:t>Klicken oder tippen Sie hier, um Text einzugeben.</w:t>
          </w:r>
        </w:p>
      </w:docPartBody>
    </w:docPart>
    <w:docPart>
      <w:docPartPr>
        <w:name w:val="DD1565874BD74A63964CC9FDA3AEFCA3"/>
        <w:category>
          <w:name w:val="Allgemein"/>
          <w:gallery w:val="placeholder"/>
        </w:category>
        <w:types>
          <w:type w:val="bbPlcHdr"/>
        </w:types>
        <w:behaviors>
          <w:behavior w:val="content"/>
        </w:behaviors>
        <w:guid w:val="{72A7253C-51EC-4EA5-A320-C963C3E0C66C}"/>
      </w:docPartPr>
      <w:docPartBody>
        <w:p w:rsidR="00726373" w:rsidRDefault="00142236">
          <w:pPr>
            <w:pStyle w:val="DD1565874BD74A63964CC9FDA3AEFCA3"/>
          </w:pPr>
          <w:r w:rsidRPr="00D56175">
            <w:rPr>
              <w:rStyle w:val="Platzhaltertext"/>
            </w:rPr>
            <w:t>Klicken oder tippen Sie hier, um Text einzugeben.</w:t>
          </w:r>
        </w:p>
      </w:docPartBody>
    </w:docPart>
    <w:docPart>
      <w:docPartPr>
        <w:name w:val="AB494F83BCEE4B40B455DA14353B4A89"/>
        <w:category>
          <w:name w:val="Allgemein"/>
          <w:gallery w:val="placeholder"/>
        </w:category>
        <w:types>
          <w:type w:val="bbPlcHdr"/>
        </w:types>
        <w:behaviors>
          <w:behavior w:val="content"/>
        </w:behaviors>
        <w:guid w:val="{74B8D380-704C-4286-A913-1CBD035B98D1}"/>
      </w:docPartPr>
      <w:docPartBody>
        <w:p w:rsidR="00726373" w:rsidRDefault="00142236">
          <w:pPr>
            <w:pStyle w:val="AB494F83BCEE4B40B455DA14353B4A89"/>
          </w:pPr>
          <w:r w:rsidRPr="00D56175">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C3DBBCD4-01B7-4772-880D-47A508551EED}"/>
      </w:docPartPr>
      <w:docPartBody>
        <w:p w:rsidR="00000000" w:rsidRDefault="00726373">
          <w:r w:rsidRPr="004E459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SemiBold">
    <w:altName w:val="Source Sans Pro SemiBold"/>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36"/>
    <w:rsid w:val="00142236"/>
    <w:rsid w:val="001F29FE"/>
    <w:rsid w:val="002C3A38"/>
    <w:rsid w:val="00726373"/>
    <w:rsid w:val="00954981"/>
    <w:rsid w:val="00A855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26373"/>
    <w:rPr>
      <w:color w:val="808080"/>
    </w:rPr>
  </w:style>
  <w:style w:type="paragraph" w:customStyle="1" w:styleId="169004DA945E48FAB1AEC06C92540140">
    <w:name w:val="169004DA945E48FAB1AEC06C92540140"/>
  </w:style>
  <w:style w:type="paragraph" w:customStyle="1" w:styleId="471061DC2E94419BBD88C6C5102C78BC">
    <w:name w:val="471061DC2E94419BBD88C6C5102C78BC"/>
    <w:rsid w:val="00142236"/>
  </w:style>
  <w:style w:type="paragraph" w:customStyle="1" w:styleId="92BA52E26BE94E2C945DCD0C32C0EE0B">
    <w:name w:val="92BA52E26BE94E2C945DCD0C32C0EE0B"/>
  </w:style>
  <w:style w:type="paragraph" w:customStyle="1" w:styleId="F146D625B88347269B03D6341837FE6D">
    <w:name w:val="F146D625B88347269B03D6341837FE6D"/>
  </w:style>
  <w:style w:type="paragraph" w:customStyle="1" w:styleId="4EE6C5CFD4D84E24A6E8B5CE8425BAB1">
    <w:name w:val="4EE6C5CFD4D84E24A6E8B5CE8425BAB1"/>
  </w:style>
  <w:style w:type="paragraph" w:customStyle="1" w:styleId="C9D9B3F695374B7E8C292F0B9FF560FC">
    <w:name w:val="C9D9B3F695374B7E8C292F0B9FF560FC"/>
  </w:style>
  <w:style w:type="paragraph" w:customStyle="1" w:styleId="672CDB7C181B49E19F01351D507D37F7">
    <w:name w:val="672CDB7C181B49E19F01351D507D37F7"/>
  </w:style>
  <w:style w:type="paragraph" w:customStyle="1" w:styleId="F3F62B597C234D8CB18D3DA91729670C">
    <w:name w:val="F3F62B597C234D8CB18D3DA91729670C"/>
  </w:style>
  <w:style w:type="paragraph" w:customStyle="1" w:styleId="DD1565874BD74A63964CC9FDA3AEFCA3">
    <w:name w:val="DD1565874BD74A63964CC9FDA3AEFCA3"/>
  </w:style>
  <w:style w:type="paragraph" w:customStyle="1" w:styleId="AB494F83BCEE4B40B455DA14353B4A89">
    <w:name w:val="AB494F83BCEE4B40B455DA14353B4A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SEUS">
      <a:dk1>
        <a:srgbClr val="000000"/>
      </a:dk1>
      <a:lt1>
        <a:srgbClr val="FFFFFF"/>
      </a:lt1>
      <a:dk2>
        <a:srgbClr val="9B9B9B"/>
      </a:dk2>
      <a:lt2>
        <a:srgbClr val="CCCCCC"/>
      </a:lt2>
      <a:accent1>
        <a:srgbClr val="74A541"/>
      </a:accent1>
      <a:accent2>
        <a:srgbClr val="AFD23A"/>
      </a:accent2>
      <a:accent3>
        <a:srgbClr val="FFFFFF"/>
      </a:accent3>
      <a:accent4>
        <a:srgbClr val="000000"/>
      </a:accent4>
      <a:accent5>
        <a:srgbClr val="AAE2CA"/>
      </a:accent5>
      <a:accent6>
        <a:srgbClr val="2D2DB9"/>
      </a:accent6>
      <a:hlink>
        <a:srgbClr val="CCCCFF"/>
      </a:hlink>
      <a:folHlink>
        <a:srgbClr val="B2B2B2"/>
      </a:folHlink>
    </a:clrScheme>
    <a:fontScheme name="SEUS Abschlussarbeiten">
      <a:majorFont>
        <a:latin typeface="Century Gothic"/>
        <a:ea typeface=""/>
        <a:cs typeface=""/>
      </a:majorFont>
      <a:minorFont>
        <a:latin typeface="Palatino Linotype"/>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German.xsl" StyleName="Harvard - German" Version="2008">
  <b:Source>
    <b:Tag>Rei18</b:Tag>
    <b:SourceType>Book</b:SourceType>
    <b:Guid>{ACC7337E-FF76-4EFC-8E19-1364C2C992D2}</b:Guid>
    <b:Title>Öffentlicher Personennahverkehr</b:Title>
    <b:Year>2018</b:Year>
    <b:City>Köln</b:City>
    <b:Publisher>Springer Vieweg</b:Publisher>
    <b:Author>
      <b:Author>
        <b:NameList>
          <b:Person>
            <b:Last>Reinhardt</b:Last>
            <b:First>Winfried</b:First>
          </b:Person>
        </b:NameList>
      </b:Author>
    </b:Author>
    <b:RefOrder>2</b:RefOrder>
  </b:Source>
  <b:Source>
    <b:Tag>Rot10</b:Tag>
    <b:SourceType>Misc</b:SourceType>
    <b:Guid>{012133DE-8544-47D2-9416-7B4AE62CEB3F}</b:Guid>
    <b:Title>Zur Bedeutung der Kundenzufriedenheit für im Schienenpersonennahverkehr tätige Unternehmen</b:Title>
    <b:Year>2010</b:Year>
    <b:Publisher>Fakultät für Ingenieurwissenschaften, Abteilung Bauwissenschaften, Universität Duisburg-Essen, Diss., 2010</b:Publisher>
    <b:Author>
      <b:Author>
        <b:NameList>
          <b:Person>
            <b:Last>Rothenburg</b:Last>
            <b:First>Dirk</b:First>
          </b:Person>
        </b:NameList>
      </b:Author>
    </b:Author>
    <b:City>Essen</b:City>
    <b:RefOrder>1</b:RefOrder>
  </b:Source>
  <b:Source>
    <b:Tag>Deu16</b:Tag>
    <b:SourceType>InternetSite</b:SourceType>
    <b:Guid>{8C55EAC1-CD26-423C-8C04-7CA53023A806}</b:Guid>
    <b:Title>Wie ein modernes Tablet den Reisenden mehr Service bietet</b:Title>
    <b:Year>2016</b:Year>
    <b:Author>
      <b:Author>
        <b:Corporate>Deutsche Bahn AG</b:Corporate>
      </b:Author>
    </b:Author>
    <b:PeriodicalTitle>digital spirit - Kundenmagazin der DB Systel</b:PeriodicalTitle>
    <b:URL>https://digitalspirit.dbsystel.de/wie-ein-modernes-tablet-den-reisenden-mehr-service-bietet/</b:URL>
    <b:YearAccessed>2020</b:YearAccessed>
    <b:MonthAccessed>09</b:MonthAccessed>
    <b:DayAccessed>15</b:DayAccessed>
    <b:RefOrder>4</b:RefOrder>
  </b:Source>
  <b:Source>
    <b:Tag>Bah20</b:Tag>
    <b:SourceType>InternetSite</b:SourceType>
    <b:Guid>{81B2D2BE-7F05-4A27-9704-09051885A5EB}</b:Guid>
    <b:Title>Zugbegleiter - Bahnblogstelle.net</b:Title>
    <b:Year>2020a</b:Year>
    <b:Author>
      <b:Author>
        <b:Corporate>Bahnblogstelle</b:Corporate>
      </b:Author>
    </b:Author>
    <b:YearAccessed>2020</b:YearAccessed>
    <b:MonthAccessed>09</b:MonthAccessed>
    <b:DayAccessed>16</b:DayAccessed>
    <b:URL>https://bahnblogstelle.net/lexikon/zugbegleiter/</b:URL>
    <b:RefOrder>6</b:RefOrder>
  </b:Source>
  <b:Source>
    <b:Tag>Bah0b</b:Tag>
    <b:SourceType>InternetSite</b:SourceType>
    <b:Guid>{C253B6A5-9E97-4B59-B6AB-F8969EB91AD3}</b:Guid>
    <b:Author>
      <b:Author>
        <b:Corporate>Bahnblogstelle</b:Corporate>
      </b:Author>
    </b:Author>
    <b:Title>Kundenbetreuer im Nahverkehr - Bahnblogstelle.net</b:Title>
    <b:Year>2020b</b:Year>
    <b:YearAccessed>2020</b:YearAccessed>
    <b:MonthAccessed>09</b:MonthAccessed>
    <b:DayAccessed>16</b:DayAccessed>
    <b:URL>https://bahnblogstelle.net/lexikon/kundenbetreuer-im-nahverkehr/</b:URL>
    <b:RefOrder>7</b:RefOrder>
  </b:Source>
  <b:Source>
    <b:Tag>Bet06</b:Tag>
    <b:SourceType>Misc</b:SourceType>
    <b:Guid>{63475B6A-19E5-43C7-A0FA-B3369D92E0C5}</b:Guid>
    <b:Title>Integration von Geoinformation und Geodatenggestützter Positionsbestimmung in Rechnergestützte Betriebsleitsysteme des öffentlichen Personennahverkehrs</b:Title>
    <b:Year>2006</b:Year>
    <b:Author>
      <b:Author>
        <b:NameList>
          <b:Person>
            <b:Last>Bettermann</b:Last>
            <b:First>Roland</b:First>
          </b:Person>
        </b:NameList>
      </b:Author>
    </b:Author>
    <b:City>Stuttgart</b:City>
    <b:Publisher>Universität Stuttgart, Fakultät Bau- und Umweltingenieurwissenschaften, Diss., 2006</b:Publisher>
    <b:RefOrder>8</b:RefOrder>
  </b:Source>
  <b:Source>
    <b:Tag>Sch18</b:Tag>
    <b:SourceType>Misc</b:SourceType>
    <b:Guid>{7AFE6311-0500-417F-AA8B-B5685476B312}</b:Guid>
    <b:Title>Entwicklung von Anwendungen zur Qualitätssteigerung im ÖPNV auf Grundlage von Echtzeitdaten</b:Title>
    <b:Year>2013</b:Year>
    <b:City>Braunschweig</b:City>
    <b:Publisher>Deutsches Zentrum für Luft- und Raumfahrt, Institut für Verkehrssystemtechnik, Masterarbeit, 2013</b:Publisher>
    <b:Author>
      <b:Author>
        <b:NameList>
          <b:Person>
            <b:Last>Scheier</b:Last>
            <b:First>Benedikt</b:First>
          </b:Person>
        </b:NameList>
      </b:Author>
    </b:Author>
    <b:RefOrder>3</b:RefOrder>
  </b:Source>
  <b:Source>
    <b:Tag>Q6</b:Tag>
    <b:SourceType>Misc</b:SourceType>
    <b:Guid>{5B3B2F2D-DE51-4808-B633-27ACE4E5B58A}</b:Guid>
    <b:Title>Strategie für die Echtzeitdaten-Fahrgastinformation der RNV Rhein-Neckar-Verkehr GmbH</b:Title>
    <b:Year>2015</b:Year>
    <b:City>Berlin</b:City>
    <b:Publisher>Technische Universität Berlin, Institut für Land- und Seeverkehr, Masterarbeit, 2015</b:Publisher>
    <b:Author>
      <b:Author>
        <b:NameList>
          <b:Person>
            <b:Last>Viergutz</b:Last>
            <b:First>Kathrin</b:First>
          </b:Person>
        </b:NameList>
      </b:Author>
    </b:Author>
    <b:RefOrder>11</b:RefOrder>
  </b:Source>
  <b:Source>
    <b:Tag>Wit09</b:Tag>
    <b:SourceType>Misc</b:SourceType>
    <b:Guid>{45CFB1CB-FDBE-46BC-9330-A3235CB17676}</b:Guid>
    <b:Title>Dynamische Informationsdienste im ÖPNV - Nutzerakzeptanz und Modellierung</b:Title>
    <b:Year>2009</b:Year>
    <b:City>Karlsruhe</b:City>
    <b:Publisher>Technische Universität Karlsruhe, Institut für Verkehrswesen, Diss., 2015</b:Publisher>
    <b:Author>
      <b:Author>
        <b:NameList>
          <b:Person>
            <b:Last>Wittowsky</b:Last>
            <b:First>Dirk</b:First>
          </b:Person>
        </b:NameList>
      </b:Author>
    </b:Author>
    <b:RefOrder>10</b:RefOrder>
  </b:Source>
  <b:Source xmlns:b="http://schemas.openxmlformats.org/officeDocument/2006/bibliography" xmlns="http://schemas.openxmlformats.org/officeDocument/2006/bibliography">
    <b:Tag>_FGSV_</b:Tag>
    <b:RefOrder>12</b:RefOrder>
  </b:Source>
  <b:Source>
    <b:Tag>Q4</b:Tag>
    <b:SourceType>Misc</b:SourceType>
    <b:Guid>{5D122EDD-A167-4089-8BF6-DF7AFDC928DC}</b:Guid>
    <b:Title>Anforderungen an eine sicherheitsrelevante Ortung im Schienenverkehr</b:Title>
    <b:Year>2005</b:Year>
    <b:City>Braunschweig</b:City>
    <b:Publisher>Deutsches Zentrum für Luft- und Raumfahrt, Institut für Verkehrsführung und Fahrzeugsteuerung, 2005</b:Publisher>
    <b:Author>
      <b:Author>
        <b:NameList>
          <b:Person>
            <b:Last>Grimm</b:Last>
            <b:First>Matthias</b:First>
          </b:Person>
          <b:Person>
            <b:Last>Hartwig</b:Last>
            <b:First>Katrin</b:First>
          </b:Person>
          <b:Person>
            <b:Last>Meyer zu Hörste</b:Last>
            <b:First>Michael</b:First>
          </b:Person>
        </b:NameList>
      </b:Author>
    </b:Author>
    <b:RefOrder>9</b:RefOrder>
  </b:Source>
  <b:Source>
    <b:Tag>Jin12</b:Tag>
    <b:SourceType>Misc</b:SourceType>
    <b:Guid>{62813C56-470C-4106-BABE-7CE8AC1247B8}</b:Guid>
    <b:Title>Beitrag zum Ermitteln von Prioritätsstufen zur fahrtkonkreten Beeinflussung von Lichtsignalanlagen und zur Anschlusssicherung im ÖPNV</b:Title>
    <b:Year>2012</b:Year>
    <b:City>Dresden</b:City>
    <b:Author>
      <b:Author>
        <b:NameList>
          <b:Person>
            <b:Last>Jin</b:Last>
            <b:First>Shiguang</b:First>
          </b:Person>
        </b:NameList>
      </b:Author>
    </b:Author>
    <b:Publisher>Technische Universität Dresden, Fakultät Verkehrswissenschaften, Diss., 2012</b:Publisher>
    <b:RefOrder>13</b:RefOrder>
  </b:Source>
  <b:Source>
    <b:Tag>Ste16</b:Tag>
    <b:SourceType>Misc</b:SourceType>
    <b:Guid>{95A31619-306A-410C-937A-D51C3B1B9B19}</b:Guid>
    <b:Title>Automatisierte Konfliktbewertung- und Lösung für die Anschlussdisposition im (Schienen-)Personenverkehr</b:Title>
    <b:Year>2016</b:Year>
    <b:City>Darmstadt</b:City>
    <b:Publisher>Technische Universität Darmstadt, Diss., 2016</b:Publisher>
    <b:Author>
      <b:Author>
        <b:NameList>
          <b:Person>
            <b:Last>Stelzer</b:Last>
            <b:First>Anselmo</b:First>
          </b:Person>
        </b:NameList>
      </b:Author>
    </b:Author>
    <b:RefOrder>14</b:RefOrder>
  </b:Source>
  <b:Source>
    <b:Tag>Deu19</b:Tag>
    <b:SourceType>Misc</b:SourceType>
    <b:Guid>{5B8D4A0D-A6D3-4AB4-B8C4-19269E496A1A}</b:Guid>
    <b:Author>
      <b:Author>
        <b:Corporate>Deutsche Bahn AG</b:Corporate>
      </b:Author>
    </b:Author>
    <b:Title>Fragen und Antworten zur Pünktlichkeit</b:Title>
    <b:Year>2019</b:Year>
    <b:City>Framkfurt am Main</b:City>
    <b:Publisher>DB-Konzernkommunikation</b:Publisher>
    <b:RefOrder>15</b:RefOrder>
  </b:Source>
  <b:Source>
    <b:Tag>Bun61</b:Tag>
    <b:SourceType>Misc</b:SourceType>
    <b:Guid>{67BF6F9A-47CF-4D9D-A3B6-9425C216DD75}</b:Guid>
    <b:Author>
      <b:Author>
        <b:Corporate>Bundesministerium der Justiz und Verbraucherschutz</b:Corporate>
      </b:Author>
    </b:Author>
    <b:Title>Personenbeförderungsgesetz v. 21.03.1961 idF. v. 08.08.1990</b:Title>
    <b:Year>1961</b:Year>
    <b:City>Berlin</b:City>
    <b:Publisher>Bundesministerium der Justiz und Verbraucherschutz</b:Publisher>
    <b:RefOrder>16</b:RefOrder>
  </b:Source>
  <b:Source>
    <b:Tag>Bun67</b:Tag>
    <b:SourceType>Misc</b:SourceType>
    <b:Guid>{E9B75A2B-BA76-432D-8CD8-2A6DE74B7619}</b:Guid>
    <b:Title>Eisenbahn-Bau- und Betriebsordnung v. 08.05.1967 idF. v. 08.05.1967</b:Title>
    <b:Year>1967</b:Year>
    <b:City>Berlin</b:City>
    <b:Publisher>Bundesministeriums der Justiz und Verbraucherschutz</b:Publisher>
    <b:Author>
      <b:Author>
        <b:Corporate>Bundesministeriums der Justiz und Verbraucherschutz</b:Corporate>
      </b:Author>
    </b:Author>
    <b:RefOrder>5</b:RefOrder>
  </b:Source>
  <b:Source>
    <b:Tag>Amm06</b:Tag>
    <b:SourceType>Misc</b:SourceType>
    <b:Guid>{03F06175-7E1E-403E-A6E7-DBF876B5588D}</b:Guid>
    <b:Title>Glossar Verkehrswesen und Verkerhswissenschaften</b:Title>
    <b:Year>2006</b:Year>
    <b:City>Dresden</b:City>
    <b:Publisher>Technische Universität Dresden, Fakultät für Verkehrswissenschaften</b:Publisher>
    <b:Author>
      <b:Author>
        <b:NameList>
          <b:Person>
            <b:Last>Ammoser</b:Last>
            <b:First>Hendrik</b:First>
          </b:Person>
          <b:Person>
            <b:Last>Hoppe</b:Last>
            <b:First>Mirko</b:First>
          </b:Person>
        </b:NameList>
      </b:Author>
    </b:Author>
    <b:RefOrder>17</b:RefOrder>
  </b:Source>
  <b:Source>
    <b:Tag>Qui11</b:Tag>
    <b:SourceType>Misc</b:SourceType>
    <b:Guid>{9D650C71-C3E2-435D-A1C3-04B46B43B7F2}</b:Guid>
    <b:Title>Expanding the Google Transit Feed Specification to Support Operations and Planning</b:Title>
    <b:Year>2011</b:Year>
    <b:Author>
      <b:Author>
        <b:NameList>
          <b:Person>
            <b:Last>Quigley</b:Last>
            <b:First>Diane</b:First>
          </b:Person>
        </b:NameList>
      </b:Author>
    </b:Author>
    <b:City>Tampa, Florida</b:City>
    <b:Publisher>University of South Florida, Center for Urban Transportation Research (CUTR), 2011</b:Publisher>
    <b:RefOrder>20</b:RefOrder>
  </b:Source>
  <b:Source>
    <b:Tag>Goo20</b:Tag>
    <b:SourceType>InternetSite</b:SourceType>
    <b:Guid>{9E6CC36B-FBF5-460D-B889-50EE6323C67D}</b:Guid>
    <b:Title>Fahrpreise - Transit-Partners Hilfe</b:Title>
    <b:Year>2020</b:Year>
    <b:YearAccessed>2020</b:YearAccessed>
    <b:MonthAccessed>10</b:MonthAccessed>
    <b:DayAccessed>15</b:DayAccessed>
    <b:URL>https://support.google.com/transitpartners/answer/6377425?hl=de&amp;ref_topic=6377359</b:URL>
    <b:Author>
      <b:Author>
        <b:Corporate>Google Transit Partners</b:Corporate>
      </b:Author>
    </b:Author>
    <b:RefOrder>21</b:RefOrder>
  </b:Source>
  <b:Source>
    <b:Tag>NeT20</b:Tag>
    <b:SourceType>InternetSite</b:SourceType>
    <b:Guid>{7F7E0D21-D662-4F7B-A689-37B292155741}</b:Guid>
    <b:Author>
      <b:Author>
        <b:Corporate>NeTEx</b:Corporate>
      </b:Author>
    </b:Author>
    <b:Title>NeTEx - Network Timetable Exchange</b:Title>
    <b:Year>2020</b:Year>
    <b:YearAccessed>2020</b:YearAccessed>
    <b:MonthAccessed>10</b:MonthAccessed>
    <b:DayAccessed>15</b:DayAccessed>
    <b:URL>http://netex-cen.eu/</b:URL>
    <b:RefOrder>23</b:RefOrder>
  </b:Source>
  <b:Source>
    <b:Tag>Arn</b:Tag>
    <b:SourceType>Misc</b:SourceType>
    <b:Guid>{94B3C763-B906-462D-B0D3-9DA07CEB6988}</b:Guid>
    <b:Title>Presenting Fares in NeTEx</b:Title>
    <b:Author>
      <b:Author>
        <b:NameList>
          <b:Person>
            <b:Last>Arneodo</b:Last>
            <b:First>Fabrizio</b:First>
          </b:Person>
        </b:NameList>
      </b:Author>
    </b:Author>
    <b:Year>2015</b:Year>
    <b:City>Ohne Ortsangabe</b:City>
    <b:Publisher>CEN TC278 / WG3 / SG9</b:Publisher>
    <b:RefOrder>24</b:RefOrder>
  </b:Source>
  <b:Source>
    <b:Tag>Tra19</b:Tag>
    <b:SourceType>InternetSite</b:SourceType>
    <b:Guid>{2A4AECE9-0768-4BB6-8C07-E6938A2AD283}</b:Guid>
    <b:Title>Fare Management - Transmodel</b:Title>
    <b:Year>2019</b:Year>
    <b:Author>
      <b:Author>
        <b:Corporate>www.transmodel-cen.eu</b:Corporate>
      </b:Author>
    </b:Author>
    <b:YearAccessed>2020</b:YearAccessed>
    <b:MonthAccessed>10</b:MonthAccessed>
    <b:DayAccessed>22</b:DayAccessed>
    <b:URL>http://www.transmodel-cen.eu/tutorials/fare-management/</b:URL>
    <b:RefOrder>37</b:RefOrder>
  </b:Source>
  <b:Source>
    <b:Tag>NeT19</b:Tag>
    <b:SourceType>InternetSite</b:SourceType>
    <b:Guid>{1657F0D7-0E7A-489B-B24A-5CA779EAB250}</b:Guid>
    <b:Author>
      <b:Author>
        <b:Corporate>www.netex-cen.eu</b:Corporate>
      </b:Author>
    </b:Author>
    <b:Title>NeTEx Part I Models</b:Title>
    <b:Year>2019</b:Year>
    <b:YearAccessed>2020</b:YearAccessed>
    <b:MonthAccessed>10</b:MonthAccessed>
    <b:DayAccessed>09</b:DayAccessed>
    <b:URL>http://www.netex-cen.eu/model/conceptual/part1/index.htm</b:URL>
    <b:RefOrder>18</b:RefOrder>
  </b:Source>
  <b:Source>
    <b:Tag>HUS10</b:Tag>
    <b:SourceType>Misc</b:SourceType>
    <b:Guid>{F8DDCB96-FF76-4D59-A6F2-FC3794176062}</b:Guid>
    <b:Author>
      <b:Author>
        <b:Corporate>HUSST</b:Corporate>
      </b:Author>
    </b:Author>
    <b:Title>Freie Fahrt für Ihre Daten - Einfacher Datenaustausch im Öffentlichen Verkehr mit der herstellerunabhängigen Standardschnittstelle HUSST</b:Title>
    <b:Year>2010</b:Year>
    <b:City>Berlin</b:City>
    <b:Publisher>TelematicsPRO e.V.</b:Publisher>
    <b:RefOrder>25</b:RefOrder>
  </b:Source>
  <b:Source>
    <b:Tag>VDV14</b:Tag>
    <b:SourceType>Misc</b:SourceType>
    <b:Guid>{04E10D6B-FCEE-4EC7-B1E1-31B598DF443F}</b:Guid>
    <b:Author>
      <b:Author>
        <b:Corporate>VDV</b:Corporate>
      </b:Author>
    </b:Author>
    <b:Title>VDV-Schrift 431-1 Systemarchitektur</b:Title>
    <b:Year>2014a</b:Year>
    <b:City>Köln</b:City>
    <b:Publisher>Verband Deutscher Verkehrsunternehmen e.V.</b:Publisher>
    <b:RefOrder>27</b:RefOrder>
  </b:Source>
  <b:Source>
    <b:Tag>Ver17</b:Tag>
    <b:SourceType>Misc</b:SourceType>
    <b:Guid>{D8C29E29-F558-452C-9AF9-89946482F388}</b:Guid>
    <b:Author>
      <b:Author>
        <b:Corporate>VDV</b:Corporate>
      </b:Author>
    </b:Author>
    <b:Title>VDV-Schrift 431-2 Schnittstellenbeschreibung</b:Title>
    <b:Year>2017</b:Year>
    <b:City>Köln</b:City>
    <b:Publisher>Verband Deutscher Verkehrsunternehmen e.V.</b:Publisher>
    <b:RefOrder>26</b:RefOrder>
  </b:Source>
  <b:Source>
    <b:Tag>Ver201</b:Tag>
    <b:SourceType>Misc</b:SourceType>
    <b:Guid>{2E5ED07D-5BD3-495D-A940-76628D411E19}</b:Guid>
    <b:Author>
      <b:Author>
        <b:Corporate>VDV</b:Corporate>
      </b:Author>
    </b:Author>
    <b:Title>VDV-Schrift 462 Standardisierter Austausch von Liniennetz- und Fahrplandaten mit der europäischen Norm CEN-TS 16614 'NeTEx'</b:Title>
    <b:Year>2020</b:Year>
    <b:City>Köln</b:City>
    <b:Publisher>Verband Deutscher Verkehrsunternehmen e.V.</b:Publisher>
    <b:RefOrder>22</b:RefOrder>
  </b:Source>
  <b:Source>
    <b:Tag>Ver16</b:Tag>
    <b:SourceType>Misc</b:SourceType>
    <b:Guid>{BC17DB74-7194-4ED4-8C53-C2AB02B2CFE7}</b:Guid>
    <b:Title>VDV-Schrift 432 Identifikation von Haltestellen</b:Title>
    <b:Year>2016</b:Year>
    <b:City>Köln</b:City>
    <b:Publisher>Verband Deutscher Verkehrsunternehmen e.V.</b:Publisher>
    <b:Author>
      <b:Author>
        <b:Corporate>VDV</b:Corporate>
      </b:Author>
    </b:Author>
    <b:RefOrder>19</b:RefOrder>
  </b:Source>
  <b:Source>
    <b:Tag>Doh18</b:Tag>
    <b:SourceType>Misc</b:SourceType>
    <b:Guid>{05DF5582-5EC0-4DA3-B5B2-6955CA546AA5}</b:Guid>
    <b:Title>Digitale Mobilität Fahrzeug und Haltestelle - Gemeinsamer Schlussbericht</b:Title>
    <b:Year>2018</b:Year>
    <b:City>Karlsruhe</b:City>
    <b:Publisher>Init GmbH</b:Publisher>
    <b:Author>
      <b:Author>
        <b:NameList>
          <b:Person>
            <b:Last>Dohmen</b:Last>
            <b:First>Claus</b:First>
          </b:Person>
          <b:Person>
            <b:Last>Garschhammer</b:Last>
            <b:First>Markus</b:First>
          </b:Person>
          <b:Person>
            <b:Last>Kohl</b:Last>
            <b:First>Werner</b:First>
          </b:Person>
          <b:Person>
            <b:Last>Krempels</b:Last>
            <b:First>Karl-Heinz</b:First>
          </b:Person>
          <b:Person>
            <b:Last>Kriegler</b:Last>
            <b:First>Sebastian</b:First>
          </b:Person>
          <b:Person>
            <b:Last>Krömker</b:Last>
            <b:First>Heidi</b:First>
          </b:Person>
          <b:Person>
            <b:Last>Quinting</b:Last>
            <b:First>Manuel</b:First>
          </b:Person>
          <b:Person>
            <b:Last>Schöne</b:Last>
            <b:First>Cathleen</b:First>
          </b:Person>
          <b:Person>
            <b:Last>Schwinger</b:Last>
            <b:First>Felix</b:First>
          </b:Person>
          <b:Person>
            <b:Last>Ueberschaar</b:Last>
            <b:First>Maximilian</b:First>
          </b:Person>
          <b:Person>
            <b:Last>Weißer</b:Last>
            <b:First>Dirk</b:First>
          </b:Person>
          <b:Person>
            <b:Last>Wienken</b:Last>
            <b:First>Tobias</b:First>
          </b:Person>
          <b:Person>
            <b:Last>Wiesner</b:Last>
            <b:First>Michael</b:First>
          </b:Person>
        </b:NameList>
      </b:Author>
    </b:Author>
    <b:RefOrder>28</b:RefOrder>
  </b:Source>
  <b:Source>
    <b:Tag>Nie19</b:Tag>
    <b:SourceType>Misc</b:SourceType>
    <b:Guid>{BEE8E0E3-64A2-442E-B838-82D60012D072}</b:Guid>
    <b:Title>Personas - User Focused Design</b:Title>
    <b:Year>2019</b:Year>
    <b:City>Copenhagen</b:City>
    <b:Publisher>Springer</b:Publisher>
    <b:Author>
      <b:Author>
        <b:NameList>
          <b:Person>
            <b:Last>Nielsen</b:Last>
            <b:First>Lene</b:First>
          </b:Person>
        </b:NameList>
      </b:Author>
    </b:Author>
    <b:RefOrder>29</b:RefOrder>
  </b:Source>
  <b:Source>
    <b:Tag>Chl11</b:Tag>
    <b:SourceType>Misc</b:SourceType>
    <b:Guid>{CDC778A3-3E5A-4057-90ED-31503E744D47}</b:Guid>
    <b:Title>Praxis der User Interface-Entwicklung</b:Title>
    <b:Year>2011</b:Year>
    <b:City>Wiesbaden</b:City>
    <b:Publisher>Vieweg + Teubner Verlag</b:Publisher>
    <b:Author>
      <b:Author>
        <b:NameList>
          <b:Person>
            <b:Last>Chlebek</b:Last>
            <b:First>Paul</b:First>
          </b:Person>
        </b:NameList>
      </b:Author>
    </b:Author>
    <b:RefOrder>30</b:RefOrder>
  </b:Source>
  <b:Source>
    <b:Tag>Mat15</b:Tag>
    <b:SourceType>InternetSite</b:SourceType>
    <b:Guid>{2072CB1C-958A-4F80-9C33-5259E1925CA9}</b:Guid>
    <b:Title>Bottom Navigation - Material Design</b:Title>
    <b:Year>2015</b:Year>
    <b:Author>
      <b:Author>
        <b:Corporate>MaterialDesign</b:Corporate>
      </b:Author>
    </b:Author>
    <b:YearAccessed>2020</b:YearAccessed>
    <b:MonthAccessed>12</b:MonthAccessed>
    <b:DayAccessed>04</b:DayAccessed>
    <b:URL>https://material.io/components/bottom-navigation</b:URL>
    <b:RefOrder>31</b:RefOrder>
  </b:Source>
  <b:Source>
    <b:Tag>Pre10</b:Tag>
    <b:SourceType>Misc</b:SourceType>
    <b:Guid>{0E51A23D-F270-4582-BFD0-8ED62B54BF9E}</b:Guid>
    <b:Title>Interaktive Systeme - Band I</b:Title>
    <b:Year>2010</b:Year>
    <b:Author>
      <b:Author>
        <b:NameList>
          <b:Person>
            <b:Last>Preim</b:Last>
            <b:First>Bernhard</b:First>
          </b:Person>
          <b:Person>
            <b:Last>Dachselt</b:Last>
            <b:First>Raimung</b:First>
          </b:Person>
        </b:NameList>
      </b:Author>
    </b:Author>
    <b:City>Berlin, Heidelberg</b:City>
    <b:Publisher>Springer-Verlag</b:Publisher>
    <b:RefOrder>32</b:RefOrder>
  </b:Source>
  <b:Source>
    <b:Tag>Hei12</b:Tag>
    <b:SourceType>Misc</b:SourceType>
    <b:Guid>{3AFEFE9A-358A-4A0F-A4BC-18E6349D8E52}</b:Guid>
    <b:Title>Mensch-Computer-Interaktion</b:Title>
    <b:Year>2012</b:Year>
    <b:City>Berlin, Heidelberg</b:City>
    <b:Publisher>Springer-Verlag</b:Publisher>
    <b:Author>
      <b:Author>
        <b:NameList>
          <b:Person>
            <b:Last>Heinecke</b:Last>
            <b:First>Andreas M.</b:First>
          </b:Person>
        </b:NameList>
      </b:Author>
    </b:Author>
    <b:RefOrder>33</b:RefOrder>
  </b:Source>
  <b:Source>
    <b:Tag>Gru20</b:Tag>
    <b:SourceType>Misc</b:SourceType>
    <b:Guid>{3B7B7490-8CA2-49BD-82A1-A74B7C7CE17B}</b:Guid>
    <b:Title>Telefonkonferenz im Rahmen der Bachelor-Arbeit</b:Title>
    <b:Year>2020</b:Year>
    <b:City>München</b:City>
    <b:Author>
      <b:Author>
        <b:NameList>
          <b:Person>
            <b:Last>Gruber</b:Last>
            <b:First>Günther</b:First>
          </b:Person>
        </b:NameList>
      </b:Author>
    </b:Author>
    <b:Publisher>MENTZ</b:Publisher>
    <b:RefOrder>34</b:RefOrder>
  </b:Source>
  <b:Source>
    <b:Tag>VBK20</b:Tag>
    <b:SourceType>Misc</b:SourceType>
    <b:Guid>{96B31EBD-079E-46F1-BDE8-E55D37F5D983}</b:Guid>
    <b:Author>
      <b:Author>
        <b:Corporate>VBK</b:Corporate>
      </b:Author>
    </b:Author>
    <b:Title>E-Mailanfrage bezüglich der relativen Verkauszahlen</b:Title>
    <b:Year>2020</b:Year>
    <b:City>Karlsruhe</b:City>
    <b:Publisher>Verkehrsbetriebe Karlsruhe</b:Publisher>
    <b:RefOrder>35</b:RefOrder>
  </b:Source>
  <b:Source>
    <b:Tag>Hoe08</b:Tag>
    <b:SourceType>Misc</b:SourceType>
    <b:Guid>{7415D7F5-7C7E-46E0-A57E-21D18080193B}</b:Guid>
    <b:Title>Usability-Untersuchung zur Steigerung der Nutzerakzeptanz einer Business-2-Business Onlinevertriebsplattform fur Buchhändler</b:Title>
    <b:Year>2008</b:Year>
    <b:City>Hamburg</b:City>
    <b:Publisher>Hochschule für angewandte Wissenschaft Hamburg, Fakultät Design/Medien/Information, Bachelorthesis, 2008</b:Publisher>
    <b:Author>
      <b:Author>
        <b:NameList>
          <b:Person>
            <b:Last>Hoenck</b:Last>
            <b:First>Jan</b:First>
          </b:Person>
        </b:NameList>
      </b:Author>
    </b:Author>
    <b:RefOrder>38</b:RefOrder>
  </b:Source>
  <b:Source>
    <b:Tag>Mos12</b:Tag>
    <b:SourceType>Misc</b:SourceType>
    <b:Guid>{EB3979CD-9947-446E-8120-24761467D3A7}</b:Guid>
    <b:Title>UserExpierience Design</b:Title>
    <b:Year>2012</b:Year>
    <b:City>Heidelberg</b:City>
    <b:Publisher>Springer-Verlag</b:Publisher>
    <b:Author>
      <b:Author>
        <b:NameList>
          <b:Person>
            <b:Last>Moser</b:Last>
            <b:First>Christian</b:First>
          </b:Person>
        </b:NameList>
      </b:Author>
    </b:Author>
    <b:RefOrder>36</b:RefOrder>
  </b:Source>
</b:Sources>
</file>

<file path=customXml/itemProps1.xml><?xml version="1.0" encoding="utf-8"?>
<ds:datastoreItem xmlns:ds="http://schemas.openxmlformats.org/officeDocument/2006/customXml" ds:itemID="{E864EA1A-BEA6-44F8-8448-7E958F02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Template_für_Abschlussarbeiten.dotx</Template>
  <TotalTime>0</TotalTime>
  <Pages>20</Pages>
  <Words>22095</Words>
  <Characters>139199</Characters>
  <Application>Microsoft Office Word</Application>
  <DocSecurity>0</DocSecurity>
  <Lines>1159</Lines>
  <Paragraphs>321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Mandy</dc:creator>
  <cp:lastModifiedBy>Sebastian Knopf</cp:lastModifiedBy>
  <cp:revision>887</cp:revision>
  <cp:lastPrinted>2020-12-29T11:06:00Z</cp:lastPrinted>
  <dcterms:created xsi:type="dcterms:W3CDTF">2020-11-23T13:11:00Z</dcterms:created>
  <dcterms:modified xsi:type="dcterms:W3CDTF">2022-09-14T21:09:00Z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Ausarbeitung_MA_Knopf</vt:lpwstr>
  </property>
  <property fmtid="{D5CDD505-2E9C-101B-9397-08002B2CF9AE}" pid="3" name="CitaviDocumentProperty_0">
    <vt:lpwstr>f1ed8f7d-1c65-4f06-ad48-3e96e725bea1</vt:lpwstr>
  </property>
  <property fmtid="{D5CDD505-2E9C-101B-9397-08002B2CF9AE}" pid="4" name="CitaviDocumentProperty_8">
    <vt:lpwstr>CloudProjectKey=y5n95deu4ku7ri7s16l0e5rgmo8i35fg0o0f7r8ieyaj4; ProjectName=Ausarbeitung_MA_Knopf</vt:lpwstr>
  </property>
  <property fmtid="{D5CDD505-2E9C-101B-9397-08002B2CF9AE}" pid="5" name="CitaviDocumentProperty_1">
    <vt:lpwstr>6.10.0.0</vt:lpwstr>
  </property>
  <property fmtid="{D5CDD505-2E9C-101B-9397-08002B2CF9AE}" pid="6" name="CitaviDocumentProperty_6">
    <vt:lpwstr>False</vt:lpwstr>
  </property>
</Properties>
</file>